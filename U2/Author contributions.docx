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E54" w:rsidRPr="00F11368" w:rsidRDefault="00B95843" w:rsidP="00B95843">
      <w:pPr>
        <w:jc w:val="center"/>
        <w:rPr>
          <w:b/>
          <w:sz w:val="40"/>
          <w:lang w:val="en-US"/>
        </w:rPr>
      </w:pPr>
      <w:r w:rsidRPr="00F11368">
        <w:rPr>
          <w:b/>
          <w:sz w:val="40"/>
          <w:lang w:val="en-US"/>
        </w:rPr>
        <w:t>Author contributions</w:t>
      </w:r>
    </w:p>
    <w:p w:rsidR="00B95843" w:rsidRDefault="00B95843" w:rsidP="00B95843">
      <w:pPr>
        <w:jc w:val="both"/>
        <w:rPr>
          <w:lang w:val="en-US"/>
        </w:rPr>
      </w:pPr>
    </w:p>
    <w:tbl>
      <w:tblPr>
        <w:tblStyle w:val="TableGrid"/>
        <w:tblW w:w="0" w:type="auto"/>
        <w:tblCellMar>
          <w:left w:w="115" w:type="dxa"/>
          <w:right w:w="115" w:type="dxa"/>
        </w:tblCellMar>
        <w:tblLook w:val="04A0" w:firstRow="1" w:lastRow="0" w:firstColumn="1" w:lastColumn="0" w:noHBand="0" w:noVBand="1"/>
      </w:tblPr>
      <w:tblGrid>
        <w:gridCol w:w="9212"/>
      </w:tblGrid>
      <w:tr w:rsidR="00930C26" w:rsidTr="00FD7AC9">
        <w:tc>
          <w:tcPr>
            <w:tcW w:w="9212" w:type="dxa"/>
          </w:tcPr>
          <w:p w:rsidR="00930C26" w:rsidRPr="00FD7AC9" w:rsidRDefault="00930C26" w:rsidP="00930C26">
            <w:pPr>
              <w:spacing w:after="200" w:line="276" w:lineRule="auto"/>
              <w:jc w:val="both"/>
              <w:rPr>
                <w:sz w:val="20"/>
                <w:lang w:val="en-US"/>
              </w:rPr>
            </w:pPr>
            <w:r w:rsidRPr="00FD7AC9">
              <w:rPr>
                <w:sz w:val="20"/>
                <w:lang w:val="en-US"/>
              </w:rPr>
              <w:t>Use this form to specify the contribution of each author of your manuscript. A distinction is made between five types of contributions: Conceived and designed the analysis; Collected the data; Contributed data or analysis tools; Performed the analysis; Wrote the paper.</w:t>
            </w:r>
          </w:p>
          <w:p w:rsidR="00930C26" w:rsidRPr="00FD7AC9" w:rsidRDefault="00930C26" w:rsidP="00930C26">
            <w:pPr>
              <w:spacing w:after="200" w:line="276" w:lineRule="auto"/>
              <w:jc w:val="both"/>
              <w:rPr>
                <w:sz w:val="20"/>
                <w:lang w:val="en-US"/>
              </w:rPr>
            </w:pPr>
            <w:r w:rsidRPr="00FD7AC9">
              <w:rPr>
                <w:sz w:val="20"/>
                <w:lang w:val="en-US"/>
              </w:rPr>
              <w:t>For each author of your manuscript, please indicate the types of contributions the author has made. An author may have made more than one type of contribution. Optionally, for each contribution type, you may specify the contribution of an author in more detail by providing a one-sentence statement in which the contribution is summarized. In the case of an author who contributed to performing the analysis, the author’s contribution for instance could be specified in more detail as ‘Performed the computer simulations’, ‘Performed the statistical analysis’, or ‘Performed the text mining analysis’.</w:t>
            </w:r>
          </w:p>
          <w:p w:rsidR="00930C26" w:rsidRDefault="00930C26" w:rsidP="00930C26">
            <w:pPr>
              <w:spacing w:after="200" w:line="276" w:lineRule="auto"/>
              <w:jc w:val="both"/>
              <w:rPr>
                <w:lang w:val="en-US"/>
              </w:rPr>
            </w:pPr>
            <w:r w:rsidRPr="00FD7AC9">
              <w:rPr>
                <w:sz w:val="20"/>
                <w:lang w:val="en-US"/>
              </w:rPr>
              <w:t>If an author has made a contribution that is not covered by the five pre-defined contribution types, then please choose ‘Other contribution’ and provide a one-sentence statement summarizing the author’s contribution.</w:t>
            </w:r>
          </w:p>
        </w:tc>
      </w:tr>
    </w:tbl>
    <w:p w:rsidR="00F11368" w:rsidRPr="00F11368" w:rsidRDefault="00F11368" w:rsidP="00F11368">
      <w:pPr>
        <w:jc w:val="both"/>
        <w:rPr>
          <w:lang w:val="en-US"/>
        </w:rPr>
      </w:pPr>
    </w:p>
    <w:p w:rsidR="00F11368" w:rsidRPr="00F11368" w:rsidRDefault="00F11368" w:rsidP="00F11368">
      <w:pPr>
        <w:jc w:val="both"/>
        <w:rPr>
          <w:lang w:val="en-US"/>
        </w:rPr>
      </w:pPr>
      <w:r w:rsidRPr="00832267">
        <w:rPr>
          <w:b/>
          <w:lang w:val="en-US"/>
        </w:rPr>
        <w:t>Manuscript title:</w:t>
      </w:r>
      <w:r w:rsidRPr="00F11368">
        <w:rPr>
          <w:lang w:val="en-US"/>
        </w:rPr>
        <w:t xml:space="preserve"> </w:t>
      </w:r>
      <w:sdt>
        <w:sdtPr>
          <w:rPr>
            <w:lang w:val="en-US"/>
          </w:rPr>
          <w:id w:val="-1365448415"/>
          <w:placeholder>
            <w:docPart w:val="EDBBD7DBAD66494F900CBC94321AC359"/>
          </w:placeholder>
          <w:showingPlcHdr/>
          <w:text/>
        </w:sdtPr>
        <w:sdtEndPr/>
        <w:sdtContent>
          <w:r w:rsidRPr="00F11368">
            <w:rPr>
              <w:rStyle w:val="PlaceholderText"/>
              <w:lang w:val="en-US"/>
            </w:rPr>
            <w:t>Enter manuscript title</w:t>
          </w:r>
        </w:sdtContent>
      </w:sdt>
    </w:p>
    <w:p w:rsidR="00F11368" w:rsidRPr="00F11368" w:rsidRDefault="00F11368" w:rsidP="00B95843">
      <w:pPr>
        <w:jc w:val="both"/>
        <w:rPr>
          <w:lang w:val="en-US"/>
        </w:rPr>
      </w:pPr>
    </w:p>
    <w:p w:rsidR="00555293" w:rsidRPr="00F11368" w:rsidRDefault="00555293" w:rsidP="00B95843">
      <w:pPr>
        <w:jc w:val="both"/>
        <w:rPr>
          <w:lang w:val="en-US"/>
        </w:rPr>
      </w:pPr>
      <w:r w:rsidRPr="00832267">
        <w:rPr>
          <w:b/>
          <w:lang w:val="en-US"/>
        </w:rPr>
        <w:t>Author 1:</w:t>
      </w:r>
      <w:r w:rsidRPr="00F11368">
        <w:rPr>
          <w:lang w:val="en-US"/>
        </w:rPr>
        <w:t xml:space="preserve"> </w:t>
      </w:r>
      <w:sdt>
        <w:sdtPr>
          <w:rPr>
            <w:lang w:val="en-US"/>
          </w:rPr>
          <w:id w:val="1851752391"/>
          <w:placeholder>
            <w:docPart w:val="F68294DC4B8E46CF811C9449D0C883CA"/>
          </w:placeholder>
          <w:showingPlcHdr/>
          <w:text/>
        </w:sdtPr>
        <w:sdtEndPr/>
        <w:sdtContent>
          <w:r w:rsidR="00007920"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6"/>
        <w:gridCol w:w="8659"/>
      </w:tblGrid>
      <w:tr w:rsidR="00555293" w:rsidRPr="00F11368" w:rsidTr="00CD7331">
        <w:sdt>
          <w:sdtPr>
            <w:rPr>
              <w:lang w:val="en-US"/>
            </w:rPr>
            <w:id w:val="-346561591"/>
            <w14:checkbox>
              <w14:checked w14:val="0"/>
              <w14:checkedState w14:val="2612" w14:font="MS Gothic"/>
              <w14:uncheckedState w14:val="2610" w14:font="MS Gothic"/>
            </w14:checkbox>
          </w:sdtPr>
          <w:sdtEndPr/>
          <w:sdtContent>
            <w:tc>
              <w:tcPr>
                <w:tcW w:w="546" w:type="dxa"/>
              </w:tcPr>
              <w:p w:rsidR="00555293" w:rsidRPr="00F11368" w:rsidRDefault="00555293" w:rsidP="00B95843">
                <w:pPr>
                  <w:jc w:val="both"/>
                  <w:rPr>
                    <w:lang w:val="en-US"/>
                  </w:rPr>
                </w:pPr>
                <w:r w:rsidRPr="00F11368">
                  <w:rPr>
                    <w:rFonts w:ascii="MS Gothic" w:eastAsia="MS Gothic" w:hAnsi="MS Gothic"/>
                    <w:lang w:val="en-US"/>
                  </w:rPr>
                  <w:t>☐</w:t>
                </w:r>
              </w:p>
            </w:tc>
          </w:sdtContent>
        </w:sdt>
        <w:tc>
          <w:tcPr>
            <w:tcW w:w="8659" w:type="dxa"/>
          </w:tcPr>
          <w:p w:rsidR="00555293" w:rsidRPr="00F11368" w:rsidRDefault="00555293" w:rsidP="00B95843">
            <w:pPr>
              <w:jc w:val="both"/>
              <w:rPr>
                <w:lang w:val="en-US"/>
              </w:rPr>
            </w:pPr>
            <w:r w:rsidRPr="00F11368">
              <w:rPr>
                <w:lang w:val="en-US"/>
              </w:rPr>
              <w:t>Conceived and designed the analysis</w:t>
            </w:r>
          </w:p>
          <w:sdt>
            <w:sdtPr>
              <w:rPr>
                <w:lang w:val="en-US"/>
              </w:rPr>
              <w:id w:val="1918891591"/>
              <w:placeholder>
                <w:docPart w:val="622B93E2BC554A83BD6A08D9386A3A52"/>
              </w:placeholder>
              <w:showingPlcHdr/>
              <w:text/>
            </w:sdtPr>
            <w:sdtEndPr/>
            <w:sdtContent>
              <w:p w:rsidR="00007920" w:rsidRPr="00F11368" w:rsidRDefault="00007920" w:rsidP="002849EC">
                <w:pPr>
                  <w:jc w:val="both"/>
                  <w:rPr>
                    <w:lang w:val="en-US"/>
                  </w:rPr>
                </w:pPr>
                <w:r w:rsidRPr="00F11368">
                  <w:rPr>
                    <w:rStyle w:val="PlaceholderText"/>
                    <w:lang w:val="en-US"/>
                  </w:rPr>
                  <w:t>Specify contribution in more detail (optional; no more than one sentence)</w:t>
                </w:r>
              </w:p>
            </w:sdtContent>
          </w:sdt>
        </w:tc>
      </w:tr>
      <w:tr w:rsidR="00555293" w:rsidRPr="00F11368" w:rsidTr="00CD7331">
        <w:sdt>
          <w:sdtPr>
            <w:rPr>
              <w:lang w:val="en-US"/>
            </w:rPr>
            <w:id w:val="-237328156"/>
            <w14:checkbox>
              <w14:checked w14:val="0"/>
              <w14:checkedState w14:val="2612" w14:font="MS Gothic"/>
              <w14:uncheckedState w14:val="2610" w14:font="MS Gothic"/>
            </w14:checkbox>
          </w:sdtPr>
          <w:sdtEndPr/>
          <w:sdtContent>
            <w:tc>
              <w:tcPr>
                <w:tcW w:w="546" w:type="dxa"/>
              </w:tcPr>
              <w:p w:rsidR="00555293" w:rsidRPr="00F11368" w:rsidRDefault="00555293" w:rsidP="00B95843">
                <w:pPr>
                  <w:jc w:val="both"/>
                  <w:rPr>
                    <w:lang w:val="en-US"/>
                  </w:rPr>
                </w:pPr>
                <w:r w:rsidRPr="00F11368">
                  <w:rPr>
                    <w:rFonts w:ascii="MS Gothic" w:eastAsia="MS Gothic" w:hAnsi="MS Gothic"/>
                    <w:lang w:val="en-US"/>
                  </w:rPr>
                  <w:t>☐</w:t>
                </w:r>
              </w:p>
            </w:tc>
          </w:sdtContent>
        </w:sdt>
        <w:tc>
          <w:tcPr>
            <w:tcW w:w="8659" w:type="dxa"/>
          </w:tcPr>
          <w:p w:rsidR="00555293" w:rsidRPr="00F11368" w:rsidRDefault="00555293" w:rsidP="00B95843">
            <w:pPr>
              <w:jc w:val="both"/>
              <w:rPr>
                <w:lang w:val="en-US"/>
              </w:rPr>
            </w:pPr>
            <w:r w:rsidRPr="00F11368">
              <w:rPr>
                <w:lang w:val="en-US"/>
              </w:rPr>
              <w:t>Collected the data</w:t>
            </w:r>
          </w:p>
          <w:sdt>
            <w:sdtPr>
              <w:rPr>
                <w:lang w:val="en-US"/>
              </w:rPr>
              <w:id w:val="267509075"/>
              <w:placeholder>
                <w:docPart w:val="8BE6F5777ACB4144A0173602BCB332F6"/>
              </w:placeholder>
              <w:showingPlcHdr/>
              <w:text/>
            </w:sdtPr>
            <w:sdtEndPr/>
            <w:sdtContent>
              <w:p w:rsidR="00FB3E37" w:rsidRPr="00F11368" w:rsidRDefault="00FB3E37" w:rsidP="002849EC">
                <w:pPr>
                  <w:jc w:val="both"/>
                  <w:rPr>
                    <w:lang w:val="en-US"/>
                  </w:rPr>
                </w:pPr>
                <w:r w:rsidRPr="00F11368">
                  <w:rPr>
                    <w:rStyle w:val="PlaceholderText"/>
                    <w:lang w:val="en-US"/>
                  </w:rPr>
                  <w:t>Specify contribution in more detail (optional; no more than one sentence)</w:t>
                </w:r>
              </w:p>
            </w:sdtContent>
          </w:sdt>
        </w:tc>
      </w:tr>
      <w:tr w:rsidR="00555293" w:rsidRPr="00F11368" w:rsidTr="00CD7331">
        <w:sdt>
          <w:sdtPr>
            <w:rPr>
              <w:lang w:val="en-US"/>
            </w:rPr>
            <w:id w:val="-2083139850"/>
            <w14:checkbox>
              <w14:checked w14:val="0"/>
              <w14:checkedState w14:val="2612" w14:font="MS Gothic"/>
              <w14:uncheckedState w14:val="2610" w14:font="MS Gothic"/>
            </w14:checkbox>
          </w:sdtPr>
          <w:sdtEndPr/>
          <w:sdtContent>
            <w:tc>
              <w:tcPr>
                <w:tcW w:w="546" w:type="dxa"/>
              </w:tcPr>
              <w:p w:rsidR="00555293" w:rsidRPr="00F11368" w:rsidRDefault="00555293" w:rsidP="00B95843">
                <w:pPr>
                  <w:jc w:val="both"/>
                  <w:rPr>
                    <w:lang w:val="en-US"/>
                  </w:rPr>
                </w:pPr>
                <w:r w:rsidRPr="00F11368">
                  <w:rPr>
                    <w:rFonts w:ascii="MS Gothic" w:eastAsia="MS Gothic" w:hAnsi="MS Gothic"/>
                    <w:lang w:val="en-US"/>
                  </w:rPr>
                  <w:t>☐</w:t>
                </w:r>
              </w:p>
            </w:tc>
          </w:sdtContent>
        </w:sdt>
        <w:tc>
          <w:tcPr>
            <w:tcW w:w="8659" w:type="dxa"/>
          </w:tcPr>
          <w:p w:rsidR="00555293" w:rsidRPr="00F11368" w:rsidRDefault="00555293" w:rsidP="00B95843">
            <w:pPr>
              <w:jc w:val="both"/>
              <w:rPr>
                <w:lang w:val="en-US"/>
              </w:rPr>
            </w:pPr>
            <w:r w:rsidRPr="00F11368">
              <w:rPr>
                <w:lang w:val="en-US"/>
              </w:rPr>
              <w:t>Contributed data or analysis tools</w:t>
            </w:r>
          </w:p>
          <w:sdt>
            <w:sdtPr>
              <w:rPr>
                <w:lang w:val="en-US"/>
              </w:rPr>
              <w:id w:val="-1895953462"/>
              <w:placeholder>
                <w:docPart w:val="74B78E08F9174B24AB76DBE4C434687C"/>
              </w:placeholder>
              <w:showingPlcHdr/>
              <w:text/>
            </w:sdtPr>
            <w:sdtEndPr/>
            <w:sdtContent>
              <w:p w:rsidR="00FB3E37" w:rsidRPr="00F11368" w:rsidRDefault="00FB3E37" w:rsidP="002849EC">
                <w:pPr>
                  <w:jc w:val="both"/>
                  <w:rPr>
                    <w:lang w:val="en-US"/>
                  </w:rPr>
                </w:pPr>
                <w:r w:rsidRPr="00F11368">
                  <w:rPr>
                    <w:rStyle w:val="PlaceholderText"/>
                    <w:lang w:val="en-US"/>
                  </w:rPr>
                  <w:t>Specify contribution in more detail (optional; no more than one sentence)</w:t>
                </w:r>
              </w:p>
            </w:sdtContent>
          </w:sdt>
        </w:tc>
      </w:tr>
      <w:tr w:rsidR="00555293" w:rsidRPr="00F11368" w:rsidTr="00CD7331">
        <w:sdt>
          <w:sdtPr>
            <w:rPr>
              <w:lang w:val="en-US"/>
            </w:rPr>
            <w:id w:val="770434276"/>
            <w14:checkbox>
              <w14:checked w14:val="0"/>
              <w14:checkedState w14:val="2612" w14:font="MS Gothic"/>
              <w14:uncheckedState w14:val="2610" w14:font="MS Gothic"/>
            </w14:checkbox>
          </w:sdtPr>
          <w:sdtEndPr/>
          <w:sdtContent>
            <w:tc>
              <w:tcPr>
                <w:tcW w:w="546" w:type="dxa"/>
              </w:tcPr>
              <w:p w:rsidR="00555293" w:rsidRPr="00F11368" w:rsidRDefault="00555293" w:rsidP="00B95843">
                <w:pPr>
                  <w:jc w:val="both"/>
                  <w:rPr>
                    <w:lang w:val="en-US"/>
                  </w:rPr>
                </w:pPr>
                <w:r w:rsidRPr="00F11368">
                  <w:rPr>
                    <w:rFonts w:ascii="MS Gothic" w:eastAsia="MS Gothic" w:hAnsi="MS Gothic"/>
                    <w:lang w:val="en-US"/>
                  </w:rPr>
                  <w:t>☐</w:t>
                </w:r>
              </w:p>
            </w:tc>
          </w:sdtContent>
        </w:sdt>
        <w:tc>
          <w:tcPr>
            <w:tcW w:w="8659" w:type="dxa"/>
          </w:tcPr>
          <w:p w:rsidR="00555293" w:rsidRPr="00F11368" w:rsidRDefault="00555293" w:rsidP="00B95843">
            <w:pPr>
              <w:jc w:val="both"/>
              <w:rPr>
                <w:lang w:val="en-US"/>
              </w:rPr>
            </w:pPr>
            <w:r w:rsidRPr="00F11368">
              <w:rPr>
                <w:lang w:val="en-US"/>
              </w:rPr>
              <w:t>Performed the analysis</w:t>
            </w:r>
          </w:p>
          <w:sdt>
            <w:sdtPr>
              <w:rPr>
                <w:lang w:val="en-US"/>
              </w:rPr>
              <w:id w:val="248238621"/>
              <w:placeholder>
                <w:docPart w:val="04DAFF943C3D489BB4A1A27C7CB47647"/>
              </w:placeholder>
              <w:showingPlcHdr/>
              <w:text/>
            </w:sdtPr>
            <w:sdtEndPr/>
            <w:sdtContent>
              <w:p w:rsidR="00FB3E37" w:rsidRPr="00F11368" w:rsidRDefault="00FB3E37" w:rsidP="002849EC">
                <w:pPr>
                  <w:jc w:val="both"/>
                  <w:rPr>
                    <w:lang w:val="en-US"/>
                  </w:rPr>
                </w:pPr>
                <w:r w:rsidRPr="00F11368">
                  <w:rPr>
                    <w:rStyle w:val="PlaceholderText"/>
                    <w:lang w:val="en-US"/>
                  </w:rPr>
                  <w:t>Specify contribution in more detail (optional; no more than one sentence)</w:t>
                </w:r>
              </w:p>
            </w:sdtContent>
          </w:sdt>
        </w:tc>
      </w:tr>
      <w:tr w:rsidR="00555293" w:rsidRPr="00F11368" w:rsidTr="00CD7331">
        <w:sdt>
          <w:sdtPr>
            <w:rPr>
              <w:lang w:val="en-US"/>
            </w:rPr>
            <w:id w:val="1686789864"/>
            <w14:checkbox>
              <w14:checked w14:val="0"/>
              <w14:checkedState w14:val="2612" w14:font="MS Gothic"/>
              <w14:uncheckedState w14:val="2610" w14:font="MS Gothic"/>
            </w14:checkbox>
          </w:sdtPr>
          <w:sdtEndPr/>
          <w:sdtContent>
            <w:tc>
              <w:tcPr>
                <w:tcW w:w="546" w:type="dxa"/>
              </w:tcPr>
              <w:p w:rsidR="00555293" w:rsidRPr="00F11368" w:rsidRDefault="00555293" w:rsidP="00B95843">
                <w:pPr>
                  <w:jc w:val="both"/>
                  <w:rPr>
                    <w:lang w:val="en-US"/>
                  </w:rPr>
                </w:pPr>
                <w:r w:rsidRPr="00F11368">
                  <w:rPr>
                    <w:rFonts w:ascii="MS Gothic" w:eastAsia="MS Gothic" w:hAnsi="MS Gothic"/>
                    <w:lang w:val="en-US"/>
                  </w:rPr>
                  <w:t>☐</w:t>
                </w:r>
              </w:p>
            </w:tc>
          </w:sdtContent>
        </w:sdt>
        <w:tc>
          <w:tcPr>
            <w:tcW w:w="8659" w:type="dxa"/>
          </w:tcPr>
          <w:p w:rsidR="00FB3E37" w:rsidRPr="00F11368" w:rsidRDefault="00555293" w:rsidP="00B95843">
            <w:pPr>
              <w:jc w:val="both"/>
              <w:rPr>
                <w:lang w:val="en-US"/>
              </w:rPr>
            </w:pPr>
            <w:r w:rsidRPr="00F11368">
              <w:rPr>
                <w:lang w:val="en-US"/>
              </w:rPr>
              <w:t>Wrote the paper</w:t>
            </w:r>
          </w:p>
          <w:p w:rsidR="00555293" w:rsidRPr="00F11368" w:rsidRDefault="00832267" w:rsidP="002849EC">
            <w:pPr>
              <w:jc w:val="both"/>
              <w:rPr>
                <w:lang w:val="en-US"/>
              </w:rPr>
            </w:pPr>
            <w:sdt>
              <w:sdtPr>
                <w:rPr>
                  <w:lang w:val="en-US"/>
                </w:rPr>
                <w:id w:val="-1807607468"/>
                <w:placeholder>
                  <w:docPart w:val="5131F293B3B746168A674E48C47AFAAD"/>
                </w:placeholder>
                <w:showingPlcHdr/>
                <w:text/>
              </w:sdtPr>
              <w:sdtEndPr/>
              <w:sdtContent>
                <w:r w:rsidR="00FB3E37" w:rsidRPr="00F11368">
                  <w:rPr>
                    <w:rStyle w:val="PlaceholderText"/>
                    <w:lang w:val="en-US"/>
                  </w:rPr>
                  <w:t>Specify contribution in more detail (optional; no more than one sentence)</w:t>
                </w:r>
              </w:sdtContent>
            </w:sdt>
          </w:p>
        </w:tc>
      </w:tr>
      <w:tr w:rsidR="002849EC" w:rsidRPr="00F11368" w:rsidTr="00CD7331">
        <w:sdt>
          <w:sdtPr>
            <w:rPr>
              <w:lang w:val="en-US"/>
            </w:rPr>
            <w:id w:val="999390726"/>
            <w14:checkbox>
              <w14:checked w14:val="0"/>
              <w14:checkedState w14:val="2612" w14:font="MS Gothic"/>
              <w14:uncheckedState w14:val="2610" w14:font="MS Gothic"/>
            </w14:checkbox>
          </w:sdtPr>
          <w:sdtEndPr/>
          <w:sdtContent>
            <w:tc>
              <w:tcPr>
                <w:tcW w:w="546" w:type="dxa"/>
              </w:tcPr>
              <w:p w:rsidR="002849EC" w:rsidRPr="00F11368" w:rsidRDefault="002849EC" w:rsidP="00B95843">
                <w:pPr>
                  <w:jc w:val="both"/>
                  <w:rPr>
                    <w:lang w:val="en-US"/>
                  </w:rPr>
                </w:pPr>
                <w:r w:rsidRPr="00F11368">
                  <w:rPr>
                    <w:rFonts w:ascii="MS Gothic" w:eastAsia="MS Gothic" w:hAnsi="MS Gothic"/>
                    <w:lang w:val="en-US"/>
                  </w:rPr>
                  <w:t>☐</w:t>
                </w:r>
              </w:p>
            </w:tc>
          </w:sdtContent>
        </w:sdt>
        <w:tc>
          <w:tcPr>
            <w:tcW w:w="8659" w:type="dxa"/>
          </w:tcPr>
          <w:p w:rsidR="002849EC" w:rsidRPr="00F11368" w:rsidRDefault="002849EC" w:rsidP="00B95843">
            <w:pPr>
              <w:jc w:val="both"/>
              <w:rPr>
                <w:lang w:val="en-US"/>
              </w:rPr>
            </w:pPr>
            <w:r w:rsidRPr="00F11368">
              <w:rPr>
                <w:lang w:val="en-US"/>
              </w:rPr>
              <w:t>Other contribution</w:t>
            </w:r>
          </w:p>
          <w:p w:rsidR="002849EC" w:rsidRPr="00F11368" w:rsidRDefault="00832267" w:rsidP="002849EC">
            <w:pPr>
              <w:jc w:val="both"/>
              <w:rPr>
                <w:lang w:val="en-US"/>
              </w:rPr>
            </w:pPr>
            <w:sdt>
              <w:sdtPr>
                <w:rPr>
                  <w:lang w:val="en-US"/>
                </w:rPr>
                <w:id w:val="331959483"/>
                <w:placeholder>
                  <w:docPart w:val="DF2E249465A24F9E9F31529E61FD2F21"/>
                </w:placeholder>
                <w:showingPlcHdr/>
                <w:text/>
              </w:sdtPr>
              <w:sdtEndPr/>
              <w:sdtContent>
                <w:r w:rsidR="002849EC" w:rsidRPr="00F11368">
                  <w:rPr>
                    <w:rStyle w:val="PlaceholderText"/>
                    <w:lang w:val="en-US"/>
                  </w:rPr>
                  <w:t>Specify contribution in more detail (required; no more than one sentence)</w:t>
                </w:r>
              </w:sdtContent>
            </w:sdt>
          </w:p>
        </w:tc>
      </w:tr>
    </w:tbl>
    <w:p w:rsidR="00363959" w:rsidRPr="00F11368" w:rsidRDefault="00363959" w:rsidP="00363959">
      <w:pPr>
        <w:jc w:val="both"/>
        <w:rPr>
          <w:lang w:val="en-US"/>
        </w:rPr>
      </w:pPr>
    </w:p>
    <w:p w:rsidR="007F7BC6" w:rsidRPr="00F11368" w:rsidRDefault="007F7BC6">
      <w:pPr>
        <w:rPr>
          <w:lang w:val="en-US"/>
        </w:rPr>
      </w:pPr>
      <w:r w:rsidRPr="00F11368">
        <w:rPr>
          <w:lang w:val="en-US"/>
        </w:rPr>
        <w:br w:type="page"/>
      </w:r>
    </w:p>
    <w:p w:rsidR="00363959" w:rsidRPr="00F11368" w:rsidRDefault="00363959" w:rsidP="00363959">
      <w:pPr>
        <w:jc w:val="both"/>
        <w:rPr>
          <w:lang w:val="en-US"/>
        </w:rPr>
      </w:pPr>
      <w:r w:rsidRPr="00832267">
        <w:rPr>
          <w:b/>
          <w:lang w:val="en-US"/>
        </w:rPr>
        <w:lastRenderedPageBreak/>
        <w:t>Author 2:</w:t>
      </w:r>
      <w:r w:rsidRPr="00F11368">
        <w:rPr>
          <w:lang w:val="en-US"/>
        </w:rPr>
        <w:t xml:space="preserve"> </w:t>
      </w:r>
      <w:sdt>
        <w:sdtPr>
          <w:rPr>
            <w:lang w:val="en-US"/>
          </w:rPr>
          <w:id w:val="-140039727"/>
          <w:placeholder>
            <w:docPart w:val="E6AF24A2C58F4E2B9A0750F0824185A8"/>
          </w:placeholder>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6"/>
        <w:gridCol w:w="8659"/>
      </w:tblGrid>
      <w:tr w:rsidR="00363959" w:rsidRPr="00F11368" w:rsidTr="0099776C">
        <w:sdt>
          <w:sdtPr>
            <w:rPr>
              <w:lang w:val="en-US"/>
            </w:rPr>
            <w:id w:val="1954519400"/>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Conceived and designed the analysis</w:t>
            </w:r>
          </w:p>
          <w:sdt>
            <w:sdtPr>
              <w:rPr>
                <w:lang w:val="en-US"/>
              </w:rPr>
              <w:id w:val="2037692648"/>
              <w:placeholder>
                <w:docPart w:val="E63D083C91104E33A1DAF9FA2E46642A"/>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39562182"/>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Collected the data</w:t>
            </w:r>
          </w:p>
          <w:sdt>
            <w:sdtPr>
              <w:rPr>
                <w:lang w:val="en-US"/>
              </w:rPr>
              <w:id w:val="770134492"/>
              <w:placeholder>
                <w:docPart w:val="60651CF3632649318084D92452F7E2E9"/>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276020955"/>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Contributed data or analysis tools</w:t>
            </w:r>
          </w:p>
          <w:sdt>
            <w:sdtPr>
              <w:rPr>
                <w:lang w:val="en-US"/>
              </w:rPr>
              <w:id w:val="308609724"/>
              <w:placeholder>
                <w:docPart w:val="AEC57BE1875046B4B37EFB3FCA7B5D87"/>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004708770"/>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Performed the analysis</w:t>
            </w:r>
          </w:p>
          <w:sdt>
            <w:sdtPr>
              <w:rPr>
                <w:lang w:val="en-US"/>
              </w:rPr>
              <w:id w:val="-635947520"/>
              <w:placeholder>
                <w:docPart w:val="20E97C683EB342FDABD9AD112DFD74E8"/>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34972666"/>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Wrote the paper</w:t>
            </w:r>
          </w:p>
          <w:p w:rsidR="00363959" w:rsidRPr="00F11368" w:rsidRDefault="00832267" w:rsidP="0099776C">
            <w:pPr>
              <w:jc w:val="both"/>
              <w:rPr>
                <w:lang w:val="en-US"/>
              </w:rPr>
            </w:pPr>
            <w:sdt>
              <w:sdtPr>
                <w:rPr>
                  <w:lang w:val="en-US"/>
                </w:rPr>
                <w:id w:val="-1560553261"/>
                <w:placeholder>
                  <w:docPart w:val="C46689145D344A09A8CA13F372C06205"/>
                </w:placeholder>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rsidTr="0099776C">
        <w:sdt>
          <w:sdtPr>
            <w:rPr>
              <w:lang w:val="en-US"/>
            </w:rPr>
            <w:id w:val="1988434806"/>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Other contribution</w:t>
            </w:r>
          </w:p>
          <w:p w:rsidR="00363959" w:rsidRPr="00F11368" w:rsidRDefault="00832267" w:rsidP="0099776C">
            <w:pPr>
              <w:jc w:val="both"/>
              <w:rPr>
                <w:lang w:val="en-US"/>
              </w:rPr>
            </w:pPr>
            <w:sdt>
              <w:sdtPr>
                <w:rPr>
                  <w:lang w:val="en-US"/>
                </w:rPr>
                <w:id w:val="-1109742137"/>
                <w:placeholder>
                  <w:docPart w:val="4CA36ECDCA3B4737A7553F6C6CF22646"/>
                </w:placeholder>
                <w:showingPlcHdr/>
                <w:text/>
              </w:sdtPr>
              <w:sdtEndPr/>
              <w:sdtContent>
                <w:r w:rsidR="00363959" w:rsidRPr="00F11368">
                  <w:rPr>
                    <w:rStyle w:val="PlaceholderText"/>
                    <w:lang w:val="en-US"/>
                  </w:rPr>
                  <w:t>Specify contribution in more detail (required; no more than one sentence)</w:t>
                </w:r>
              </w:sdtContent>
            </w:sdt>
          </w:p>
        </w:tc>
      </w:tr>
    </w:tbl>
    <w:p w:rsidR="00363959" w:rsidRPr="00F11368" w:rsidRDefault="00363959" w:rsidP="00363959">
      <w:pPr>
        <w:jc w:val="both"/>
        <w:rPr>
          <w:lang w:val="en-US"/>
        </w:rPr>
      </w:pPr>
    </w:p>
    <w:p w:rsidR="00363959" w:rsidRPr="00F11368" w:rsidRDefault="00363959" w:rsidP="00363959">
      <w:pPr>
        <w:jc w:val="both"/>
        <w:rPr>
          <w:lang w:val="en-US"/>
        </w:rPr>
      </w:pPr>
      <w:r w:rsidRPr="00832267">
        <w:rPr>
          <w:b/>
          <w:lang w:val="en-US"/>
        </w:rPr>
        <w:t>Author 3:</w:t>
      </w:r>
      <w:r w:rsidRPr="00F11368">
        <w:rPr>
          <w:lang w:val="en-US"/>
        </w:rPr>
        <w:t xml:space="preserve"> </w:t>
      </w:r>
      <w:sdt>
        <w:sdtPr>
          <w:rPr>
            <w:lang w:val="en-US"/>
          </w:rPr>
          <w:id w:val="818926780"/>
          <w:placeholder>
            <w:docPart w:val="386130CEF39B4F6F9F1674792EE2ABFB"/>
          </w:placeholder>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6"/>
        <w:gridCol w:w="8659"/>
      </w:tblGrid>
      <w:tr w:rsidR="00363959" w:rsidRPr="00F11368" w:rsidTr="0099776C">
        <w:sdt>
          <w:sdtPr>
            <w:rPr>
              <w:lang w:val="en-US"/>
            </w:rPr>
            <w:id w:val="-1642030342"/>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Conceived and designed the analysis</w:t>
            </w:r>
          </w:p>
          <w:sdt>
            <w:sdtPr>
              <w:rPr>
                <w:lang w:val="en-US"/>
              </w:rPr>
              <w:id w:val="-746643261"/>
              <w:placeholder>
                <w:docPart w:val="B30D4934D020410491E4C64FC61288A4"/>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493151735"/>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Collected the data</w:t>
            </w:r>
          </w:p>
          <w:sdt>
            <w:sdtPr>
              <w:rPr>
                <w:lang w:val="en-US"/>
              </w:rPr>
              <w:id w:val="-1630462236"/>
              <w:placeholder>
                <w:docPart w:val="EC31131B102A45E09A776EE2253723D4"/>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500316651"/>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Contributed data or analysis tools</w:t>
            </w:r>
          </w:p>
          <w:sdt>
            <w:sdtPr>
              <w:rPr>
                <w:lang w:val="en-US"/>
              </w:rPr>
              <w:id w:val="-1877159840"/>
              <w:placeholder>
                <w:docPart w:val="278D8FCF2E204598843180483FF2051B"/>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428389179"/>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Performed the analysis</w:t>
            </w:r>
          </w:p>
          <w:sdt>
            <w:sdtPr>
              <w:rPr>
                <w:lang w:val="en-US"/>
              </w:rPr>
              <w:id w:val="-1935972640"/>
              <w:placeholder>
                <w:docPart w:val="7AAFB30CFF9D42448BCB98B7E0C6B222"/>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34020702"/>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Wrote the paper</w:t>
            </w:r>
          </w:p>
          <w:p w:rsidR="00363959" w:rsidRPr="00F11368" w:rsidRDefault="00832267" w:rsidP="0099776C">
            <w:pPr>
              <w:jc w:val="both"/>
              <w:rPr>
                <w:lang w:val="en-US"/>
              </w:rPr>
            </w:pPr>
            <w:sdt>
              <w:sdtPr>
                <w:rPr>
                  <w:lang w:val="en-US"/>
                </w:rPr>
                <w:id w:val="-539048923"/>
                <w:placeholder>
                  <w:docPart w:val="A469B30C98CE4247BA14888A911E2096"/>
                </w:placeholder>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rsidTr="0099776C">
        <w:sdt>
          <w:sdtPr>
            <w:rPr>
              <w:lang w:val="en-US"/>
            </w:rPr>
            <w:id w:val="399408947"/>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Other contribution</w:t>
            </w:r>
          </w:p>
          <w:p w:rsidR="00363959" w:rsidRPr="00F11368" w:rsidRDefault="00832267" w:rsidP="0099776C">
            <w:pPr>
              <w:jc w:val="both"/>
              <w:rPr>
                <w:lang w:val="en-US"/>
              </w:rPr>
            </w:pPr>
            <w:sdt>
              <w:sdtPr>
                <w:rPr>
                  <w:lang w:val="en-US"/>
                </w:rPr>
                <w:id w:val="818842874"/>
                <w:placeholder>
                  <w:docPart w:val="B80BFF8DBC634B8F8B79253A6A7299A0"/>
                </w:placeholder>
                <w:showingPlcHdr/>
                <w:text/>
              </w:sdtPr>
              <w:sdtEndPr/>
              <w:sdtContent>
                <w:r w:rsidR="00363959" w:rsidRPr="00F11368">
                  <w:rPr>
                    <w:rStyle w:val="PlaceholderText"/>
                    <w:lang w:val="en-US"/>
                  </w:rPr>
                  <w:t>Specify contribution in more detail (required; no more than one sentence)</w:t>
                </w:r>
              </w:sdtContent>
            </w:sdt>
          </w:p>
        </w:tc>
      </w:tr>
    </w:tbl>
    <w:p w:rsidR="00363959" w:rsidRPr="00F11368" w:rsidRDefault="00363959" w:rsidP="00363959">
      <w:pPr>
        <w:jc w:val="both"/>
        <w:rPr>
          <w:lang w:val="en-US"/>
        </w:rPr>
      </w:pPr>
    </w:p>
    <w:p w:rsidR="007F7BC6" w:rsidRPr="00F11368" w:rsidRDefault="007F7BC6">
      <w:pPr>
        <w:rPr>
          <w:lang w:val="en-US"/>
        </w:rPr>
      </w:pPr>
      <w:r w:rsidRPr="00F11368">
        <w:rPr>
          <w:lang w:val="en-US"/>
        </w:rPr>
        <w:br w:type="page"/>
      </w:r>
    </w:p>
    <w:p w:rsidR="00363959" w:rsidRPr="00F11368" w:rsidRDefault="00363959" w:rsidP="00363959">
      <w:pPr>
        <w:jc w:val="both"/>
        <w:rPr>
          <w:lang w:val="en-US"/>
        </w:rPr>
      </w:pPr>
      <w:r w:rsidRPr="00832267">
        <w:rPr>
          <w:b/>
          <w:lang w:val="en-US"/>
        </w:rPr>
        <w:lastRenderedPageBreak/>
        <w:t>Author 4:</w:t>
      </w:r>
      <w:r w:rsidRPr="00F11368">
        <w:rPr>
          <w:lang w:val="en-US"/>
        </w:rPr>
        <w:t xml:space="preserve"> </w:t>
      </w:r>
      <w:sdt>
        <w:sdtPr>
          <w:rPr>
            <w:lang w:val="en-US"/>
          </w:rPr>
          <w:id w:val="1139544535"/>
          <w:placeholder>
            <w:docPart w:val="D2372B4A02EB406F883EF0FFA076C4C4"/>
          </w:placeholder>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6"/>
        <w:gridCol w:w="8659"/>
      </w:tblGrid>
      <w:tr w:rsidR="00363959" w:rsidRPr="00F11368" w:rsidTr="0099776C">
        <w:sdt>
          <w:sdtPr>
            <w:rPr>
              <w:lang w:val="en-US"/>
            </w:rPr>
            <w:id w:val="-1205635219"/>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Conceived and designed the analysis</w:t>
            </w:r>
          </w:p>
          <w:sdt>
            <w:sdtPr>
              <w:rPr>
                <w:lang w:val="en-US"/>
              </w:rPr>
              <w:id w:val="-261611512"/>
              <w:placeholder>
                <w:docPart w:val="A6B21FA27CA44B269704203F9DDB8459"/>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246005890"/>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Collected the data</w:t>
            </w:r>
          </w:p>
          <w:sdt>
            <w:sdtPr>
              <w:rPr>
                <w:lang w:val="en-US"/>
              </w:rPr>
              <w:id w:val="-1283413648"/>
              <w:placeholder>
                <w:docPart w:val="4FC599983C2C4884AE1142BCE3D2AA82"/>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923862567"/>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Contributed data or analysis tools</w:t>
            </w:r>
          </w:p>
          <w:sdt>
            <w:sdtPr>
              <w:rPr>
                <w:lang w:val="en-US"/>
              </w:rPr>
              <w:id w:val="-459338587"/>
              <w:placeholder>
                <w:docPart w:val="279267628DCD4D4CB6537E3216A59705"/>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623422516"/>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Performed the analysis</w:t>
            </w:r>
          </w:p>
          <w:sdt>
            <w:sdtPr>
              <w:rPr>
                <w:lang w:val="en-US"/>
              </w:rPr>
              <w:id w:val="270056712"/>
              <w:placeholder>
                <w:docPart w:val="40DA76AB1E544573A33E0928C967237E"/>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013494659"/>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Wrote the paper</w:t>
            </w:r>
          </w:p>
          <w:p w:rsidR="00363959" w:rsidRPr="00F11368" w:rsidRDefault="00832267" w:rsidP="0099776C">
            <w:pPr>
              <w:jc w:val="both"/>
              <w:rPr>
                <w:lang w:val="en-US"/>
              </w:rPr>
            </w:pPr>
            <w:sdt>
              <w:sdtPr>
                <w:rPr>
                  <w:lang w:val="en-US"/>
                </w:rPr>
                <w:id w:val="425468612"/>
                <w:placeholder>
                  <w:docPart w:val="C3A7B3E39C944F329E291214B7944C07"/>
                </w:placeholder>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rsidTr="0099776C">
        <w:sdt>
          <w:sdtPr>
            <w:rPr>
              <w:lang w:val="en-US"/>
            </w:rPr>
            <w:id w:val="274151032"/>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Other contribution</w:t>
            </w:r>
          </w:p>
          <w:p w:rsidR="00363959" w:rsidRPr="00F11368" w:rsidRDefault="00832267" w:rsidP="0099776C">
            <w:pPr>
              <w:jc w:val="both"/>
              <w:rPr>
                <w:lang w:val="en-US"/>
              </w:rPr>
            </w:pPr>
            <w:sdt>
              <w:sdtPr>
                <w:rPr>
                  <w:lang w:val="en-US"/>
                </w:rPr>
                <w:id w:val="-656377487"/>
                <w:placeholder>
                  <w:docPart w:val="E6C06798ED92480A8743DF58CD75F8EA"/>
                </w:placeholder>
                <w:showingPlcHdr/>
                <w:text/>
              </w:sdtPr>
              <w:sdtEndPr/>
              <w:sdtContent>
                <w:r w:rsidR="00363959" w:rsidRPr="00F11368">
                  <w:rPr>
                    <w:rStyle w:val="PlaceholderText"/>
                    <w:lang w:val="en-US"/>
                  </w:rPr>
                  <w:t>Specify contribution in more detail (required; no more than one sentence)</w:t>
                </w:r>
              </w:sdtContent>
            </w:sdt>
          </w:p>
        </w:tc>
      </w:tr>
    </w:tbl>
    <w:p w:rsidR="00363959" w:rsidRPr="00F11368" w:rsidRDefault="00363959" w:rsidP="00363959">
      <w:pPr>
        <w:jc w:val="both"/>
        <w:rPr>
          <w:lang w:val="en-US"/>
        </w:rPr>
      </w:pPr>
    </w:p>
    <w:p w:rsidR="00363959" w:rsidRPr="00F11368" w:rsidRDefault="00363959" w:rsidP="00363959">
      <w:pPr>
        <w:jc w:val="both"/>
        <w:rPr>
          <w:lang w:val="en-US"/>
        </w:rPr>
      </w:pPr>
      <w:r w:rsidRPr="00832267">
        <w:rPr>
          <w:b/>
          <w:lang w:val="en-US"/>
        </w:rPr>
        <w:t>Author 5:</w:t>
      </w:r>
      <w:r w:rsidRPr="00F11368">
        <w:rPr>
          <w:lang w:val="en-US"/>
        </w:rPr>
        <w:t xml:space="preserve"> </w:t>
      </w:r>
      <w:sdt>
        <w:sdtPr>
          <w:rPr>
            <w:lang w:val="en-US"/>
          </w:rPr>
          <w:id w:val="-1637793659"/>
          <w:placeholder>
            <w:docPart w:val="2A3DC127654349BB8EC42E1AF0A983C1"/>
          </w:placeholder>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6"/>
        <w:gridCol w:w="8659"/>
      </w:tblGrid>
      <w:tr w:rsidR="00363959" w:rsidRPr="00F11368" w:rsidTr="0099776C">
        <w:sdt>
          <w:sdtPr>
            <w:rPr>
              <w:lang w:val="en-US"/>
            </w:rPr>
            <w:id w:val="-2089918395"/>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Conceived and designed the analysis</w:t>
            </w:r>
          </w:p>
          <w:sdt>
            <w:sdtPr>
              <w:rPr>
                <w:lang w:val="en-US"/>
              </w:rPr>
              <w:id w:val="-1816795345"/>
              <w:placeholder>
                <w:docPart w:val="88E12443DDAF4FA8BF1D92E01CCD0A6E"/>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803961902"/>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Collected the data</w:t>
            </w:r>
          </w:p>
          <w:sdt>
            <w:sdtPr>
              <w:rPr>
                <w:lang w:val="en-US"/>
              </w:rPr>
              <w:id w:val="-1367293273"/>
              <w:placeholder>
                <w:docPart w:val="F44D5BB8DADF49E6B6098C3B75309F82"/>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732466114"/>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Contributed data or analysis tools</w:t>
            </w:r>
          </w:p>
          <w:sdt>
            <w:sdtPr>
              <w:rPr>
                <w:lang w:val="en-US"/>
              </w:rPr>
              <w:id w:val="-1206406003"/>
              <w:placeholder>
                <w:docPart w:val="DF397F7655C244858215032F10F21753"/>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510445293"/>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Performed the analysis</w:t>
            </w:r>
          </w:p>
          <w:sdt>
            <w:sdtPr>
              <w:rPr>
                <w:lang w:val="en-US"/>
              </w:rPr>
              <w:id w:val="-546830224"/>
              <w:placeholder>
                <w:docPart w:val="B7FFA2BAE8D24A21BA856D333487C553"/>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243342008"/>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Wrote the paper</w:t>
            </w:r>
          </w:p>
          <w:p w:rsidR="00363959" w:rsidRPr="00F11368" w:rsidRDefault="00832267" w:rsidP="0099776C">
            <w:pPr>
              <w:jc w:val="both"/>
              <w:rPr>
                <w:lang w:val="en-US"/>
              </w:rPr>
            </w:pPr>
            <w:sdt>
              <w:sdtPr>
                <w:rPr>
                  <w:lang w:val="en-US"/>
                </w:rPr>
                <w:id w:val="1534912551"/>
                <w:placeholder>
                  <w:docPart w:val="C858E859440C422993C2F9EC56706045"/>
                </w:placeholder>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rsidTr="0099776C">
        <w:sdt>
          <w:sdtPr>
            <w:rPr>
              <w:lang w:val="en-US"/>
            </w:rPr>
            <w:id w:val="2146778235"/>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Other contribution</w:t>
            </w:r>
          </w:p>
          <w:p w:rsidR="00363959" w:rsidRPr="00F11368" w:rsidRDefault="00832267" w:rsidP="0099776C">
            <w:pPr>
              <w:jc w:val="both"/>
              <w:rPr>
                <w:lang w:val="en-US"/>
              </w:rPr>
            </w:pPr>
            <w:sdt>
              <w:sdtPr>
                <w:rPr>
                  <w:lang w:val="en-US"/>
                </w:rPr>
                <w:id w:val="-1657996686"/>
                <w:placeholder>
                  <w:docPart w:val="1C32E1217F0541CA8285B736D649ACEB"/>
                </w:placeholder>
                <w:showingPlcHdr/>
                <w:text/>
              </w:sdtPr>
              <w:sdtEndPr/>
              <w:sdtContent>
                <w:r w:rsidR="00363959" w:rsidRPr="00F11368">
                  <w:rPr>
                    <w:rStyle w:val="PlaceholderText"/>
                    <w:lang w:val="en-US"/>
                  </w:rPr>
                  <w:t>Specify contribution in more detail (required; no more than one sentence)</w:t>
                </w:r>
              </w:sdtContent>
            </w:sdt>
          </w:p>
        </w:tc>
      </w:tr>
    </w:tbl>
    <w:p w:rsidR="00363959" w:rsidRPr="00F11368" w:rsidRDefault="00363959" w:rsidP="00363959">
      <w:pPr>
        <w:jc w:val="both"/>
        <w:rPr>
          <w:lang w:val="en-US"/>
        </w:rPr>
      </w:pPr>
    </w:p>
    <w:p w:rsidR="007F7BC6" w:rsidRPr="00F11368" w:rsidRDefault="007F7BC6">
      <w:pPr>
        <w:rPr>
          <w:lang w:val="en-US"/>
        </w:rPr>
      </w:pPr>
      <w:r w:rsidRPr="00F11368">
        <w:rPr>
          <w:lang w:val="en-US"/>
        </w:rPr>
        <w:br w:type="page"/>
      </w:r>
    </w:p>
    <w:p w:rsidR="00363959" w:rsidRPr="00F11368" w:rsidRDefault="00363959" w:rsidP="00363959">
      <w:pPr>
        <w:jc w:val="both"/>
        <w:rPr>
          <w:lang w:val="en-US"/>
        </w:rPr>
      </w:pPr>
      <w:r w:rsidRPr="00832267">
        <w:rPr>
          <w:b/>
          <w:lang w:val="en-US"/>
        </w:rPr>
        <w:lastRenderedPageBreak/>
        <w:t>Author 6:</w:t>
      </w:r>
      <w:r w:rsidRPr="00F11368">
        <w:rPr>
          <w:lang w:val="en-US"/>
        </w:rPr>
        <w:t xml:space="preserve"> </w:t>
      </w:r>
      <w:sdt>
        <w:sdtPr>
          <w:rPr>
            <w:lang w:val="en-US"/>
          </w:rPr>
          <w:id w:val="1670139594"/>
          <w:placeholder>
            <w:docPart w:val="AE0B74B61AC44AA297C07117E0E68A42"/>
          </w:placeholder>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6"/>
        <w:gridCol w:w="8659"/>
      </w:tblGrid>
      <w:tr w:rsidR="00363959" w:rsidRPr="00F11368" w:rsidTr="0099776C">
        <w:sdt>
          <w:sdtPr>
            <w:rPr>
              <w:lang w:val="en-US"/>
            </w:rPr>
            <w:id w:val="-257526868"/>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Conceived and designed the analysis</w:t>
            </w:r>
          </w:p>
          <w:sdt>
            <w:sdtPr>
              <w:rPr>
                <w:lang w:val="en-US"/>
              </w:rPr>
              <w:id w:val="-242333938"/>
              <w:placeholder>
                <w:docPart w:val="CDD02FC8198A41E2A610CF1B080566D2"/>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759109245"/>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Collected the data</w:t>
            </w:r>
          </w:p>
          <w:sdt>
            <w:sdtPr>
              <w:rPr>
                <w:lang w:val="en-US"/>
              </w:rPr>
              <w:id w:val="419844824"/>
              <w:placeholder>
                <w:docPart w:val="A1A588F4B4B048BBB2A3C10D275558C8"/>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2023997493"/>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Contributed data or analysis tools</w:t>
            </w:r>
          </w:p>
          <w:sdt>
            <w:sdtPr>
              <w:rPr>
                <w:lang w:val="en-US"/>
              </w:rPr>
              <w:id w:val="-1431656795"/>
              <w:placeholder>
                <w:docPart w:val="65F87A8ACDA74F91A22236E23BAB22F1"/>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678152321"/>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Performed the analysis</w:t>
            </w:r>
          </w:p>
          <w:sdt>
            <w:sdtPr>
              <w:rPr>
                <w:lang w:val="en-US"/>
              </w:rPr>
              <w:id w:val="-1259362303"/>
              <w:placeholder>
                <w:docPart w:val="735F3DF3D6034AC1A552331228E32FA2"/>
              </w:placeholder>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687828461"/>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Wrote the paper</w:t>
            </w:r>
          </w:p>
          <w:p w:rsidR="00363959" w:rsidRPr="00F11368" w:rsidRDefault="00832267" w:rsidP="0099776C">
            <w:pPr>
              <w:jc w:val="both"/>
              <w:rPr>
                <w:lang w:val="en-US"/>
              </w:rPr>
            </w:pPr>
            <w:sdt>
              <w:sdtPr>
                <w:rPr>
                  <w:lang w:val="en-US"/>
                </w:rPr>
                <w:id w:val="-692375394"/>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rsidTr="0099776C">
        <w:sdt>
          <w:sdtPr>
            <w:rPr>
              <w:lang w:val="en-US"/>
            </w:rPr>
            <w:id w:val="1874576307"/>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Other contribution</w:t>
            </w:r>
          </w:p>
          <w:p w:rsidR="00363959" w:rsidRPr="00F11368" w:rsidRDefault="00832267" w:rsidP="0099776C">
            <w:pPr>
              <w:jc w:val="both"/>
              <w:rPr>
                <w:lang w:val="en-US"/>
              </w:rPr>
            </w:pPr>
            <w:sdt>
              <w:sdtPr>
                <w:rPr>
                  <w:lang w:val="en-US"/>
                </w:rPr>
                <w:id w:val="165600182"/>
                <w:showingPlcHdr/>
                <w:text/>
              </w:sdtPr>
              <w:sdtEndPr/>
              <w:sdtContent>
                <w:r w:rsidR="00363959" w:rsidRPr="00F11368">
                  <w:rPr>
                    <w:rStyle w:val="PlaceholderText"/>
                    <w:lang w:val="en-US"/>
                  </w:rPr>
                  <w:t>Specify contribution in more detail (required; no more than one sentence)</w:t>
                </w:r>
              </w:sdtContent>
            </w:sdt>
          </w:p>
        </w:tc>
      </w:tr>
    </w:tbl>
    <w:p w:rsidR="00363959" w:rsidRPr="00F11368" w:rsidRDefault="00363959" w:rsidP="00363959">
      <w:pPr>
        <w:jc w:val="both"/>
        <w:rPr>
          <w:lang w:val="en-US"/>
        </w:rPr>
      </w:pPr>
    </w:p>
    <w:p w:rsidR="00363959" w:rsidRPr="00F11368" w:rsidRDefault="00363959" w:rsidP="00363959">
      <w:pPr>
        <w:jc w:val="both"/>
        <w:rPr>
          <w:lang w:val="en-US"/>
        </w:rPr>
      </w:pPr>
      <w:r w:rsidRPr="00832267">
        <w:rPr>
          <w:b/>
          <w:lang w:val="en-US"/>
        </w:rPr>
        <w:t>Author 7:</w:t>
      </w:r>
      <w:r w:rsidRPr="00F11368">
        <w:rPr>
          <w:lang w:val="en-US"/>
        </w:rPr>
        <w:t xml:space="preserve"> </w:t>
      </w:r>
      <w:sdt>
        <w:sdtPr>
          <w:rPr>
            <w:lang w:val="en-US"/>
          </w:rPr>
          <w:id w:val="97686957"/>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6"/>
        <w:gridCol w:w="8659"/>
      </w:tblGrid>
      <w:tr w:rsidR="00363959" w:rsidRPr="00F11368" w:rsidTr="0099776C">
        <w:sdt>
          <w:sdtPr>
            <w:rPr>
              <w:lang w:val="en-US"/>
            </w:rPr>
            <w:id w:val="1795565554"/>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Conceived and designed the analysis</w:t>
            </w:r>
          </w:p>
          <w:sdt>
            <w:sdtPr>
              <w:rPr>
                <w:lang w:val="en-US"/>
              </w:rPr>
              <w:id w:val="-873452219"/>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200443446"/>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Collected the data</w:t>
            </w:r>
          </w:p>
          <w:sdt>
            <w:sdtPr>
              <w:rPr>
                <w:lang w:val="en-US"/>
              </w:rPr>
              <w:id w:val="270201130"/>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032079497"/>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Contributed data or analysis tools</w:t>
            </w:r>
          </w:p>
          <w:sdt>
            <w:sdtPr>
              <w:rPr>
                <w:lang w:val="en-US"/>
              </w:rPr>
              <w:id w:val="-113748382"/>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875353345"/>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Performed the analysis</w:t>
            </w:r>
          </w:p>
          <w:sdt>
            <w:sdtPr>
              <w:rPr>
                <w:lang w:val="en-US"/>
              </w:rPr>
              <w:id w:val="-242038545"/>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382861002"/>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Wrote the paper</w:t>
            </w:r>
          </w:p>
          <w:p w:rsidR="00363959" w:rsidRPr="00F11368" w:rsidRDefault="00832267" w:rsidP="0099776C">
            <w:pPr>
              <w:jc w:val="both"/>
              <w:rPr>
                <w:lang w:val="en-US"/>
              </w:rPr>
            </w:pPr>
            <w:sdt>
              <w:sdtPr>
                <w:rPr>
                  <w:lang w:val="en-US"/>
                </w:rPr>
                <w:id w:val="-1421012399"/>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rsidTr="0099776C">
        <w:sdt>
          <w:sdtPr>
            <w:rPr>
              <w:lang w:val="en-US"/>
            </w:rPr>
            <w:id w:val="-41211858"/>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Other contribution</w:t>
            </w:r>
          </w:p>
          <w:p w:rsidR="00363959" w:rsidRPr="00F11368" w:rsidRDefault="00832267" w:rsidP="0099776C">
            <w:pPr>
              <w:jc w:val="both"/>
              <w:rPr>
                <w:lang w:val="en-US"/>
              </w:rPr>
            </w:pPr>
            <w:sdt>
              <w:sdtPr>
                <w:rPr>
                  <w:lang w:val="en-US"/>
                </w:rPr>
                <w:id w:val="-1398817792"/>
                <w:showingPlcHdr/>
                <w:text/>
              </w:sdtPr>
              <w:sdtEndPr/>
              <w:sdtContent>
                <w:r w:rsidR="00363959" w:rsidRPr="00F11368">
                  <w:rPr>
                    <w:rStyle w:val="PlaceholderText"/>
                    <w:lang w:val="en-US"/>
                  </w:rPr>
                  <w:t>Specify contribution in more detail (required; no more than one sentence)</w:t>
                </w:r>
              </w:sdtContent>
            </w:sdt>
          </w:p>
        </w:tc>
      </w:tr>
    </w:tbl>
    <w:p w:rsidR="00363959" w:rsidRPr="00F11368" w:rsidRDefault="00363959" w:rsidP="00363959">
      <w:pPr>
        <w:jc w:val="both"/>
        <w:rPr>
          <w:lang w:val="en-US"/>
        </w:rPr>
      </w:pPr>
    </w:p>
    <w:p w:rsidR="007F7BC6" w:rsidRPr="00F11368" w:rsidRDefault="007F7BC6">
      <w:pPr>
        <w:rPr>
          <w:lang w:val="en-US"/>
        </w:rPr>
      </w:pPr>
      <w:r w:rsidRPr="00F11368">
        <w:rPr>
          <w:lang w:val="en-US"/>
        </w:rPr>
        <w:br w:type="page"/>
      </w:r>
    </w:p>
    <w:p w:rsidR="00363959" w:rsidRPr="00F11368" w:rsidRDefault="00363959" w:rsidP="00363959">
      <w:pPr>
        <w:jc w:val="both"/>
        <w:rPr>
          <w:lang w:val="en-US"/>
        </w:rPr>
      </w:pPr>
      <w:r w:rsidRPr="00832267">
        <w:rPr>
          <w:b/>
          <w:lang w:val="en-US"/>
        </w:rPr>
        <w:lastRenderedPageBreak/>
        <w:t>Author 8:</w:t>
      </w:r>
      <w:r w:rsidRPr="00F11368">
        <w:rPr>
          <w:lang w:val="en-US"/>
        </w:rPr>
        <w:t xml:space="preserve"> </w:t>
      </w:r>
      <w:sdt>
        <w:sdtPr>
          <w:rPr>
            <w:lang w:val="en-US"/>
          </w:rPr>
          <w:id w:val="573707335"/>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6"/>
        <w:gridCol w:w="8659"/>
      </w:tblGrid>
      <w:tr w:rsidR="00363959" w:rsidRPr="00F11368" w:rsidTr="0099776C">
        <w:sdt>
          <w:sdtPr>
            <w:rPr>
              <w:lang w:val="en-US"/>
            </w:rPr>
            <w:id w:val="1047723958"/>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Conceived and designed the analysis</w:t>
            </w:r>
          </w:p>
          <w:sdt>
            <w:sdtPr>
              <w:rPr>
                <w:lang w:val="en-US"/>
              </w:rPr>
              <w:id w:val="1443024842"/>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567803465"/>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Collected the data</w:t>
            </w:r>
          </w:p>
          <w:sdt>
            <w:sdtPr>
              <w:rPr>
                <w:lang w:val="en-US"/>
              </w:rPr>
              <w:id w:val="102776091"/>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2126995745"/>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Contributed data or analysis tools</w:t>
            </w:r>
          </w:p>
          <w:sdt>
            <w:sdtPr>
              <w:rPr>
                <w:lang w:val="en-US"/>
              </w:rPr>
              <w:id w:val="916048650"/>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785800743"/>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Performed the analysis</w:t>
            </w:r>
          </w:p>
          <w:sdt>
            <w:sdtPr>
              <w:rPr>
                <w:lang w:val="en-US"/>
              </w:rPr>
              <w:id w:val="318322313"/>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775820492"/>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Wrote the paper</w:t>
            </w:r>
          </w:p>
          <w:p w:rsidR="00363959" w:rsidRPr="00F11368" w:rsidRDefault="00832267" w:rsidP="0099776C">
            <w:pPr>
              <w:jc w:val="both"/>
              <w:rPr>
                <w:lang w:val="en-US"/>
              </w:rPr>
            </w:pPr>
            <w:sdt>
              <w:sdtPr>
                <w:rPr>
                  <w:lang w:val="en-US"/>
                </w:rPr>
                <w:id w:val="-1534956159"/>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rsidTr="0099776C">
        <w:sdt>
          <w:sdtPr>
            <w:rPr>
              <w:lang w:val="en-US"/>
            </w:rPr>
            <w:id w:val="1461449345"/>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Other contribution</w:t>
            </w:r>
          </w:p>
          <w:p w:rsidR="00363959" w:rsidRPr="00F11368" w:rsidRDefault="00832267" w:rsidP="0099776C">
            <w:pPr>
              <w:jc w:val="both"/>
              <w:rPr>
                <w:lang w:val="en-US"/>
              </w:rPr>
            </w:pPr>
            <w:sdt>
              <w:sdtPr>
                <w:rPr>
                  <w:lang w:val="en-US"/>
                </w:rPr>
                <w:id w:val="-1513066878"/>
                <w:showingPlcHdr/>
                <w:text/>
              </w:sdtPr>
              <w:sdtEndPr/>
              <w:sdtContent>
                <w:r w:rsidR="00363959" w:rsidRPr="00F11368">
                  <w:rPr>
                    <w:rStyle w:val="PlaceholderText"/>
                    <w:lang w:val="en-US"/>
                  </w:rPr>
                  <w:t>Specify contribution in more detail (required; no more than one sentence)</w:t>
                </w:r>
              </w:sdtContent>
            </w:sdt>
          </w:p>
        </w:tc>
      </w:tr>
    </w:tbl>
    <w:p w:rsidR="00363959" w:rsidRPr="00F11368" w:rsidRDefault="00363959" w:rsidP="00363959">
      <w:pPr>
        <w:jc w:val="both"/>
        <w:rPr>
          <w:lang w:val="en-US"/>
        </w:rPr>
      </w:pPr>
    </w:p>
    <w:p w:rsidR="00363959" w:rsidRPr="00F11368" w:rsidRDefault="00363959" w:rsidP="00363959">
      <w:pPr>
        <w:jc w:val="both"/>
        <w:rPr>
          <w:lang w:val="en-US"/>
        </w:rPr>
      </w:pPr>
      <w:r w:rsidRPr="00832267">
        <w:rPr>
          <w:b/>
          <w:lang w:val="en-US"/>
        </w:rPr>
        <w:t>Author 9:</w:t>
      </w:r>
      <w:r w:rsidRPr="00F11368">
        <w:rPr>
          <w:lang w:val="en-US"/>
        </w:rPr>
        <w:t xml:space="preserve"> </w:t>
      </w:r>
      <w:sdt>
        <w:sdtPr>
          <w:rPr>
            <w:lang w:val="en-US"/>
          </w:rPr>
          <w:id w:val="-1269997493"/>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6"/>
        <w:gridCol w:w="8659"/>
      </w:tblGrid>
      <w:tr w:rsidR="00363959" w:rsidRPr="00F11368" w:rsidTr="0099776C">
        <w:sdt>
          <w:sdtPr>
            <w:rPr>
              <w:lang w:val="en-US"/>
            </w:rPr>
            <w:id w:val="-2112507959"/>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Conceived and designed the analysis</w:t>
            </w:r>
          </w:p>
          <w:sdt>
            <w:sdtPr>
              <w:rPr>
                <w:lang w:val="en-US"/>
              </w:rPr>
              <w:id w:val="240068444"/>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318614157"/>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Collected the data</w:t>
            </w:r>
          </w:p>
          <w:sdt>
            <w:sdtPr>
              <w:rPr>
                <w:lang w:val="en-US"/>
              </w:rPr>
              <w:id w:val="-1814164697"/>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341360751"/>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Contributed data or analysis tools</w:t>
            </w:r>
          </w:p>
          <w:sdt>
            <w:sdtPr>
              <w:rPr>
                <w:lang w:val="en-US"/>
              </w:rPr>
              <w:id w:val="-970525099"/>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2137318798"/>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Performed the analysis</w:t>
            </w:r>
          </w:p>
          <w:sdt>
            <w:sdtPr>
              <w:rPr>
                <w:lang w:val="en-US"/>
              </w:rPr>
              <w:id w:val="-633023947"/>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384400874"/>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Wrote the paper</w:t>
            </w:r>
          </w:p>
          <w:p w:rsidR="00363959" w:rsidRPr="00F11368" w:rsidRDefault="00832267" w:rsidP="0099776C">
            <w:pPr>
              <w:jc w:val="both"/>
              <w:rPr>
                <w:lang w:val="en-US"/>
              </w:rPr>
            </w:pPr>
            <w:sdt>
              <w:sdtPr>
                <w:rPr>
                  <w:lang w:val="en-US"/>
                </w:rPr>
                <w:id w:val="-1764839361"/>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rsidTr="0099776C">
        <w:sdt>
          <w:sdtPr>
            <w:rPr>
              <w:lang w:val="en-US"/>
            </w:rPr>
            <w:id w:val="-804379929"/>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Other contribution</w:t>
            </w:r>
          </w:p>
          <w:p w:rsidR="00363959" w:rsidRPr="00F11368" w:rsidRDefault="00832267" w:rsidP="0099776C">
            <w:pPr>
              <w:jc w:val="both"/>
              <w:rPr>
                <w:lang w:val="en-US"/>
              </w:rPr>
            </w:pPr>
            <w:sdt>
              <w:sdtPr>
                <w:rPr>
                  <w:lang w:val="en-US"/>
                </w:rPr>
                <w:id w:val="1166978282"/>
                <w:showingPlcHdr/>
                <w:text/>
              </w:sdtPr>
              <w:sdtEndPr/>
              <w:sdtContent>
                <w:r w:rsidR="00363959" w:rsidRPr="00F11368">
                  <w:rPr>
                    <w:rStyle w:val="PlaceholderText"/>
                    <w:lang w:val="en-US"/>
                  </w:rPr>
                  <w:t>Specify contribution in more detail (required; no more than one sentence)</w:t>
                </w:r>
              </w:sdtContent>
            </w:sdt>
          </w:p>
        </w:tc>
      </w:tr>
    </w:tbl>
    <w:p w:rsidR="00363959" w:rsidRPr="00F11368" w:rsidRDefault="00363959" w:rsidP="00363959">
      <w:pPr>
        <w:jc w:val="both"/>
        <w:rPr>
          <w:lang w:val="en-US"/>
        </w:rPr>
      </w:pPr>
    </w:p>
    <w:p w:rsidR="007F7BC6" w:rsidRPr="00F11368" w:rsidRDefault="007F7BC6">
      <w:pPr>
        <w:rPr>
          <w:lang w:val="en-US"/>
        </w:rPr>
      </w:pPr>
      <w:r w:rsidRPr="00F11368">
        <w:rPr>
          <w:lang w:val="en-US"/>
        </w:rPr>
        <w:br w:type="page"/>
      </w:r>
    </w:p>
    <w:p w:rsidR="00363959" w:rsidRPr="00F11368" w:rsidRDefault="00363959" w:rsidP="00363959">
      <w:pPr>
        <w:jc w:val="both"/>
        <w:rPr>
          <w:lang w:val="en-US"/>
        </w:rPr>
      </w:pPr>
      <w:r w:rsidRPr="00832267">
        <w:rPr>
          <w:b/>
          <w:lang w:val="en-US"/>
        </w:rPr>
        <w:lastRenderedPageBreak/>
        <w:t>Author 10:</w:t>
      </w:r>
      <w:r w:rsidRPr="00F11368">
        <w:rPr>
          <w:lang w:val="en-US"/>
        </w:rPr>
        <w:t xml:space="preserve"> </w:t>
      </w:r>
      <w:sdt>
        <w:sdtPr>
          <w:rPr>
            <w:lang w:val="en-US"/>
          </w:rPr>
          <w:id w:val="422686967"/>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6"/>
        <w:gridCol w:w="8659"/>
      </w:tblGrid>
      <w:tr w:rsidR="00363959" w:rsidRPr="00F11368" w:rsidTr="0099776C">
        <w:sdt>
          <w:sdtPr>
            <w:rPr>
              <w:lang w:val="en-US"/>
            </w:rPr>
            <w:id w:val="1425157159"/>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Conceived and designed the analysis</w:t>
            </w:r>
          </w:p>
          <w:sdt>
            <w:sdtPr>
              <w:rPr>
                <w:lang w:val="en-US"/>
              </w:rPr>
              <w:id w:val="873577945"/>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804068943"/>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Collected the data</w:t>
            </w:r>
          </w:p>
          <w:sdt>
            <w:sdtPr>
              <w:rPr>
                <w:lang w:val="en-US"/>
              </w:rPr>
              <w:id w:val="1006861939"/>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1600995841"/>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Contributed data or analysis tools</w:t>
            </w:r>
          </w:p>
          <w:sdt>
            <w:sdtPr>
              <w:rPr>
                <w:lang w:val="en-US"/>
              </w:rPr>
              <w:id w:val="1895237872"/>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951827343"/>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Performed the analysis</w:t>
            </w:r>
          </w:p>
          <w:sdt>
            <w:sdtPr>
              <w:rPr>
                <w:lang w:val="en-US"/>
              </w:rPr>
              <w:id w:val="-1028634595"/>
              <w:showingPlcHdr/>
              <w:text/>
            </w:sdtPr>
            <w:sdtEndPr/>
            <w:sdtContent>
              <w:p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rsidTr="0099776C">
        <w:sdt>
          <w:sdtPr>
            <w:rPr>
              <w:lang w:val="en-US"/>
            </w:rPr>
            <w:id w:val="-947694413"/>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Wrote the paper</w:t>
            </w:r>
          </w:p>
          <w:p w:rsidR="00363959" w:rsidRPr="00F11368" w:rsidRDefault="00832267" w:rsidP="0099776C">
            <w:pPr>
              <w:jc w:val="both"/>
              <w:rPr>
                <w:lang w:val="en-US"/>
              </w:rPr>
            </w:pPr>
            <w:sdt>
              <w:sdtPr>
                <w:rPr>
                  <w:lang w:val="en-US"/>
                </w:rPr>
                <w:id w:val="-1653052288"/>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rsidTr="0099776C">
        <w:sdt>
          <w:sdtPr>
            <w:rPr>
              <w:lang w:val="en-US"/>
            </w:rPr>
            <w:id w:val="-701790387"/>
            <w14:checkbox>
              <w14:checked w14:val="0"/>
              <w14:checkedState w14:val="2612" w14:font="MS Gothic"/>
              <w14:uncheckedState w14:val="2610" w14:font="MS Gothic"/>
            </w14:checkbox>
          </w:sdtPr>
          <w:sdtEndPr/>
          <w:sdtContent>
            <w:tc>
              <w:tcPr>
                <w:tcW w:w="546" w:type="dxa"/>
              </w:tcPr>
              <w:p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rsidR="00363959" w:rsidRPr="00F11368" w:rsidRDefault="00363959" w:rsidP="0099776C">
            <w:pPr>
              <w:jc w:val="both"/>
              <w:rPr>
                <w:lang w:val="en-US"/>
              </w:rPr>
            </w:pPr>
            <w:r w:rsidRPr="00F11368">
              <w:rPr>
                <w:lang w:val="en-US"/>
              </w:rPr>
              <w:t>Other contribution</w:t>
            </w:r>
          </w:p>
          <w:p w:rsidR="00363959" w:rsidRPr="00F11368" w:rsidRDefault="00832267" w:rsidP="0099776C">
            <w:pPr>
              <w:jc w:val="both"/>
              <w:rPr>
                <w:lang w:val="en-US"/>
              </w:rPr>
            </w:pPr>
            <w:sdt>
              <w:sdtPr>
                <w:rPr>
                  <w:lang w:val="en-US"/>
                </w:rPr>
                <w:id w:val="-314418513"/>
                <w:showingPlcHdr/>
                <w:text/>
              </w:sdtPr>
              <w:sdtEndPr/>
              <w:sdtContent>
                <w:r w:rsidR="00363959" w:rsidRPr="00F11368">
                  <w:rPr>
                    <w:rStyle w:val="PlaceholderText"/>
                    <w:lang w:val="en-US"/>
                  </w:rPr>
                  <w:t>Specify contribution in more detail (required; no more than one sentence)</w:t>
                </w:r>
              </w:sdtContent>
            </w:sdt>
          </w:p>
        </w:tc>
      </w:tr>
    </w:tbl>
    <w:p w:rsidR="00555293" w:rsidRPr="00F11368" w:rsidRDefault="00555293" w:rsidP="002849EC">
      <w:pPr>
        <w:jc w:val="both"/>
        <w:rPr>
          <w:lang w:val="en-US"/>
        </w:rPr>
      </w:pPr>
    </w:p>
    <w:sectPr w:rsidR="00555293" w:rsidRPr="00F11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forms" w:enforcement="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843"/>
    <w:rsid w:val="00007920"/>
    <w:rsid w:val="00021204"/>
    <w:rsid w:val="00025837"/>
    <w:rsid w:val="0005789D"/>
    <w:rsid w:val="000A7EB7"/>
    <w:rsid w:val="000C69E4"/>
    <w:rsid w:val="001A1712"/>
    <w:rsid w:val="001F5712"/>
    <w:rsid w:val="00212CA5"/>
    <w:rsid w:val="0025142C"/>
    <w:rsid w:val="00253D0E"/>
    <w:rsid w:val="002849EC"/>
    <w:rsid w:val="00291D2A"/>
    <w:rsid w:val="002F1A09"/>
    <w:rsid w:val="00363959"/>
    <w:rsid w:val="003737B6"/>
    <w:rsid w:val="003A1293"/>
    <w:rsid w:val="003A2792"/>
    <w:rsid w:val="003C3F03"/>
    <w:rsid w:val="003E4BA2"/>
    <w:rsid w:val="00411436"/>
    <w:rsid w:val="004175A3"/>
    <w:rsid w:val="004310B0"/>
    <w:rsid w:val="004839F8"/>
    <w:rsid w:val="004A25EA"/>
    <w:rsid w:val="004E5E57"/>
    <w:rsid w:val="00555293"/>
    <w:rsid w:val="0064348F"/>
    <w:rsid w:val="00692E0F"/>
    <w:rsid w:val="006B0245"/>
    <w:rsid w:val="006F3A8B"/>
    <w:rsid w:val="007000D3"/>
    <w:rsid w:val="007226BE"/>
    <w:rsid w:val="00741C1C"/>
    <w:rsid w:val="007D5D86"/>
    <w:rsid w:val="007F7BC6"/>
    <w:rsid w:val="00802F6B"/>
    <w:rsid w:val="008224CF"/>
    <w:rsid w:val="00832267"/>
    <w:rsid w:val="008373FD"/>
    <w:rsid w:val="00841DCF"/>
    <w:rsid w:val="008476B7"/>
    <w:rsid w:val="00930C26"/>
    <w:rsid w:val="00A00D93"/>
    <w:rsid w:val="00A24930"/>
    <w:rsid w:val="00A71AAB"/>
    <w:rsid w:val="00A84A1E"/>
    <w:rsid w:val="00AE6BB2"/>
    <w:rsid w:val="00B27BF6"/>
    <w:rsid w:val="00B95843"/>
    <w:rsid w:val="00BA01B1"/>
    <w:rsid w:val="00BA2C14"/>
    <w:rsid w:val="00BC64C5"/>
    <w:rsid w:val="00BF18BD"/>
    <w:rsid w:val="00BF60D9"/>
    <w:rsid w:val="00C62C35"/>
    <w:rsid w:val="00C7617E"/>
    <w:rsid w:val="00CD7331"/>
    <w:rsid w:val="00CF21F1"/>
    <w:rsid w:val="00CF534C"/>
    <w:rsid w:val="00D8631E"/>
    <w:rsid w:val="00DC7E26"/>
    <w:rsid w:val="00E04912"/>
    <w:rsid w:val="00E15474"/>
    <w:rsid w:val="00EA7A6F"/>
    <w:rsid w:val="00EC410A"/>
    <w:rsid w:val="00F0390D"/>
    <w:rsid w:val="00F06D75"/>
    <w:rsid w:val="00F11368"/>
    <w:rsid w:val="00F46A3D"/>
    <w:rsid w:val="00F57253"/>
    <w:rsid w:val="00FB3E37"/>
    <w:rsid w:val="00FD7AC9"/>
    <w:rsid w:val="00FE2DE5"/>
    <w:rsid w:val="00FE77D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293"/>
    <w:rPr>
      <w:rFonts w:ascii="Tahoma" w:hAnsi="Tahoma" w:cs="Tahoma"/>
      <w:sz w:val="16"/>
      <w:szCs w:val="16"/>
    </w:rPr>
  </w:style>
  <w:style w:type="table" w:styleId="TableGrid">
    <w:name w:val="Table Grid"/>
    <w:basedOn w:val="TableNormal"/>
    <w:uiPriority w:val="59"/>
    <w:rsid w:val="00555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9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293"/>
    <w:rPr>
      <w:rFonts w:ascii="Tahoma" w:hAnsi="Tahoma" w:cs="Tahoma"/>
      <w:sz w:val="16"/>
      <w:szCs w:val="16"/>
    </w:rPr>
  </w:style>
  <w:style w:type="table" w:styleId="TableGrid">
    <w:name w:val="Table Grid"/>
    <w:basedOn w:val="TableNormal"/>
    <w:uiPriority w:val="59"/>
    <w:rsid w:val="00555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9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8294DC4B8E46CF811C9449D0C883CA"/>
        <w:category>
          <w:name w:val="General"/>
          <w:gallery w:val="placeholder"/>
        </w:category>
        <w:types>
          <w:type w:val="bbPlcHdr"/>
        </w:types>
        <w:behaviors>
          <w:behavior w:val="content"/>
        </w:behaviors>
        <w:guid w:val="{67888D4E-95BC-4428-B1FE-62F8F84922A6}"/>
      </w:docPartPr>
      <w:docPartBody>
        <w:p w:rsidR="002F2183" w:rsidRDefault="002F2183" w:rsidP="002F2183">
          <w:pPr>
            <w:pStyle w:val="F68294DC4B8E46CF811C9449D0C883CA7"/>
          </w:pPr>
          <w:r w:rsidRPr="00F11368">
            <w:rPr>
              <w:rStyle w:val="PlaceholderText"/>
              <w:lang w:val="en-US"/>
            </w:rPr>
            <w:t>Enter author name</w:t>
          </w:r>
        </w:p>
      </w:docPartBody>
    </w:docPart>
    <w:docPart>
      <w:docPartPr>
        <w:name w:val="622B93E2BC554A83BD6A08D9386A3A52"/>
        <w:category>
          <w:name w:val="General"/>
          <w:gallery w:val="placeholder"/>
        </w:category>
        <w:types>
          <w:type w:val="bbPlcHdr"/>
        </w:types>
        <w:behaviors>
          <w:behavior w:val="content"/>
        </w:behaviors>
        <w:guid w:val="{B77EC469-5A34-4A4A-A00E-260472A10543}"/>
      </w:docPartPr>
      <w:docPartBody>
        <w:p w:rsidR="002F2183" w:rsidRDefault="002F2183" w:rsidP="002F2183">
          <w:pPr>
            <w:pStyle w:val="622B93E2BC554A83BD6A08D9386A3A525"/>
          </w:pPr>
          <w:r w:rsidRPr="00F11368">
            <w:rPr>
              <w:rStyle w:val="PlaceholderText"/>
              <w:lang w:val="en-US"/>
            </w:rPr>
            <w:t>Specify contribution in more detail (optional; no more than one sentence)</w:t>
          </w:r>
        </w:p>
      </w:docPartBody>
    </w:docPart>
    <w:docPart>
      <w:docPartPr>
        <w:name w:val="8BE6F5777ACB4144A0173602BCB332F6"/>
        <w:category>
          <w:name w:val="General"/>
          <w:gallery w:val="placeholder"/>
        </w:category>
        <w:types>
          <w:type w:val="bbPlcHdr"/>
        </w:types>
        <w:behaviors>
          <w:behavior w:val="content"/>
        </w:behaviors>
        <w:guid w:val="{C895D1E2-2064-43D5-A40C-4E62ACBC55A8}"/>
      </w:docPartPr>
      <w:docPartBody>
        <w:p w:rsidR="002F2183" w:rsidRDefault="002F2183" w:rsidP="002F2183">
          <w:pPr>
            <w:pStyle w:val="8BE6F5777ACB4144A0173602BCB332F64"/>
          </w:pPr>
          <w:r w:rsidRPr="00F11368">
            <w:rPr>
              <w:rStyle w:val="PlaceholderText"/>
              <w:lang w:val="en-US"/>
            </w:rPr>
            <w:t>Specify contribution in more detail (optional; no more than one sentence)</w:t>
          </w:r>
        </w:p>
      </w:docPartBody>
    </w:docPart>
    <w:docPart>
      <w:docPartPr>
        <w:name w:val="74B78E08F9174B24AB76DBE4C434687C"/>
        <w:category>
          <w:name w:val="General"/>
          <w:gallery w:val="placeholder"/>
        </w:category>
        <w:types>
          <w:type w:val="bbPlcHdr"/>
        </w:types>
        <w:behaviors>
          <w:behavior w:val="content"/>
        </w:behaviors>
        <w:guid w:val="{6F471EA7-9043-4544-B94C-B0FF71C5D58B}"/>
      </w:docPartPr>
      <w:docPartBody>
        <w:p w:rsidR="002F2183" w:rsidRDefault="002F2183" w:rsidP="002F2183">
          <w:pPr>
            <w:pStyle w:val="74B78E08F9174B24AB76DBE4C434687C4"/>
          </w:pPr>
          <w:r w:rsidRPr="00F11368">
            <w:rPr>
              <w:rStyle w:val="PlaceholderText"/>
              <w:lang w:val="en-US"/>
            </w:rPr>
            <w:t>Specify contribution in more detail (optional; no more than one sentence)</w:t>
          </w:r>
        </w:p>
      </w:docPartBody>
    </w:docPart>
    <w:docPart>
      <w:docPartPr>
        <w:name w:val="04DAFF943C3D489BB4A1A27C7CB47647"/>
        <w:category>
          <w:name w:val="General"/>
          <w:gallery w:val="placeholder"/>
        </w:category>
        <w:types>
          <w:type w:val="bbPlcHdr"/>
        </w:types>
        <w:behaviors>
          <w:behavior w:val="content"/>
        </w:behaviors>
        <w:guid w:val="{FE672F14-9AB3-4EEE-A4AA-FBBC6F9B76A1}"/>
      </w:docPartPr>
      <w:docPartBody>
        <w:p w:rsidR="002F2183" w:rsidRDefault="002F2183" w:rsidP="002F2183">
          <w:pPr>
            <w:pStyle w:val="04DAFF943C3D489BB4A1A27C7CB476474"/>
          </w:pPr>
          <w:r w:rsidRPr="00F11368">
            <w:rPr>
              <w:rStyle w:val="PlaceholderText"/>
              <w:lang w:val="en-US"/>
            </w:rPr>
            <w:t>Specify contribution in more detail (optional; no more than one sentence)</w:t>
          </w:r>
        </w:p>
      </w:docPartBody>
    </w:docPart>
    <w:docPart>
      <w:docPartPr>
        <w:name w:val="5131F293B3B746168A674E48C47AFAAD"/>
        <w:category>
          <w:name w:val="General"/>
          <w:gallery w:val="placeholder"/>
        </w:category>
        <w:types>
          <w:type w:val="bbPlcHdr"/>
        </w:types>
        <w:behaviors>
          <w:behavior w:val="content"/>
        </w:behaviors>
        <w:guid w:val="{FC3E8C4B-778D-4D08-8705-D5F80A1CBFD8}"/>
      </w:docPartPr>
      <w:docPartBody>
        <w:p w:rsidR="002F2183" w:rsidRDefault="002F2183" w:rsidP="002F2183">
          <w:pPr>
            <w:pStyle w:val="5131F293B3B746168A674E48C47AFAAD4"/>
          </w:pPr>
          <w:r w:rsidRPr="00F11368">
            <w:rPr>
              <w:rStyle w:val="PlaceholderText"/>
              <w:lang w:val="en-US"/>
            </w:rPr>
            <w:t>Specify contribution in more detail (optional; no more than one sentence)</w:t>
          </w:r>
        </w:p>
      </w:docPartBody>
    </w:docPart>
    <w:docPart>
      <w:docPartPr>
        <w:name w:val="DF2E249465A24F9E9F31529E61FD2F21"/>
        <w:category>
          <w:name w:val="General"/>
          <w:gallery w:val="placeholder"/>
        </w:category>
        <w:types>
          <w:type w:val="bbPlcHdr"/>
        </w:types>
        <w:behaviors>
          <w:behavior w:val="content"/>
        </w:behaviors>
        <w:guid w:val="{40E07756-E9F5-4D07-8E52-968DC0B91854}"/>
      </w:docPartPr>
      <w:docPartBody>
        <w:p w:rsidR="002F2183" w:rsidRDefault="002F2183" w:rsidP="002F2183">
          <w:pPr>
            <w:pStyle w:val="DF2E249465A24F9E9F31529E61FD2F214"/>
          </w:pPr>
          <w:r w:rsidRPr="00F11368">
            <w:rPr>
              <w:rStyle w:val="PlaceholderText"/>
              <w:lang w:val="en-US"/>
            </w:rPr>
            <w:t>Specify contribution in more detail (required; no more than one sentence)</w:t>
          </w:r>
        </w:p>
      </w:docPartBody>
    </w:docPart>
    <w:docPart>
      <w:docPartPr>
        <w:name w:val="E6AF24A2C58F4E2B9A0750F0824185A8"/>
        <w:category>
          <w:name w:val="General"/>
          <w:gallery w:val="placeholder"/>
        </w:category>
        <w:types>
          <w:type w:val="bbPlcHdr"/>
        </w:types>
        <w:behaviors>
          <w:behavior w:val="content"/>
        </w:behaviors>
        <w:guid w:val="{E14AC37A-071D-4187-AA2A-682164F05779}"/>
      </w:docPartPr>
      <w:docPartBody>
        <w:p w:rsidR="002F2183" w:rsidRDefault="002F2183" w:rsidP="002F2183">
          <w:pPr>
            <w:pStyle w:val="E6AF24A2C58F4E2B9A0750F0824185A83"/>
          </w:pPr>
          <w:r w:rsidRPr="00F11368">
            <w:rPr>
              <w:rStyle w:val="PlaceholderText"/>
              <w:lang w:val="en-US"/>
            </w:rPr>
            <w:t>Enter author name</w:t>
          </w:r>
        </w:p>
      </w:docPartBody>
    </w:docPart>
    <w:docPart>
      <w:docPartPr>
        <w:name w:val="E63D083C91104E33A1DAF9FA2E46642A"/>
        <w:category>
          <w:name w:val="General"/>
          <w:gallery w:val="placeholder"/>
        </w:category>
        <w:types>
          <w:type w:val="bbPlcHdr"/>
        </w:types>
        <w:behaviors>
          <w:behavior w:val="content"/>
        </w:behaviors>
        <w:guid w:val="{1EED38E0-5FC7-47C6-9685-6E422A06A224}"/>
      </w:docPartPr>
      <w:docPartBody>
        <w:p w:rsidR="002F2183" w:rsidRDefault="002F2183" w:rsidP="002F2183">
          <w:pPr>
            <w:pStyle w:val="E63D083C91104E33A1DAF9FA2E46642A3"/>
          </w:pPr>
          <w:r w:rsidRPr="00F11368">
            <w:rPr>
              <w:rStyle w:val="PlaceholderText"/>
              <w:lang w:val="en-US"/>
            </w:rPr>
            <w:t>Specify contribution in more detail (optional; no more than one sentence)</w:t>
          </w:r>
        </w:p>
      </w:docPartBody>
    </w:docPart>
    <w:docPart>
      <w:docPartPr>
        <w:name w:val="60651CF3632649318084D92452F7E2E9"/>
        <w:category>
          <w:name w:val="General"/>
          <w:gallery w:val="placeholder"/>
        </w:category>
        <w:types>
          <w:type w:val="bbPlcHdr"/>
        </w:types>
        <w:behaviors>
          <w:behavior w:val="content"/>
        </w:behaviors>
        <w:guid w:val="{83DA23F5-AEE9-4142-A78A-78539AF14C9C}"/>
      </w:docPartPr>
      <w:docPartBody>
        <w:p w:rsidR="002F2183" w:rsidRDefault="002F2183" w:rsidP="002F2183">
          <w:pPr>
            <w:pStyle w:val="60651CF3632649318084D92452F7E2E93"/>
          </w:pPr>
          <w:r w:rsidRPr="00F11368">
            <w:rPr>
              <w:rStyle w:val="PlaceholderText"/>
              <w:lang w:val="en-US"/>
            </w:rPr>
            <w:t>Specify contribution in more detail (optional; no more than one sentence)</w:t>
          </w:r>
        </w:p>
      </w:docPartBody>
    </w:docPart>
    <w:docPart>
      <w:docPartPr>
        <w:name w:val="AEC57BE1875046B4B37EFB3FCA7B5D87"/>
        <w:category>
          <w:name w:val="General"/>
          <w:gallery w:val="placeholder"/>
        </w:category>
        <w:types>
          <w:type w:val="bbPlcHdr"/>
        </w:types>
        <w:behaviors>
          <w:behavior w:val="content"/>
        </w:behaviors>
        <w:guid w:val="{D7101F35-65D0-44E2-85DE-0C473465530F}"/>
      </w:docPartPr>
      <w:docPartBody>
        <w:p w:rsidR="002F2183" w:rsidRDefault="002F2183" w:rsidP="002F2183">
          <w:pPr>
            <w:pStyle w:val="AEC57BE1875046B4B37EFB3FCA7B5D873"/>
          </w:pPr>
          <w:r w:rsidRPr="00F11368">
            <w:rPr>
              <w:rStyle w:val="PlaceholderText"/>
              <w:lang w:val="en-US"/>
            </w:rPr>
            <w:t>Specify contribution in more detail (optional; no more than one sentence)</w:t>
          </w:r>
        </w:p>
      </w:docPartBody>
    </w:docPart>
    <w:docPart>
      <w:docPartPr>
        <w:name w:val="20E97C683EB342FDABD9AD112DFD74E8"/>
        <w:category>
          <w:name w:val="General"/>
          <w:gallery w:val="placeholder"/>
        </w:category>
        <w:types>
          <w:type w:val="bbPlcHdr"/>
        </w:types>
        <w:behaviors>
          <w:behavior w:val="content"/>
        </w:behaviors>
        <w:guid w:val="{F3CAD89C-10F2-4AA4-9832-C3DC063135C0}"/>
      </w:docPartPr>
      <w:docPartBody>
        <w:p w:rsidR="002F2183" w:rsidRDefault="002F2183" w:rsidP="002F2183">
          <w:pPr>
            <w:pStyle w:val="20E97C683EB342FDABD9AD112DFD74E83"/>
          </w:pPr>
          <w:r w:rsidRPr="00F11368">
            <w:rPr>
              <w:rStyle w:val="PlaceholderText"/>
              <w:lang w:val="en-US"/>
            </w:rPr>
            <w:t>Specify contribution in more detail (optional; no more than one sentence)</w:t>
          </w:r>
        </w:p>
      </w:docPartBody>
    </w:docPart>
    <w:docPart>
      <w:docPartPr>
        <w:name w:val="C46689145D344A09A8CA13F372C06205"/>
        <w:category>
          <w:name w:val="General"/>
          <w:gallery w:val="placeholder"/>
        </w:category>
        <w:types>
          <w:type w:val="bbPlcHdr"/>
        </w:types>
        <w:behaviors>
          <w:behavior w:val="content"/>
        </w:behaviors>
        <w:guid w:val="{94AD6EE4-3441-4C71-89FF-F8F3A44825AD}"/>
      </w:docPartPr>
      <w:docPartBody>
        <w:p w:rsidR="002F2183" w:rsidRDefault="002F2183" w:rsidP="002F2183">
          <w:pPr>
            <w:pStyle w:val="C46689145D344A09A8CA13F372C062053"/>
          </w:pPr>
          <w:r w:rsidRPr="00F11368">
            <w:rPr>
              <w:rStyle w:val="PlaceholderText"/>
              <w:lang w:val="en-US"/>
            </w:rPr>
            <w:t>Specify contribution in more detail (optional; no more than one sentence)</w:t>
          </w:r>
        </w:p>
      </w:docPartBody>
    </w:docPart>
    <w:docPart>
      <w:docPartPr>
        <w:name w:val="4CA36ECDCA3B4737A7553F6C6CF22646"/>
        <w:category>
          <w:name w:val="General"/>
          <w:gallery w:val="placeholder"/>
        </w:category>
        <w:types>
          <w:type w:val="bbPlcHdr"/>
        </w:types>
        <w:behaviors>
          <w:behavior w:val="content"/>
        </w:behaviors>
        <w:guid w:val="{6CE63E64-61EF-4A69-BB5B-E8BCF8037FDB}"/>
      </w:docPartPr>
      <w:docPartBody>
        <w:p w:rsidR="002F2183" w:rsidRDefault="002F2183" w:rsidP="002F2183">
          <w:pPr>
            <w:pStyle w:val="4CA36ECDCA3B4737A7553F6C6CF226463"/>
          </w:pPr>
          <w:r w:rsidRPr="00F11368">
            <w:rPr>
              <w:rStyle w:val="PlaceholderText"/>
              <w:lang w:val="en-US"/>
            </w:rPr>
            <w:t>Specify contribution in more detail (required; no more than one sentence)</w:t>
          </w:r>
        </w:p>
      </w:docPartBody>
    </w:docPart>
    <w:docPart>
      <w:docPartPr>
        <w:name w:val="386130CEF39B4F6F9F1674792EE2ABFB"/>
        <w:category>
          <w:name w:val="General"/>
          <w:gallery w:val="placeholder"/>
        </w:category>
        <w:types>
          <w:type w:val="bbPlcHdr"/>
        </w:types>
        <w:behaviors>
          <w:behavior w:val="content"/>
        </w:behaviors>
        <w:guid w:val="{BA94A378-52C0-4AD1-A61C-D9CB5A77C6E4}"/>
      </w:docPartPr>
      <w:docPartBody>
        <w:p w:rsidR="002F2183" w:rsidRDefault="002F2183" w:rsidP="002F2183">
          <w:pPr>
            <w:pStyle w:val="386130CEF39B4F6F9F1674792EE2ABFB3"/>
          </w:pPr>
          <w:r w:rsidRPr="00F11368">
            <w:rPr>
              <w:rStyle w:val="PlaceholderText"/>
              <w:lang w:val="en-US"/>
            </w:rPr>
            <w:t>Enter author name</w:t>
          </w:r>
        </w:p>
      </w:docPartBody>
    </w:docPart>
    <w:docPart>
      <w:docPartPr>
        <w:name w:val="B30D4934D020410491E4C64FC61288A4"/>
        <w:category>
          <w:name w:val="General"/>
          <w:gallery w:val="placeholder"/>
        </w:category>
        <w:types>
          <w:type w:val="bbPlcHdr"/>
        </w:types>
        <w:behaviors>
          <w:behavior w:val="content"/>
        </w:behaviors>
        <w:guid w:val="{E4063305-7AFF-4BCD-9E48-4B9AFCA6EB32}"/>
      </w:docPartPr>
      <w:docPartBody>
        <w:p w:rsidR="002F2183" w:rsidRDefault="002F2183" w:rsidP="002F2183">
          <w:pPr>
            <w:pStyle w:val="B30D4934D020410491E4C64FC61288A43"/>
          </w:pPr>
          <w:r w:rsidRPr="00F11368">
            <w:rPr>
              <w:rStyle w:val="PlaceholderText"/>
              <w:lang w:val="en-US"/>
            </w:rPr>
            <w:t>Specify contribution in more detail (optional; no more than one sentence)</w:t>
          </w:r>
        </w:p>
      </w:docPartBody>
    </w:docPart>
    <w:docPart>
      <w:docPartPr>
        <w:name w:val="EC31131B102A45E09A776EE2253723D4"/>
        <w:category>
          <w:name w:val="General"/>
          <w:gallery w:val="placeholder"/>
        </w:category>
        <w:types>
          <w:type w:val="bbPlcHdr"/>
        </w:types>
        <w:behaviors>
          <w:behavior w:val="content"/>
        </w:behaviors>
        <w:guid w:val="{F88D3895-EF72-4B71-9D96-E8519061357F}"/>
      </w:docPartPr>
      <w:docPartBody>
        <w:p w:rsidR="002F2183" w:rsidRDefault="002F2183" w:rsidP="002F2183">
          <w:pPr>
            <w:pStyle w:val="EC31131B102A45E09A776EE2253723D43"/>
          </w:pPr>
          <w:r w:rsidRPr="00F11368">
            <w:rPr>
              <w:rStyle w:val="PlaceholderText"/>
              <w:lang w:val="en-US"/>
            </w:rPr>
            <w:t>Specify contribution in more detail (optional; no more than one sentence)</w:t>
          </w:r>
        </w:p>
      </w:docPartBody>
    </w:docPart>
    <w:docPart>
      <w:docPartPr>
        <w:name w:val="278D8FCF2E204598843180483FF2051B"/>
        <w:category>
          <w:name w:val="General"/>
          <w:gallery w:val="placeholder"/>
        </w:category>
        <w:types>
          <w:type w:val="bbPlcHdr"/>
        </w:types>
        <w:behaviors>
          <w:behavior w:val="content"/>
        </w:behaviors>
        <w:guid w:val="{E2E3C7FA-5F34-40E3-A0FD-3DC42CFB4141}"/>
      </w:docPartPr>
      <w:docPartBody>
        <w:p w:rsidR="002F2183" w:rsidRDefault="002F2183" w:rsidP="002F2183">
          <w:pPr>
            <w:pStyle w:val="278D8FCF2E204598843180483FF2051B3"/>
          </w:pPr>
          <w:r w:rsidRPr="00F11368">
            <w:rPr>
              <w:rStyle w:val="PlaceholderText"/>
              <w:lang w:val="en-US"/>
            </w:rPr>
            <w:t>Specify contribution in more detail (optional; no more than one sentence)</w:t>
          </w:r>
        </w:p>
      </w:docPartBody>
    </w:docPart>
    <w:docPart>
      <w:docPartPr>
        <w:name w:val="7AAFB30CFF9D42448BCB98B7E0C6B222"/>
        <w:category>
          <w:name w:val="General"/>
          <w:gallery w:val="placeholder"/>
        </w:category>
        <w:types>
          <w:type w:val="bbPlcHdr"/>
        </w:types>
        <w:behaviors>
          <w:behavior w:val="content"/>
        </w:behaviors>
        <w:guid w:val="{9433BE20-266F-4B7D-9ADB-E6B6B357252E}"/>
      </w:docPartPr>
      <w:docPartBody>
        <w:p w:rsidR="002F2183" w:rsidRDefault="002F2183" w:rsidP="002F2183">
          <w:pPr>
            <w:pStyle w:val="7AAFB30CFF9D42448BCB98B7E0C6B2223"/>
          </w:pPr>
          <w:r w:rsidRPr="00F11368">
            <w:rPr>
              <w:rStyle w:val="PlaceholderText"/>
              <w:lang w:val="en-US"/>
            </w:rPr>
            <w:t>Specify contribution in more detail (optional; no more than one sentence)</w:t>
          </w:r>
        </w:p>
      </w:docPartBody>
    </w:docPart>
    <w:docPart>
      <w:docPartPr>
        <w:name w:val="A469B30C98CE4247BA14888A911E2096"/>
        <w:category>
          <w:name w:val="General"/>
          <w:gallery w:val="placeholder"/>
        </w:category>
        <w:types>
          <w:type w:val="bbPlcHdr"/>
        </w:types>
        <w:behaviors>
          <w:behavior w:val="content"/>
        </w:behaviors>
        <w:guid w:val="{0B9CC8AC-422A-4720-B5E0-030BB7D05AA1}"/>
      </w:docPartPr>
      <w:docPartBody>
        <w:p w:rsidR="002F2183" w:rsidRDefault="002F2183" w:rsidP="002F2183">
          <w:pPr>
            <w:pStyle w:val="A469B30C98CE4247BA14888A911E20963"/>
          </w:pPr>
          <w:r w:rsidRPr="00F11368">
            <w:rPr>
              <w:rStyle w:val="PlaceholderText"/>
              <w:lang w:val="en-US"/>
            </w:rPr>
            <w:t>Specify contribution in more detail (optional; no more than one sentence)</w:t>
          </w:r>
        </w:p>
      </w:docPartBody>
    </w:docPart>
    <w:docPart>
      <w:docPartPr>
        <w:name w:val="B80BFF8DBC634B8F8B79253A6A7299A0"/>
        <w:category>
          <w:name w:val="General"/>
          <w:gallery w:val="placeholder"/>
        </w:category>
        <w:types>
          <w:type w:val="bbPlcHdr"/>
        </w:types>
        <w:behaviors>
          <w:behavior w:val="content"/>
        </w:behaviors>
        <w:guid w:val="{515DDE01-B727-4EA9-81B6-4A1999259DF6}"/>
      </w:docPartPr>
      <w:docPartBody>
        <w:p w:rsidR="002F2183" w:rsidRDefault="002F2183" w:rsidP="002F2183">
          <w:pPr>
            <w:pStyle w:val="B80BFF8DBC634B8F8B79253A6A7299A03"/>
          </w:pPr>
          <w:r w:rsidRPr="00F11368">
            <w:rPr>
              <w:rStyle w:val="PlaceholderText"/>
              <w:lang w:val="en-US"/>
            </w:rPr>
            <w:t>Specify contribution in more detail (required; no more than one sentence)</w:t>
          </w:r>
        </w:p>
      </w:docPartBody>
    </w:docPart>
    <w:docPart>
      <w:docPartPr>
        <w:name w:val="D2372B4A02EB406F883EF0FFA076C4C4"/>
        <w:category>
          <w:name w:val="General"/>
          <w:gallery w:val="placeholder"/>
        </w:category>
        <w:types>
          <w:type w:val="bbPlcHdr"/>
        </w:types>
        <w:behaviors>
          <w:behavior w:val="content"/>
        </w:behaviors>
        <w:guid w:val="{22F0865F-379C-451C-B4DD-4E05E9B441E4}"/>
      </w:docPartPr>
      <w:docPartBody>
        <w:p w:rsidR="002F2183" w:rsidRDefault="002F2183" w:rsidP="002F2183">
          <w:pPr>
            <w:pStyle w:val="D2372B4A02EB406F883EF0FFA076C4C43"/>
          </w:pPr>
          <w:r w:rsidRPr="00F11368">
            <w:rPr>
              <w:rStyle w:val="PlaceholderText"/>
              <w:lang w:val="en-US"/>
            </w:rPr>
            <w:t>Enter author name</w:t>
          </w:r>
        </w:p>
      </w:docPartBody>
    </w:docPart>
    <w:docPart>
      <w:docPartPr>
        <w:name w:val="EDBBD7DBAD66494F900CBC94321AC359"/>
        <w:category>
          <w:name w:val="General"/>
          <w:gallery w:val="placeholder"/>
        </w:category>
        <w:types>
          <w:type w:val="bbPlcHdr"/>
        </w:types>
        <w:behaviors>
          <w:behavior w:val="content"/>
        </w:behaviors>
        <w:guid w:val="{BE6E583E-0F0D-404A-968F-C650F5192E83}"/>
      </w:docPartPr>
      <w:docPartBody>
        <w:p w:rsidR="00CF66AF" w:rsidRDefault="002F2183" w:rsidP="002F2183">
          <w:pPr>
            <w:pStyle w:val="EDBBD7DBAD66494F900CBC94321AC3591"/>
          </w:pPr>
          <w:r w:rsidRPr="00F11368">
            <w:rPr>
              <w:rStyle w:val="PlaceholderText"/>
              <w:lang w:val="en-US"/>
            </w:rPr>
            <w:t>Enter manuscript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E94"/>
    <w:rsid w:val="002F2183"/>
    <w:rsid w:val="00A12E94"/>
    <w:rsid w:val="00CF66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183"/>
    <w:rPr>
      <w:color w:val="808080"/>
    </w:rPr>
  </w:style>
  <w:style w:type="paragraph" w:customStyle="1" w:styleId="F68294DC4B8E46CF811C9449D0C883CA">
    <w:name w:val="F68294DC4B8E46CF811C9449D0C883CA"/>
    <w:rsid w:val="00A12E94"/>
    <w:rPr>
      <w:rFonts w:eastAsiaTheme="minorHAnsi"/>
      <w:lang w:eastAsia="en-US"/>
    </w:rPr>
  </w:style>
  <w:style w:type="paragraph" w:customStyle="1" w:styleId="F68294DC4B8E46CF811C9449D0C883CA1">
    <w:name w:val="F68294DC4B8E46CF811C9449D0C883CA1"/>
    <w:rsid w:val="00A12E94"/>
    <w:rPr>
      <w:rFonts w:eastAsiaTheme="minorHAnsi"/>
      <w:lang w:eastAsia="en-US"/>
    </w:rPr>
  </w:style>
  <w:style w:type="paragraph" w:customStyle="1" w:styleId="F68294DC4B8E46CF811C9449D0C883CA2">
    <w:name w:val="F68294DC4B8E46CF811C9449D0C883CA2"/>
    <w:rsid w:val="00A12E94"/>
    <w:rPr>
      <w:rFonts w:eastAsiaTheme="minorHAnsi"/>
      <w:lang w:eastAsia="en-US"/>
    </w:rPr>
  </w:style>
  <w:style w:type="paragraph" w:customStyle="1" w:styleId="622B93E2BC554A83BD6A08D9386A3A52">
    <w:name w:val="622B93E2BC554A83BD6A08D9386A3A52"/>
    <w:rsid w:val="00A12E94"/>
    <w:rPr>
      <w:rFonts w:eastAsiaTheme="minorHAnsi"/>
      <w:lang w:eastAsia="en-US"/>
    </w:rPr>
  </w:style>
  <w:style w:type="paragraph" w:customStyle="1" w:styleId="F68294DC4B8E46CF811C9449D0C883CA3">
    <w:name w:val="F68294DC4B8E46CF811C9449D0C883CA3"/>
    <w:rsid w:val="00A12E94"/>
    <w:rPr>
      <w:rFonts w:eastAsiaTheme="minorHAnsi"/>
      <w:lang w:eastAsia="en-US"/>
    </w:rPr>
  </w:style>
  <w:style w:type="paragraph" w:customStyle="1" w:styleId="622B93E2BC554A83BD6A08D9386A3A521">
    <w:name w:val="622B93E2BC554A83BD6A08D9386A3A521"/>
    <w:rsid w:val="00A12E94"/>
    <w:rPr>
      <w:rFonts w:eastAsiaTheme="minorHAnsi"/>
      <w:lang w:eastAsia="en-US"/>
    </w:rPr>
  </w:style>
  <w:style w:type="paragraph" w:customStyle="1" w:styleId="8BE6F5777ACB4144A0173602BCB332F6">
    <w:name w:val="8BE6F5777ACB4144A0173602BCB332F6"/>
    <w:rsid w:val="00A12E94"/>
  </w:style>
  <w:style w:type="paragraph" w:customStyle="1" w:styleId="74B78E08F9174B24AB76DBE4C434687C">
    <w:name w:val="74B78E08F9174B24AB76DBE4C434687C"/>
    <w:rsid w:val="00A12E94"/>
  </w:style>
  <w:style w:type="paragraph" w:customStyle="1" w:styleId="04DAFF943C3D489BB4A1A27C7CB47647">
    <w:name w:val="04DAFF943C3D489BB4A1A27C7CB47647"/>
    <w:rsid w:val="00A12E94"/>
  </w:style>
  <w:style w:type="paragraph" w:customStyle="1" w:styleId="5131F293B3B746168A674E48C47AFAAD">
    <w:name w:val="5131F293B3B746168A674E48C47AFAAD"/>
    <w:rsid w:val="00A12E94"/>
  </w:style>
  <w:style w:type="paragraph" w:customStyle="1" w:styleId="9F2AEF4169EF45EEBB908F1D8DFE9472">
    <w:name w:val="9F2AEF4169EF45EEBB908F1D8DFE9472"/>
    <w:rsid w:val="00A12E94"/>
  </w:style>
  <w:style w:type="paragraph" w:customStyle="1" w:styleId="BB29B4A7640F45C8AE4CCA493B97A6B9">
    <w:name w:val="BB29B4A7640F45C8AE4CCA493B97A6B9"/>
    <w:rsid w:val="00A12E94"/>
  </w:style>
  <w:style w:type="paragraph" w:customStyle="1" w:styleId="63DDE31A7F594DA2AE1635F25EFF3183">
    <w:name w:val="63DDE31A7F594DA2AE1635F25EFF3183"/>
    <w:rsid w:val="00A12E94"/>
  </w:style>
  <w:style w:type="paragraph" w:customStyle="1" w:styleId="149FC2A0CCC749498BC159A2A04F1CF9">
    <w:name w:val="149FC2A0CCC749498BC159A2A04F1CF9"/>
    <w:rsid w:val="00A12E94"/>
  </w:style>
  <w:style w:type="paragraph" w:customStyle="1" w:styleId="20E1C0350C4F4D52A392B9FC6D279FC7">
    <w:name w:val="20E1C0350C4F4D52A392B9FC6D279FC7"/>
    <w:rsid w:val="00A12E94"/>
  </w:style>
  <w:style w:type="paragraph" w:customStyle="1" w:styleId="C5CDC1AEF8C94F82876D3258F3E674AE">
    <w:name w:val="C5CDC1AEF8C94F82876D3258F3E674AE"/>
    <w:rsid w:val="00A12E94"/>
  </w:style>
  <w:style w:type="paragraph" w:customStyle="1" w:styleId="C47D7171FEAB4FA68A52B3E43891E4F9">
    <w:name w:val="C47D7171FEAB4FA68A52B3E43891E4F9"/>
    <w:rsid w:val="00A12E94"/>
  </w:style>
  <w:style w:type="paragraph" w:customStyle="1" w:styleId="A071E267C4594DDC8E0B64DB609DD667">
    <w:name w:val="A071E267C4594DDC8E0B64DB609DD667"/>
    <w:rsid w:val="00A12E94"/>
  </w:style>
  <w:style w:type="paragraph" w:customStyle="1" w:styleId="981FFD7EF4A2492FB96659249B508DE4">
    <w:name w:val="981FFD7EF4A2492FB96659249B508DE4"/>
    <w:rsid w:val="00A12E94"/>
  </w:style>
  <w:style w:type="paragraph" w:customStyle="1" w:styleId="49834BD8EE224E3C8BEFCCE84B7C7FF7">
    <w:name w:val="49834BD8EE224E3C8BEFCCE84B7C7FF7"/>
    <w:rsid w:val="00A12E94"/>
  </w:style>
  <w:style w:type="paragraph" w:customStyle="1" w:styleId="FD62B1B46E634479A057880AD14303FC">
    <w:name w:val="FD62B1B46E634479A057880AD14303FC"/>
    <w:rsid w:val="00A12E94"/>
  </w:style>
  <w:style w:type="paragraph" w:customStyle="1" w:styleId="165E47284C83449A9E2B2FCC39825216">
    <w:name w:val="165E47284C83449A9E2B2FCC39825216"/>
    <w:rsid w:val="00A12E94"/>
  </w:style>
  <w:style w:type="paragraph" w:customStyle="1" w:styleId="1F689F247F1B4C83AC15E4A53F47A486">
    <w:name w:val="1F689F247F1B4C83AC15E4A53F47A486"/>
    <w:rsid w:val="00A12E94"/>
  </w:style>
  <w:style w:type="paragraph" w:customStyle="1" w:styleId="E5AA43C4A802420DB64880598AD9C21C">
    <w:name w:val="E5AA43C4A802420DB64880598AD9C21C"/>
    <w:rsid w:val="00A12E94"/>
  </w:style>
  <w:style w:type="paragraph" w:customStyle="1" w:styleId="EB73F432EFBC4BE3B7A6645DEC81C251">
    <w:name w:val="EB73F432EFBC4BE3B7A6645DEC81C251"/>
    <w:rsid w:val="00A12E94"/>
  </w:style>
  <w:style w:type="paragraph" w:customStyle="1" w:styleId="D72B0B4C601C441F953A8FCA82E2B194">
    <w:name w:val="D72B0B4C601C441F953A8FCA82E2B194"/>
    <w:rsid w:val="00A12E94"/>
  </w:style>
  <w:style w:type="paragraph" w:customStyle="1" w:styleId="7AFB7501975849B79C2FFF118C4F9E43">
    <w:name w:val="7AFB7501975849B79C2FFF118C4F9E43"/>
    <w:rsid w:val="00A12E94"/>
  </w:style>
  <w:style w:type="paragraph" w:customStyle="1" w:styleId="339A4CFE4AD94EEDA769571143D7B034">
    <w:name w:val="339A4CFE4AD94EEDA769571143D7B034"/>
    <w:rsid w:val="00A12E94"/>
  </w:style>
  <w:style w:type="paragraph" w:customStyle="1" w:styleId="33BC7A79274F4FCB9469A938A69CAF2B">
    <w:name w:val="33BC7A79274F4FCB9469A938A69CAF2B"/>
    <w:rsid w:val="00A12E94"/>
  </w:style>
  <w:style w:type="paragraph" w:customStyle="1" w:styleId="9C70E398F6834959A0EA4129B9A47112">
    <w:name w:val="9C70E398F6834959A0EA4129B9A47112"/>
    <w:rsid w:val="00A12E94"/>
  </w:style>
  <w:style w:type="paragraph" w:customStyle="1" w:styleId="0ABD56B275084E5DA38512A86F8AC1B8">
    <w:name w:val="0ABD56B275084E5DA38512A86F8AC1B8"/>
    <w:rsid w:val="00A12E94"/>
  </w:style>
  <w:style w:type="paragraph" w:customStyle="1" w:styleId="5C476F4BEB6445FF84032B0FC9084E47">
    <w:name w:val="5C476F4BEB6445FF84032B0FC9084E47"/>
    <w:rsid w:val="00A12E94"/>
  </w:style>
  <w:style w:type="paragraph" w:customStyle="1" w:styleId="76DEBEFEE2C3438F9D41D12C891EDD30">
    <w:name w:val="76DEBEFEE2C3438F9D41D12C891EDD30"/>
    <w:rsid w:val="00A12E94"/>
  </w:style>
  <w:style w:type="paragraph" w:customStyle="1" w:styleId="F32A29BF9ADE4411AFE16AA32A19086B">
    <w:name w:val="F32A29BF9ADE4411AFE16AA32A19086B"/>
    <w:rsid w:val="00A12E94"/>
  </w:style>
  <w:style w:type="paragraph" w:customStyle="1" w:styleId="DC493B9BE20248BAACED9CFDF80F80B4">
    <w:name w:val="DC493B9BE20248BAACED9CFDF80F80B4"/>
    <w:rsid w:val="00A12E94"/>
  </w:style>
  <w:style w:type="paragraph" w:customStyle="1" w:styleId="C423A6EAF1EC4B9987381B653795B187">
    <w:name w:val="C423A6EAF1EC4B9987381B653795B187"/>
    <w:rsid w:val="00A12E94"/>
  </w:style>
  <w:style w:type="paragraph" w:customStyle="1" w:styleId="2BE7275952DA4E75B320027BB3FEF2A0">
    <w:name w:val="2BE7275952DA4E75B320027BB3FEF2A0"/>
    <w:rsid w:val="00A12E94"/>
  </w:style>
  <w:style w:type="paragraph" w:customStyle="1" w:styleId="1158D9AD75ED4A28B9A481B160296654">
    <w:name w:val="1158D9AD75ED4A28B9A481B160296654"/>
    <w:rsid w:val="00A12E94"/>
  </w:style>
  <w:style w:type="paragraph" w:customStyle="1" w:styleId="7794D71034EC40C1B10D84B5E78C5BD2">
    <w:name w:val="7794D71034EC40C1B10D84B5E78C5BD2"/>
    <w:rsid w:val="00A12E94"/>
  </w:style>
  <w:style w:type="paragraph" w:customStyle="1" w:styleId="88D66EE7AE4E4D6991F1FC504B48163C">
    <w:name w:val="88D66EE7AE4E4D6991F1FC504B48163C"/>
    <w:rsid w:val="00A12E94"/>
  </w:style>
  <w:style w:type="paragraph" w:customStyle="1" w:styleId="478272DD52394C6CBBA642741BA33448">
    <w:name w:val="478272DD52394C6CBBA642741BA33448"/>
    <w:rsid w:val="00A12E94"/>
  </w:style>
  <w:style w:type="paragraph" w:customStyle="1" w:styleId="58EEECA5A2B1491AAC1502595CB537DD">
    <w:name w:val="58EEECA5A2B1491AAC1502595CB537DD"/>
    <w:rsid w:val="00A12E94"/>
  </w:style>
  <w:style w:type="paragraph" w:customStyle="1" w:styleId="4F7F569C55A84C25933E3EF7BA611DF0">
    <w:name w:val="4F7F569C55A84C25933E3EF7BA611DF0"/>
    <w:rsid w:val="00A12E94"/>
  </w:style>
  <w:style w:type="paragraph" w:customStyle="1" w:styleId="163589709AF9494798A20EF9646B8982">
    <w:name w:val="163589709AF9494798A20EF9646B8982"/>
    <w:rsid w:val="00A12E94"/>
  </w:style>
  <w:style w:type="paragraph" w:customStyle="1" w:styleId="735707E38B9C49D98165969D66311052">
    <w:name w:val="735707E38B9C49D98165969D66311052"/>
    <w:rsid w:val="00A12E94"/>
  </w:style>
  <w:style w:type="paragraph" w:customStyle="1" w:styleId="503A3A442D1F4BEA9B4E084B372AC1AD">
    <w:name w:val="503A3A442D1F4BEA9B4E084B372AC1AD"/>
    <w:rsid w:val="00A12E94"/>
  </w:style>
  <w:style w:type="paragraph" w:customStyle="1" w:styleId="96C73A6CA9FB44E9A0BC7A8DC291412F">
    <w:name w:val="96C73A6CA9FB44E9A0BC7A8DC291412F"/>
    <w:rsid w:val="00A12E94"/>
  </w:style>
  <w:style w:type="paragraph" w:customStyle="1" w:styleId="74C0507A2ACC421C87E53CA958A2EE92">
    <w:name w:val="74C0507A2ACC421C87E53CA958A2EE92"/>
    <w:rsid w:val="00A12E94"/>
  </w:style>
  <w:style w:type="paragraph" w:customStyle="1" w:styleId="CF919E9CC901477A8B132F0EF0371F64">
    <w:name w:val="CF919E9CC901477A8B132F0EF0371F64"/>
    <w:rsid w:val="00A12E94"/>
  </w:style>
  <w:style w:type="paragraph" w:customStyle="1" w:styleId="32B9975256B74A969457F57A1CF8FD9A">
    <w:name w:val="32B9975256B74A969457F57A1CF8FD9A"/>
    <w:rsid w:val="00A12E94"/>
  </w:style>
  <w:style w:type="paragraph" w:customStyle="1" w:styleId="B475250758B24826941B70BAB9ACFC1B">
    <w:name w:val="B475250758B24826941B70BAB9ACFC1B"/>
    <w:rsid w:val="00A12E94"/>
  </w:style>
  <w:style w:type="paragraph" w:customStyle="1" w:styleId="101DA482A05342169176A1A89DE0A6C5">
    <w:name w:val="101DA482A05342169176A1A89DE0A6C5"/>
    <w:rsid w:val="00A12E94"/>
  </w:style>
  <w:style w:type="paragraph" w:customStyle="1" w:styleId="8941B4BE113F40FC8E7DF3589FEE9A80">
    <w:name w:val="8941B4BE113F40FC8E7DF3589FEE9A80"/>
    <w:rsid w:val="00A12E94"/>
  </w:style>
  <w:style w:type="paragraph" w:customStyle="1" w:styleId="151899D8FA0D49F6AD108C208BF33973">
    <w:name w:val="151899D8FA0D49F6AD108C208BF33973"/>
    <w:rsid w:val="00A12E94"/>
  </w:style>
  <w:style w:type="paragraph" w:customStyle="1" w:styleId="AB1592A51FA442F79BCFE9D722E8208F">
    <w:name w:val="AB1592A51FA442F79BCFE9D722E8208F"/>
    <w:rsid w:val="00A12E94"/>
  </w:style>
  <w:style w:type="paragraph" w:customStyle="1" w:styleId="63208ADE04054E359A0BE1E84456BFB8">
    <w:name w:val="63208ADE04054E359A0BE1E84456BFB8"/>
    <w:rsid w:val="00A12E94"/>
  </w:style>
  <w:style w:type="paragraph" w:customStyle="1" w:styleId="8B35EA75A5BA48B799A1BE7E6E54401F">
    <w:name w:val="8B35EA75A5BA48B799A1BE7E6E54401F"/>
    <w:rsid w:val="00A12E94"/>
  </w:style>
  <w:style w:type="paragraph" w:customStyle="1" w:styleId="1694825526B04AC0B4CFAE93E1EC211B">
    <w:name w:val="1694825526B04AC0B4CFAE93E1EC211B"/>
    <w:rsid w:val="00A12E94"/>
  </w:style>
  <w:style w:type="paragraph" w:customStyle="1" w:styleId="4814AB20387F4C88B811C06FACBCEC64">
    <w:name w:val="4814AB20387F4C88B811C06FACBCEC64"/>
    <w:rsid w:val="00A12E94"/>
  </w:style>
  <w:style w:type="paragraph" w:customStyle="1" w:styleId="136A0A282084408C820D3A6E44F72DA2">
    <w:name w:val="136A0A282084408C820D3A6E44F72DA2"/>
    <w:rsid w:val="00A12E94"/>
  </w:style>
  <w:style w:type="paragraph" w:customStyle="1" w:styleId="A1C3335C06A44AC0BE95EAA6363C42D3">
    <w:name w:val="A1C3335C06A44AC0BE95EAA6363C42D3"/>
    <w:rsid w:val="00A12E94"/>
  </w:style>
  <w:style w:type="paragraph" w:customStyle="1" w:styleId="97F7E991A8414D06B12A7D00F28526E3">
    <w:name w:val="97F7E991A8414D06B12A7D00F28526E3"/>
    <w:rsid w:val="00A12E94"/>
  </w:style>
  <w:style w:type="paragraph" w:customStyle="1" w:styleId="3881D63703D242B09B0DBF35F0EE024F">
    <w:name w:val="3881D63703D242B09B0DBF35F0EE024F"/>
    <w:rsid w:val="00A12E94"/>
  </w:style>
  <w:style w:type="paragraph" w:customStyle="1" w:styleId="8BB28BB15A9A477CB079647A2EC77E51">
    <w:name w:val="8BB28BB15A9A477CB079647A2EC77E51"/>
    <w:rsid w:val="00A12E94"/>
  </w:style>
  <w:style w:type="paragraph" w:customStyle="1" w:styleId="64ED10A74BC4472395B2599435C0C532">
    <w:name w:val="64ED10A74BC4472395B2599435C0C532"/>
    <w:rsid w:val="00A12E94"/>
  </w:style>
  <w:style w:type="paragraph" w:customStyle="1" w:styleId="820DDE17C7CD46FEA0AC9463FA5369B7">
    <w:name w:val="820DDE17C7CD46FEA0AC9463FA5369B7"/>
    <w:rsid w:val="00A12E94"/>
  </w:style>
  <w:style w:type="paragraph" w:customStyle="1" w:styleId="4DB7011C2E6247008306333385A69F29">
    <w:name w:val="4DB7011C2E6247008306333385A69F29"/>
    <w:rsid w:val="00A12E94"/>
  </w:style>
  <w:style w:type="paragraph" w:customStyle="1" w:styleId="26C90946FC444B08A00F8FE87F923064">
    <w:name w:val="26C90946FC444B08A00F8FE87F923064"/>
    <w:rsid w:val="00A12E94"/>
  </w:style>
  <w:style w:type="paragraph" w:customStyle="1" w:styleId="C0B12554F9314877BBD7BEF74ED8F7B1">
    <w:name w:val="C0B12554F9314877BBD7BEF74ED8F7B1"/>
    <w:rsid w:val="00A12E94"/>
  </w:style>
  <w:style w:type="paragraph" w:customStyle="1" w:styleId="BDF5022F0AE64DF0AB04F5956DDD4DA8">
    <w:name w:val="BDF5022F0AE64DF0AB04F5956DDD4DA8"/>
    <w:rsid w:val="00A12E94"/>
  </w:style>
  <w:style w:type="paragraph" w:customStyle="1" w:styleId="A2AE76C1C0A14B0E9DBCC58CECABA726">
    <w:name w:val="A2AE76C1C0A14B0E9DBCC58CECABA726"/>
    <w:rsid w:val="00A12E94"/>
  </w:style>
  <w:style w:type="paragraph" w:customStyle="1" w:styleId="84DF7C350D8F4E1C84D63F09E1146493">
    <w:name w:val="84DF7C350D8F4E1C84D63F09E1146493"/>
    <w:rsid w:val="00A12E94"/>
  </w:style>
  <w:style w:type="paragraph" w:customStyle="1" w:styleId="C83506EBBD7E46AA9FB2151029F08F1D">
    <w:name w:val="C83506EBBD7E46AA9FB2151029F08F1D"/>
    <w:rsid w:val="00A12E94"/>
  </w:style>
  <w:style w:type="paragraph" w:customStyle="1" w:styleId="8C66A85D06094A89A33D7B08E97E5286">
    <w:name w:val="8C66A85D06094A89A33D7B08E97E5286"/>
    <w:rsid w:val="00A12E94"/>
  </w:style>
  <w:style w:type="paragraph" w:customStyle="1" w:styleId="FB61299DE3174CF497597B09896017CE">
    <w:name w:val="FB61299DE3174CF497597B09896017CE"/>
    <w:rsid w:val="00A12E94"/>
  </w:style>
  <w:style w:type="paragraph" w:customStyle="1" w:styleId="CD8D230030A8407DB2A7F68EC01A74BE">
    <w:name w:val="CD8D230030A8407DB2A7F68EC01A74BE"/>
    <w:rsid w:val="00A12E94"/>
  </w:style>
  <w:style w:type="paragraph" w:customStyle="1" w:styleId="DB93AFE9679D444AB2FFEFBA39E5806F">
    <w:name w:val="DB93AFE9679D444AB2FFEFBA39E5806F"/>
    <w:rsid w:val="00A12E94"/>
  </w:style>
  <w:style w:type="paragraph" w:customStyle="1" w:styleId="93D3953D403D43EC9FDE44ECD148C82F">
    <w:name w:val="93D3953D403D43EC9FDE44ECD148C82F"/>
    <w:rsid w:val="00A12E94"/>
  </w:style>
  <w:style w:type="paragraph" w:customStyle="1" w:styleId="142D60D6A4A642D791A9A11E858E03FB">
    <w:name w:val="142D60D6A4A642D791A9A11E858E03FB"/>
    <w:rsid w:val="00A12E94"/>
  </w:style>
  <w:style w:type="paragraph" w:customStyle="1" w:styleId="B8AFEED7DEEA4B11AAE9E6750C80A118">
    <w:name w:val="B8AFEED7DEEA4B11AAE9E6750C80A118"/>
    <w:rsid w:val="00A12E94"/>
  </w:style>
  <w:style w:type="paragraph" w:customStyle="1" w:styleId="92889A780C144088A0E801026A03BA98">
    <w:name w:val="92889A780C144088A0E801026A03BA98"/>
    <w:rsid w:val="00A12E94"/>
  </w:style>
  <w:style w:type="paragraph" w:customStyle="1" w:styleId="A3FBDC41D0DF4A68963F3DEFBEA65CFF">
    <w:name w:val="A3FBDC41D0DF4A68963F3DEFBEA65CFF"/>
    <w:rsid w:val="00A12E94"/>
  </w:style>
  <w:style w:type="paragraph" w:customStyle="1" w:styleId="5824C056DFAC4FC586D71722906E83BD">
    <w:name w:val="5824C056DFAC4FC586D71722906E83BD"/>
    <w:rsid w:val="00A12E94"/>
  </w:style>
  <w:style w:type="paragraph" w:customStyle="1" w:styleId="F0489506298D482A903BB2071E1C4E78">
    <w:name w:val="F0489506298D482A903BB2071E1C4E78"/>
    <w:rsid w:val="00A12E94"/>
  </w:style>
  <w:style w:type="paragraph" w:customStyle="1" w:styleId="AF7C940BC01342E095C3B4D12EDC5320">
    <w:name w:val="AF7C940BC01342E095C3B4D12EDC5320"/>
    <w:rsid w:val="00A12E94"/>
  </w:style>
  <w:style w:type="paragraph" w:customStyle="1" w:styleId="EC5CD3960E594280BF5672034F9A7F58">
    <w:name w:val="EC5CD3960E594280BF5672034F9A7F58"/>
    <w:rsid w:val="00A12E94"/>
  </w:style>
  <w:style w:type="paragraph" w:customStyle="1" w:styleId="D1CCA29A096F4681B556A02A07B4357F">
    <w:name w:val="D1CCA29A096F4681B556A02A07B4357F"/>
    <w:rsid w:val="00A12E94"/>
  </w:style>
  <w:style w:type="paragraph" w:customStyle="1" w:styleId="405F63759C3A4B28B3F95A10E85D2CF1">
    <w:name w:val="405F63759C3A4B28B3F95A10E85D2CF1"/>
    <w:rsid w:val="00A12E94"/>
  </w:style>
  <w:style w:type="paragraph" w:customStyle="1" w:styleId="1B18A76AFC6D4DCAAB7D30093FE7A6BB">
    <w:name w:val="1B18A76AFC6D4DCAAB7D30093FE7A6BB"/>
    <w:rsid w:val="00A12E94"/>
  </w:style>
  <w:style w:type="paragraph" w:customStyle="1" w:styleId="FD49386B626645A5ACE50C738270B8D2">
    <w:name w:val="FD49386B626645A5ACE50C738270B8D2"/>
    <w:rsid w:val="00A12E94"/>
  </w:style>
  <w:style w:type="paragraph" w:customStyle="1" w:styleId="F9D18F91719D4263A96ED348A1877D3B">
    <w:name w:val="F9D18F91719D4263A96ED348A1877D3B"/>
    <w:rsid w:val="00A12E94"/>
  </w:style>
  <w:style w:type="paragraph" w:customStyle="1" w:styleId="89AC97D880814F90B3F7D530AA3E7AFE">
    <w:name w:val="89AC97D880814F90B3F7D530AA3E7AFE"/>
    <w:rsid w:val="00A12E94"/>
  </w:style>
  <w:style w:type="paragraph" w:customStyle="1" w:styleId="E227A83EBDCA4BA2968E8CA7C035B13E">
    <w:name w:val="E227A83EBDCA4BA2968E8CA7C035B13E"/>
    <w:rsid w:val="00A12E94"/>
  </w:style>
  <w:style w:type="paragraph" w:customStyle="1" w:styleId="EC6BE7E8D6C34FD0B90F072D6B69E68C">
    <w:name w:val="EC6BE7E8D6C34FD0B90F072D6B69E68C"/>
    <w:rsid w:val="00A12E94"/>
  </w:style>
  <w:style w:type="paragraph" w:customStyle="1" w:styleId="6D035AC61DF14537B95C01ACEED96CCC">
    <w:name w:val="6D035AC61DF14537B95C01ACEED96CCC"/>
    <w:rsid w:val="00A12E94"/>
  </w:style>
  <w:style w:type="paragraph" w:customStyle="1" w:styleId="7DEED008C6564FE4996493B8B9CF6CF3">
    <w:name w:val="7DEED008C6564FE4996493B8B9CF6CF3"/>
    <w:rsid w:val="00A12E94"/>
  </w:style>
  <w:style w:type="paragraph" w:customStyle="1" w:styleId="AD53EBEFF3DB4CA5A879DAB5D13ED9C7">
    <w:name w:val="AD53EBEFF3DB4CA5A879DAB5D13ED9C7"/>
    <w:rsid w:val="00A12E94"/>
  </w:style>
  <w:style w:type="paragraph" w:customStyle="1" w:styleId="997E8115C5F1440791693436F0088389">
    <w:name w:val="997E8115C5F1440791693436F0088389"/>
    <w:rsid w:val="00A12E94"/>
  </w:style>
  <w:style w:type="paragraph" w:customStyle="1" w:styleId="ED3E4635FC5143A69E89582AA5EC62DC">
    <w:name w:val="ED3E4635FC5143A69E89582AA5EC62DC"/>
    <w:rsid w:val="00A12E94"/>
  </w:style>
  <w:style w:type="paragraph" w:customStyle="1" w:styleId="DF2E249465A24F9E9F31529E61FD2F21">
    <w:name w:val="DF2E249465A24F9E9F31529E61FD2F21"/>
    <w:rsid w:val="00A12E94"/>
  </w:style>
  <w:style w:type="paragraph" w:customStyle="1" w:styleId="F68294DC4B8E46CF811C9449D0C883CA4">
    <w:name w:val="F68294DC4B8E46CF811C9449D0C883CA4"/>
    <w:rsid w:val="00A12E94"/>
    <w:rPr>
      <w:rFonts w:eastAsiaTheme="minorHAnsi"/>
      <w:lang w:eastAsia="en-US"/>
    </w:rPr>
  </w:style>
  <w:style w:type="paragraph" w:customStyle="1" w:styleId="622B93E2BC554A83BD6A08D9386A3A522">
    <w:name w:val="622B93E2BC554A83BD6A08D9386A3A522"/>
    <w:rsid w:val="00A12E94"/>
    <w:rPr>
      <w:rFonts w:eastAsiaTheme="minorHAnsi"/>
      <w:lang w:eastAsia="en-US"/>
    </w:rPr>
  </w:style>
  <w:style w:type="paragraph" w:customStyle="1" w:styleId="8BE6F5777ACB4144A0173602BCB332F61">
    <w:name w:val="8BE6F5777ACB4144A0173602BCB332F61"/>
    <w:rsid w:val="00A12E94"/>
    <w:rPr>
      <w:rFonts w:eastAsiaTheme="minorHAnsi"/>
      <w:lang w:eastAsia="en-US"/>
    </w:rPr>
  </w:style>
  <w:style w:type="paragraph" w:customStyle="1" w:styleId="74B78E08F9174B24AB76DBE4C434687C1">
    <w:name w:val="74B78E08F9174B24AB76DBE4C434687C1"/>
    <w:rsid w:val="00A12E94"/>
    <w:rPr>
      <w:rFonts w:eastAsiaTheme="minorHAnsi"/>
      <w:lang w:eastAsia="en-US"/>
    </w:rPr>
  </w:style>
  <w:style w:type="paragraph" w:customStyle="1" w:styleId="04DAFF943C3D489BB4A1A27C7CB476471">
    <w:name w:val="04DAFF943C3D489BB4A1A27C7CB476471"/>
    <w:rsid w:val="00A12E94"/>
    <w:rPr>
      <w:rFonts w:eastAsiaTheme="minorHAnsi"/>
      <w:lang w:eastAsia="en-US"/>
    </w:rPr>
  </w:style>
  <w:style w:type="paragraph" w:customStyle="1" w:styleId="5131F293B3B746168A674E48C47AFAAD1">
    <w:name w:val="5131F293B3B746168A674E48C47AFAAD1"/>
    <w:rsid w:val="00A12E94"/>
    <w:rPr>
      <w:rFonts w:eastAsiaTheme="minorHAnsi"/>
      <w:lang w:eastAsia="en-US"/>
    </w:rPr>
  </w:style>
  <w:style w:type="paragraph" w:customStyle="1" w:styleId="DF2E249465A24F9E9F31529E61FD2F211">
    <w:name w:val="DF2E249465A24F9E9F31529E61FD2F211"/>
    <w:rsid w:val="00A12E94"/>
    <w:rPr>
      <w:rFonts w:eastAsiaTheme="minorHAnsi"/>
      <w:lang w:eastAsia="en-US"/>
    </w:rPr>
  </w:style>
  <w:style w:type="paragraph" w:customStyle="1" w:styleId="3C99D0A998C8408EA9340A879ECCC38C">
    <w:name w:val="3C99D0A998C8408EA9340A879ECCC38C"/>
    <w:rsid w:val="00A12E94"/>
  </w:style>
  <w:style w:type="paragraph" w:customStyle="1" w:styleId="04FE2AD60CE94422969C215A574FEF6B">
    <w:name w:val="04FE2AD60CE94422969C215A574FEF6B"/>
    <w:rsid w:val="00A12E94"/>
  </w:style>
  <w:style w:type="paragraph" w:customStyle="1" w:styleId="57E93D2BC1E2421B82E3D268B457B09C">
    <w:name w:val="57E93D2BC1E2421B82E3D268B457B09C"/>
    <w:rsid w:val="00A12E94"/>
  </w:style>
  <w:style w:type="paragraph" w:customStyle="1" w:styleId="190D9942780F455888F5C602E6AA0595">
    <w:name w:val="190D9942780F455888F5C602E6AA0595"/>
    <w:rsid w:val="00A12E94"/>
  </w:style>
  <w:style w:type="paragraph" w:customStyle="1" w:styleId="3284CD0D5E804A0595516E850CC8E7EA">
    <w:name w:val="3284CD0D5E804A0595516E850CC8E7EA"/>
    <w:rsid w:val="00A12E94"/>
  </w:style>
  <w:style w:type="paragraph" w:customStyle="1" w:styleId="D1424C64185C467DB0C232D15FE1E3FB">
    <w:name w:val="D1424C64185C467DB0C232D15FE1E3FB"/>
    <w:rsid w:val="00A12E94"/>
  </w:style>
  <w:style w:type="paragraph" w:customStyle="1" w:styleId="70F7B77F2BA04F75B6332AA8448E2C22">
    <w:name w:val="70F7B77F2BA04F75B6332AA8448E2C22"/>
    <w:rsid w:val="00A12E94"/>
  </w:style>
  <w:style w:type="paragraph" w:customStyle="1" w:styleId="5DF7DE1427F94A958FD34978FCC25641">
    <w:name w:val="5DF7DE1427F94A958FD34978FCC25641"/>
    <w:rsid w:val="00A12E94"/>
  </w:style>
  <w:style w:type="paragraph" w:customStyle="1" w:styleId="6A347EEFE3E648088C7A6F8010F2B37C">
    <w:name w:val="6A347EEFE3E648088C7A6F8010F2B37C"/>
    <w:rsid w:val="00A12E94"/>
  </w:style>
  <w:style w:type="paragraph" w:customStyle="1" w:styleId="88909DC18A154625B72B483A5AB26933">
    <w:name w:val="88909DC18A154625B72B483A5AB26933"/>
    <w:rsid w:val="00A12E94"/>
  </w:style>
  <w:style w:type="paragraph" w:customStyle="1" w:styleId="8A98812A4DBC446A9B86654679E9E410">
    <w:name w:val="8A98812A4DBC446A9B86654679E9E410"/>
    <w:rsid w:val="00A12E94"/>
  </w:style>
  <w:style w:type="paragraph" w:customStyle="1" w:styleId="8315EAEF19554DA7B7EE8D23691B8D7A">
    <w:name w:val="8315EAEF19554DA7B7EE8D23691B8D7A"/>
    <w:rsid w:val="00A12E94"/>
  </w:style>
  <w:style w:type="paragraph" w:customStyle="1" w:styleId="DD03FDF69B2045638FAE298D67BF9B5C">
    <w:name w:val="DD03FDF69B2045638FAE298D67BF9B5C"/>
    <w:rsid w:val="00A12E94"/>
  </w:style>
  <w:style w:type="paragraph" w:customStyle="1" w:styleId="7FCABAA8941F4B03976F267CE07579F8">
    <w:name w:val="7FCABAA8941F4B03976F267CE07579F8"/>
    <w:rsid w:val="00A12E94"/>
  </w:style>
  <w:style w:type="paragraph" w:customStyle="1" w:styleId="37123353894448848FF2F7F75A1ECA4D">
    <w:name w:val="37123353894448848FF2F7F75A1ECA4D"/>
    <w:rsid w:val="00A12E94"/>
  </w:style>
  <w:style w:type="paragraph" w:customStyle="1" w:styleId="11919C912A25448BB1F7DAD81B63EDFC">
    <w:name w:val="11919C912A25448BB1F7DAD81B63EDFC"/>
    <w:rsid w:val="00A12E94"/>
  </w:style>
  <w:style w:type="paragraph" w:customStyle="1" w:styleId="18D00DD213E848C1A1130E528D6A9B1F">
    <w:name w:val="18D00DD213E848C1A1130E528D6A9B1F"/>
    <w:rsid w:val="00A12E94"/>
  </w:style>
  <w:style w:type="paragraph" w:customStyle="1" w:styleId="FA6226BDF8844A2B98F66B363E1279BA">
    <w:name w:val="FA6226BDF8844A2B98F66B363E1279BA"/>
    <w:rsid w:val="00A12E94"/>
  </w:style>
  <w:style w:type="paragraph" w:customStyle="1" w:styleId="7E6B33B2EB4043F99EFC551F26E7CB7C">
    <w:name w:val="7E6B33B2EB4043F99EFC551F26E7CB7C"/>
    <w:rsid w:val="00A12E94"/>
  </w:style>
  <w:style w:type="paragraph" w:customStyle="1" w:styleId="C01B8B0075134DEA8A5497A5DE8C5AF9">
    <w:name w:val="C01B8B0075134DEA8A5497A5DE8C5AF9"/>
    <w:rsid w:val="00A12E94"/>
  </w:style>
  <w:style w:type="paragraph" w:customStyle="1" w:styleId="A4CFAA29334B4B50A3E8EA4E5DCF721E">
    <w:name w:val="A4CFAA29334B4B50A3E8EA4E5DCF721E"/>
    <w:rsid w:val="00A12E94"/>
  </w:style>
  <w:style w:type="paragraph" w:customStyle="1" w:styleId="46F76148AF334C448019383DABFE2140">
    <w:name w:val="46F76148AF334C448019383DABFE2140"/>
    <w:rsid w:val="00A12E94"/>
  </w:style>
  <w:style w:type="paragraph" w:customStyle="1" w:styleId="300F07C01F6644F69F1D66532406066D">
    <w:name w:val="300F07C01F6644F69F1D66532406066D"/>
    <w:rsid w:val="00A12E94"/>
  </w:style>
  <w:style w:type="paragraph" w:customStyle="1" w:styleId="81FC668457E540B39AFEFB4C41096520">
    <w:name w:val="81FC668457E540B39AFEFB4C41096520"/>
    <w:rsid w:val="00A12E94"/>
  </w:style>
  <w:style w:type="paragraph" w:customStyle="1" w:styleId="15862ABFF07941D5845E9DB6E27C4860">
    <w:name w:val="15862ABFF07941D5845E9DB6E27C4860"/>
    <w:rsid w:val="00A12E94"/>
  </w:style>
  <w:style w:type="paragraph" w:customStyle="1" w:styleId="0721E922BE8F430A93AE0CAA41DA2ED6">
    <w:name w:val="0721E922BE8F430A93AE0CAA41DA2ED6"/>
    <w:rsid w:val="00A12E94"/>
  </w:style>
  <w:style w:type="paragraph" w:customStyle="1" w:styleId="7DC139D04B3A43A981834E4DE484B1C1">
    <w:name w:val="7DC139D04B3A43A981834E4DE484B1C1"/>
    <w:rsid w:val="00A12E94"/>
  </w:style>
  <w:style w:type="paragraph" w:customStyle="1" w:styleId="5FE239C266104D2A856FAA71980F16F6">
    <w:name w:val="5FE239C266104D2A856FAA71980F16F6"/>
    <w:rsid w:val="00A12E94"/>
  </w:style>
  <w:style w:type="paragraph" w:customStyle="1" w:styleId="F8911B6952DB41EC9F3EEC2062659BA4">
    <w:name w:val="F8911B6952DB41EC9F3EEC2062659BA4"/>
    <w:rsid w:val="00A12E94"/>
  </w:style>
  <w:style w:type="paragraph" w:customStyle="1" w:styleId="9D3C2C10EEF7421DBF43F25C36329918">
    <w:name w:val="9D3C2C10EEF7421DBF43F25C36329918"/>
    <w:rsid w:val="00A12E94"/>
  </w:style>
  <w:style w:type="paragraph" w:customStyle="1" w:styleId="B1AD2C3593B84E0CB89E503FC020A70D">
    <w:name w:val="B1AD2C3593B84E0CB89E503FC020A70D"/>
    <w:rsid w:val="00A12E94"/>
  </w:style>
  <w:style w:type="paragraph" w:customStyle="1" w:styleId="F774D25CAF3247E8B6EA8A64567A3196">
    <w:name w:val="F774D25CAF3247E8B6EA8A64567A3196"/>
    <w:rsid w:val="00A12E94"/>
  </w:style>
  <w:style w:type="paragraph" w:customStyle="1" w:styleId="DE6B257ABE564A848F176877E7D3AEB9">
    <w:name w:val="DE6B257ABE564A848F176877E7D3AEB9"/>
    <w:rsid w:val="00A12E94"/>
  </w:style>
  <w:style w:type="paragraph" w:customStyle="1" w:styleId="68386FB06D01491CB93E6B8EA917D81C">
    <w:name w:val="68386FB06D01491CB93E6B8EA917D81C"/>
    <w:rsid w:val="00A12E94"/>
  </w:style>
  <w:style w:type="paragraph" w:customStyle="1" w:styleId="7D2BBF5A08A94BEFAB4B64EC261C5D3A">
    <w:name w:val="7D2BBF5A08A94BEFAB4B64EC261C5D3A"/>
    <w:rsid w:val="00A12E94"/>
  </w:style>
  <w:style w:type="paragraph" w:customStyle="1" w:styleId="667C3498B3A94F50AD18E09B5EA84F41">
    <w:name w:val="667C3498B3A94F50AD18E09B5EA84F41"/>
    <w:rsid w:val="00A12E94"/>
  </w:style>
  <w:style w:type="paragraph" w:customStyle="1" w:styleId="2FF3EDD795D54AC89A02A0AB4AC9F820">
    <w:name w:val="2FF3EDD795D54AC89A02A0AB4AC9F820"/>
    <w:rsid w:val="00A12E94"/>
  </w:style>
  <w:style w:type="paragraph" w:customStyle="1" w:styleId="966600004F68492494C5713CFF602A09">
    <w:name w:val="966600004F68492494C5713CFF602A09"/>
    <w:rsid w:val="00A12E94"/>
  </w:style>
  <w:style w:type="paragraph" w:customStyle="1" w:styleId="35E9E66C2C9F433895C9F7B39DDD800C">
    <w:name w:val="35E9E66C2C9F433895C9F7B39DDD800C"/>
    <w:rsid w:val="00A12E94"/>
  </w:style>
  <w:style w:type="paragraph" w:customStyle="1" w:styleId="C398286351A648AEBCC6C5CD49504BA1">
    <w:name w:val="C398286351A648AEBCC6C5CD49504BA1"/>
    <w:rsid w:val="00A12E94"/>
  </w:style>
  <w:style w:type="paragraph" w:customStyle="1" w:styleId="BCB28F7B8E764E14978E355F9A5EC44F">
    <w:name w:val="BCB28F7B8E764E14978E355F9A5EC44F"/>
    <w:rsid w:val="00A12E94"/>
  </w:style>
  <w:style w:type="paragraph" w:customStyle="1" w:styleId="72E2D961EB644D3992360595E8AB992C">
    <w:name w:val="72E2D961EB644D3992360595E8AB992C"/>
    <w:rsid w:val="00A12E94"/>
  </w:style>
  <w:style w:type="paragraph" w:customStyle="1" w:styleId="D1211630C39549A1AFFB7C426FD85F03">
    <w:name w:val="D1211630C39549A1AFFB7C426FD85F03"/>
    <w:rsid w:val="00A12E94"/>
  </w:style>
  <w:style w:type="paragraph" w:customStyle="1" w:styleId="916D4FEE86CE45769E0D7EC99739B692">
    <w:name w:val="916D4FEE86CE45769E0D7EC99739B692"/>
    <w:rsid w:val="00A12E94"/>
  </w:style>
  <w:style w:type="paragraph" w:customStyle="1" w:styleId="46A7DB8DF07C4ABA94986C48E152017B">
    <w:name w:val="46A7DB8DF07C4ABA94986C48E152017B"/>
    <w:rsid w:val="00A12E94"/>
  </w:style>
  <w:style w:type="paragraph" w:customStyle="1" w:styleId="C327A7E737AE4F35BDFA766E10074BD9">
    <w:name w:val="C327A7E737AE4F35BDFA766E10074BD9"/>
    <w:rsid w:val="00A12E94"/>
  </w:style>
  <w:style w:type="paragraph" w:customStyle="1" w:styleId="7E43B66EC3884C20952B5F42F9DE90F7">
    <w:name w:val="7E43B66EC3884C20952B5F42F9DE90F7"/>
    <w:rsid w:val="00A12E94"/>
  </w:style>
  <w:style w:type="paragraph" w:customStyle="1" w:styleId="6915C2C262494DFC9C0B1BC2DB4CEBBE">
    <w:name w:val="6915C2C262494DFC9C0B1BC2DB4CEBBE"/>
    <w:rsid w:val="00A12E94"/>
  </w:style>
  <w:style w:type="paragraph" w:customStyle="1" w:styleId="4E8787E2FE444F1FBB05A18E265D3CB9">
    <w:name w:val="4E8787E2FE444F1FBB05A18E265D3CB9"/>
    <w:rsid w:val="00A12E94"/>
  </w:style>
  <w:style w:type="paragraph" w:customStyle="1" w:styleId="EAEE2460D6F148AA98094AA4D64A6E2B">
    <w:name w:val="EAEE2460D6F148AA98094AA4D64A6E2B"/>
    <w:rsid w:val="00A12E94"/>
  </w:style>
  <w:style w:type="paragraph" w:customStyle="1" w:styleId="2AD19D0DB0BE42ADBCFACBCFDE9B3F91">
    <w:name w:val="2AD19D0DB0BE42ADBCFACBCFDE9B3F91"/>
    <w:rsid w:val="00A12E94"/>
  </w:style>
  <w:style w:type="paragraph" w:customStyle="1" w:styleId="914AF8840C5C48A9AAB19568458F92AB">
    <w:name w:val="914AF8840C5C48A9AAB19568458F92AB"/>
    <w:rsid w:val="00A12E94"/>
  </w:style>
  <w:style w:type="paragraph" w:customStyle="1" w:styleId="24A70A4A421F40EDABE0ADE34F777C74">
    <w:name w:val="24A70A4A421F40EDABE0ADE34F777C74"/>
    <w:rsid w:val="00A12E94"/>
  </w:style>
  <w:style w:type="paragraph" w:customStyle="1" w:styleId="557DED7C147946E38C613A71399BDAC6">
    <w:name w:val="557DED7C147946E38C613A71399BDAC6"/>
    <w:rsid w:val="00A12E94"/>
  </w:style>
  <w:style w:type="paragraph" w:customStyle="1" w:styleId="C566D9BA6E6042C6AE74A2FDA8A6B09D">
    <w:name w:val="C566D9BA6E6042C6AE74A2FDA8A6B09D"/>
    <w:rsid w:val="00A12E94"/>
  </w:style>
  <w:style w:type="paragraph" w:customStyle="1" w:styleId="4F5368561DDD46A0915A81BC6C9BA701">
    <w:name w:val="4F5368561DDD46A0915A81BC6C9BA701"/>
    <w:rsid w:val="00A12E94"/>
  </w:style>
  <w:style w:type="paragraph" w:customStyle="1" w:styleId="A7A2BB2B4EBC4435B3E66EC6C777543F">
    <w:name w:val="A7A2BB2B4EBC4435B3E66EC6C777543F"/>
    <w:rsid w:val="00A12E94"/>
  </w:style>
  <w:style w:type="paragraph" w:customStyle="1" w:styleId="AF9E2679322649B680DFBF17084CB955">
    <w:name w:val="AF9E2679322649B680DFBF17084CB955"/>
    <w:rsid w:val="00A12E94"/>
  </w:style>
  <w:style w:type="paragraph" w:customStyle="1" w:styleId="7980E1635F234F608943400ADFADD26A">
    <w:name w:val="7980E1635F234F608943400ADFADD26A"/>
    <w:rsid w:val="00A12E94"/>
  </w:style>
  <w:style w:type="paragraph" w:customStyle="1" w:styleId="0230795C52FB443AA3BCD1DF92936957">
    <w:name w:val="0230795C52FB443AA3BCD1DF92936957"/>
    <w:rsid w:val="00A12E94"/>
  </w:style>
  <w:style w:type="paragraph" w:customStyle="1" w:styleId="D12B34CF512B46FEAE251AB3A37ECAD4">
    <w:name w:val="D12B34CF512B46FEAE251AB3A37ECAD4"/>
    <w:rsid w:val="00A12E94"/>
  </w:style>
  <w:style w:type="paragraph" w:customStyle="1" w:styleId="CB9732E56D3B4C4086AD7791781047EC">
    <w:name w:val="CB9732E56D3B4C4086AD7791781047EC"/>
    <w:rsid w:val="00A12E94"/>
  </w:style>
  <w:style w:type="paragraph" w:customStyle="1" w:styleId="3DFDF84BD9374C8AAF2F210FB62E8D7F">
    <w:name w:val="3DFDF84BD9374C8AAF2F210FB62E8D7F"/>
    <w:rsid w:val="00A12E94"/>
  </w:style>
  <w:style w:type="paragraph" w:customStyle="1" w:styleId="F0036D61E3144B1B9213B86CB397D78B">
    <w:name w:val="F0036D61E3144B1B9213B86CB397D78B"/>
    <w:rsid w:val="00A12E94"/>
  </w:style>
  <w:style w:type="paragraph" w:customStyle="1" w:styleId="362F18DD5AA249BE89DB8A84241795A4">
    <w:name w:val="362F18DD5AA249BE89DB8A84241795A4"/>
    <w:rsid w:val="00A12E94"/>
  </w:style>
  <w:style w:type="paragraph" w:customStyle="1" w:styleId="FB075133E8024A4AB79725990DF006A8">
    <w:name w:val="FB075133E8024A4AB79725990DF006A8"/>
    <w:rsid w:val="00A12E94"/>
  </w:style>
  <w:style w:type="paragraph" w:customStyle="1" w:styleId="097D4E743E204D4D8C56C6E0EBFDD9B9">
    <w:name w:val="097D4E743E204D4D8C56C6E0EBFDD9B9"/>
    <w:rsid w:val="00A12E94"/>
  </w:style>
  <w:style w:type="paragraph" w:customStyle="1" w:styleId="74D16F30E30D4E4293873764368D4872">
    <w:name w:val="74D16F30E30D4E4293873764368D4872"/>
    <w:rsid w:val="00A12E94"/>
  </w:style>
  <w:style w:type="paragraph" w:customStyle="1" w:styleId="69D5F04A8B054E1182699D1290CB499A">
    <w:name w:val="69D5F04A8B054E1182699D1290CB499A"/>
    <w:rsid w:val="00A12E94"/>
  </w:style>
  <w:style w:type="paragraph" w:customStyle="1" w:styleId="FD805A572E3E49DE88896B567E63AFCD">
    <w:name w:val="FD805A572E3E49DE88896B567E63AFCD"/>
    <w:rsid w:val="00A12E94"/>
  </w:style>
  <w:style w:type="paragraph" w:customStyle="1" w:styleId="1DCD74CA316F48DD812EE6A02681B9A1">
    <w:name w:val="1DCD74CA316F48DD812EE6A02681B9A1"/>
    <w:rsid w:val="00A12E94"/>
  </w:style>
  <w:style w:type="paragraph" w:customStyle="1" w:styleId="33CE11E74CD94DFA88B7DD8937A353B8">
    <w:name w:val="33CE11E74CD94DFA88B7DD8937A353B8"/>
    <w:rsid w:val="00A12E94"/>
  </w:style>
  <w:style w:type="paragraph" w:customStyle="1" w:styleId="CCDC4EDC240044B58E84789913EF570C">
    <w:name w:val="CCDC4EDC240044B58E84789913EF570C"/>
    <w:rsid w:val="00A12E94"/>
  </w:style>
  <w:style w:type="paragraph" w:customStyle="1" w:styleId="355681CE941845BBB8CD374BF7171862">
    <w:name w:val="355681CE941845BBB8CD374BF7171862"/>
    <w:rsid w:val="00A12E94"/>
  </w:style>
  <w:style w:type="paragraph" w:customStyle="1" w:styleId="520C2EB0D7334EC0BFC62FE8D1D193BD">
    <w:name w:val="520C2EB0D7334EC0BFC62FE8D1D193BD"/>
    <w:rsid w:val="00A12E94"/>
  </w:style>
  <w:style w:type="paragraph" w:customStyle="1" w:styleId="3B8C9365806448AAAD9F7B395FA15ED3">
    <w:name w:val="3B8C9365806448AAAD9F7B395FA15ED3"/>
    <w:rsid w:val="00A12E94"/>
  </w:style>
  <w:style w:type="paragraph" w:customStyle="1" w:styleId="9A700ABB539D4CFEA851F390814E9011">
    <w:name w:val="9A700ABB539D4CFEA851F390814E9011"/>
    <w:rsid w:val="00A12E94"/>
  </w:style>
  <w:style w:type="paragraph" w:customStyle="1" w:styleId="728A04E8E87848D687FD9ABCE9F05C43">
    <w:name w:val="728A04E8E87848D687FD9ABCE9F05C43"/>
    <w:rsid w:val="00A12E94"/>
  </w:style>
  <w:style w:type="paragraph" w:customStyle="1" w:styleId="7F08B6F04A0849679FBFF5D21F5CC04C">
    <w:name w:val="7F08B6F04A0849679FBFF5D21F5CC04C"/>
    <w:rsid w:val="00A12E94"/>
  </w:style>
  <w:style w:type="paragraph" w:customStyle="1" w:styleId="8DDD3BAD162849DE9F48BF957FC5CC21">
    <w:name w:val="8DDD3BAD162849DE9F48BF957FC5CC21"/>
    <w:rsid w:val="00A12E94"/>
  </w:style>
  <w:style w:type="paragraph" w:customStyle="1" w:styleId="56D878BEF6FC46098D97A14200BE3BEA">
    <w:name w:val="56D878BEF6FC46098D97A14200BE3BEA"/>
    <w:rsid w:val="00A12E94"/>
  </w:style>
  <w:style w:type="paragraph" w:customStyle="1" w:styleId="EFE3D18E232A495EA653ED646EABE815">
    <w:name w:val="EFE3D18E232A495EA653ED646EABE815"/>
    <w:rsid w:val="00A12E94"/>
  </w:style>
  <w:style w:type="paragraph" w:customStyle="1" w:styleId="08201960E1C44B05BCD52C78EDE9D96D">
    <w:name w:val="08201960E1C44B05BCD52C78EDE9D96D"/>
    <w:rsid w:val="00A12E94"/>
  </w:style>
  <w:style w:type="paragraph" w:customStyle="1" w:styleId="765E6D9E93FD4BE4BB343C1BDC2E5FD9">
    <w:name w:val="765E6D9E93FD4BE4BB343C1BDC2E5FD9"/>
    <w:rsid w:val="00A12E94"/>
  </w:style>
  <w:style w:type="paragraph" w:customStyle="1" w:styleId="6CD399934F2E4E89823871EBF42D5579">
    <w:name w:val="6CD399934F2E4E89823871EBF42D5579"/>
    <w:rsid w:val="00A12E94"/>
  </w:style>
  <w:style w:type="paragraph" w:customStyle="1" w:styleId="BF6F0ACFAD15417BB24E1D838E2C242A">
    <w:name w:val="BF6F0ACFAD15417BB24E1D838E2C242A"/>
    <w:rsid w:val="00A12E94"/>
  </w:style>
  <w:style w:type="paragraph" w:customStyle="1" w:styleId="FB69050B689A45D69677EAB941F6BFB6">
    <w:name w:val="FB69050B689A45D69677EAB941F6BFB6"/>
    <w:rsid w:val="00A12E94"/>
  </w:style>
  <w:style w:type="paragraph" w:customStyle="1" w:styleId="FE4B054EAB3B4A468A187EA1B5E4DDB6">
    <w:name w:val="FE4B054EAB3B4A468A187EA1B5E4DDB6"/>
    <w:rsid w:val="00A12E94"/>
  </w:style>
  <w:style w:type="paragraph" w:customStyle="1" w:styleId="F81179ED8BD345EF819B7C03733A55EA">
    <w:name w:val="F81179ED8BD345EF819B7C03733A55EA"/>
    <w:rsid w:val="00A12E94"/>
  </w:style>
  <w:style w:type="paragraph" w:customStyle="1" w:styleId="390A94D64E1342B2AA2693DB335F981F">
    <w:name w:val="390A94D64E1342B2AA2693DB335F981F"/>
    <w:rsid w:val="00A12E94"/>
  </w:style>
  <w:style w:type="paragraph" w:customStyle="1" w:styleId="013E2C7F4F4643E480BBCC953FC2D56C">
    <w:name w:val="013E2C7F4F4643E480BBCC953FC2D56C"/>
    <w:rsid w:val="00A12E94"/>
  </w:style>
  <w:style w:type="paragraph" w:customStyle="1" w:styleId="CB4A1CBFFC804325AF96B3DD4DC14820">
    <w:name w:val="CB4A1CBFFC804325AF96B3DD4DC14820"/>
    <w:rsid w:val="00A12E94"/>
  </w:style>
  <w:style w:type="paragraph" w:customStyle="1" w:styleId="300573A3CD334EE4A928C7BE5F7BF68E">
    <w:name w:val="300573A3CD334EE4A928C7BE5F7BF68E"/>
    <w:rsid w:val="00A12E94"/>
  </w:style>
  <w:style w:type="paragraph" w:customStyle="1" w:styleId="4471D53FB0E34A6684FE1A129EAFD070">
    <w:name w:val="4471D53FB0E34A6684FE1A129EAFD070"/>
    <w:rsid w:val="00A12E94"/>
  </w:style>
  <w:style w:type="paragraph" w:customStyle="1" w:styleId="5E58CBAAE2644BEBAF734310A190654E">
    <w:name w:val="5E58CBAAE2644BEBAF734310A190654E"/>
    <w:rsid w:val="00A12E94"/>
  </w:style>
  <w:style w:type="paragraph" w:customStyle="1" w:styleId="71824BEE168A407C81CEAE6A4E5C3D28">
    <w:name w:val="71824BEE168A407C81CEAE6A4E5C3D28"/>
    <w:rsid w:val="00A12E94"/>
  </w:style>
  <w:style w:type="paragraph" w:customStyle="1" w:styleId="54E4AA70BF614199A789014450E85EC6">
    <w:name w:val="54E4AA70BF614199A789014450E85EC6"/>
    <w:rsid w:val="00A12E94"/>
  </w:style>
  <w:style w:type="paragraph" w:customStyle="1" w:styleId="8724A408BA64428992D55054235E3CAA">
    <w:name w:val="8724A408BA64428992D55054235E3CAA"/>
    <w:rsid w:val="00A12E94"/>
  </w:style>
  <w:style w:type="paragraph" w:customStyle="1" w:styleId="71200CA68B794E8BBF09D340A753C955">
    <w:name w:val="71200CA68B794E8BBF09D340A753C955"/>
    <w:rsid w:val="00A12E94"/>
  </w:style>
  <w:style w:type="paragraph" w:customStyle="1" w:styleId="A53A2A77DBCC44C0B30BD65A028960A1">
    <w:name w:val="A53A2A77DBCC44C0B30BD65A028960A1"/>
    <w:rsid w:val="00A12E94"/>
  </w:style>
  <w:style w:type="paragraph" w:customStyle="1" w:styleId="74D006AD76F347B48B4EF35FAC45BD44">
    <w:name w:val="74D006AD76F347B48B4EF35FAC45BD44"/>
    <w:rsid w:val="00A12E94"/>
  </w:style>
  <w:style w:type="paragraph" w:customStyle="1" w:styleId="25E6FC6A050745309F8B5174CCD7B78B">
    <w:name w:val="25E6FC6A050745309F8B5174CCD7B78B"/>
    <w:rsid w:val="00A12E94"/>
  </w:style>
  <w:style w:type="paragraph" w:customStyle="1" w:styleId="ADB8EC954D99479E87B7C365B7459EA8">
    <w:name w:val="ADB8EC954D99479E87B7C365B7459EA8"/>
    <w:rsid w:val="00A12E94"/>
  </w:style>
  <w:style w:type="paragraph" w:customStyle="1" w:styleId="13D763C6AC5A411F9F34A64293C06108">
    <w:name w:val="13D763C6AC5A411F9F34A64293C06108"/>
    <w:rsid w:val="00A12E94"/>
  </w:style>
  <w:style w:type="paragraph" w:customStyle="1" w:styleId="F4C488FDA5324DEF8E015F6AFCDA15DD">
    <w:name w:val="F4C488FDA5324DEF8E015F6AFCDA15DD"/>
    <w:rsid w:val="00A12E94"/>
  </w:style>
  <w:style w:type="paragraph" w:customStyle="1" w:styleId="3104FB6FE8814B3E9E42CAF405B5C3C4">
    <w:name w:val="3104FB6FE8814B3E9E42CAF405B5C3C4"/>
    <w:rsid w:val="00A12E94"/>
  </w:style>
  <w:style w:type="paragraph" w:customStyle="1" w:styleId="7BDB80AAACB44F4B96907162EF763A81">
    <w:name w:val="7BDB80AAACB44F4B96907162EF763A81"/>
    <w:rsid w:val="00A12E94"/>
  </w:style>
  <w:style w:type="paragraph" w:customStyle="1" w:styleId="A16ECD29AB5041749BA62E38513EA080">
    <w:name w:val="A16ECD29AB5041749BA62E38513EA080"/>
    <w:rsid w:val="00A12E94"/>
  </w:style>
  <w:style w:type="paragraph" w:customStyle="1" w:styleId="0BD8D18A893E47FB94A662FF1D741F4B">
    <w:name w:val="0BD8D18A893E47FB94A662FF1D741F4B"/>
    <w:rsid w:val="00A12E94"/>
  </w:style>
  <w:style w:type="paragraph" w:customStyle="1" w:styleId="8B361813E61A4A1882BB3FD65145E74A">
    <w:name w:val="8B361813E61A4A1882BB3FD65145E74A"/>
    <w:rsid w:val="00A12E94"/>
  </w:style>
  <w:style w:type="paragraph" w:customStyle="1" w:styleId="4968BF5CE3EE4059883AE6C0C0C7147B">
    <w:name w:val="4968BF5CE3EE4059883AE6C0C0C7147B"/>
    <w:rsid w:val="00A12E94"/>
  </w:style>
  <w:style w:type="paragraph" w:customStyle="1" w:styleId="0A88BA19E36043138D1B034AF0EDC947">
    <w:name w:val="0A88BA19E36043138D1B034AF0EDC947"/>
    <w:rsid w:val="00A12E94"/>
  </w:style>
  <w:style w:type="paragraph" w:customStyle="1" w:styleId="65078629D6BC4B8BB2ECC51F7F1226AA">
    <w:name w:val="65078629D6BC4B8BB2ECC51F7F1226AA"/>
    <w:rsid w:val="00A12E94"/>
  </w:style>
  <w:style w:type="paragraph" w:customStyle="1" w:styleId="D276C1D7657F401587F9A512237B9BB7">
    <w:name w:val="D276C1D7657F401587F9A512237B9BB7"/>
    <w:rsid w:val="00A12E94"/>
  </w:style>
  <w:style w:type="paragraph" w:customStyle="1" w:styleId="0DA5CA09D0434453BCEE6184E9BB5A48">
    <w:name w:val="0DA5CA09D0434453BCEE6184E9BB5A48"/>
    <w:rsid w:val="00A12E94"/>
  </w:style>
  <w:style w:type="paragraph" w:customStyle="1" w:styleId="64311F11DD3B40C5B53E635334BDB32E">
    <w:name w:val="64311F11DD3B40C5B53E635334BDB32E"/>
    <w:rsid w:val="00A12E94"/>
  </w:style>
  <w:style w:type="paragraph" w:customStyle="1" w:styleId="EC474B8246C345D1BD2B7F90744A2CBC">
    <w:name w:val="EC474B8246C345D1BD2B7F90744A2CBC"/>
    <w:rsid w:val="00A12E94"/>
  </w:style>
  <w:style w:type="paragraph" w:customStyle="1" w:styleId="A6B7BF21ADC248D5A049C094756533A0">
    <w:name w:val="A6B7BF21ADC248D5A049C094756533A0"/>
    <w:rsid w:val="00A12E94"/>
  </w:style>
  <w:style w:type="paragraph" w:customStyle="1" w:styleId="C60FC4751C6545C0A068E141D3690FE0">
    <w:name w:val="C60FC4751C6545C0A068E141D3690FE0"/>
    <w:rsid w:val="00A12E94"/>
  </w:style>
  <w:style w:type="paragraph" w:customStyle="1" w:styleId="AC6B8A4553E64F4A9E4FB5B94F412BD6">
    <w:name w:val="AC6B8A4553E64F4A9E4FB5B94F412BD6"/>
    <w:rsid w:val="00A12E94"/>
  </w:style>
  <w:style w:type="paragraph" w:customStyle="1" w:styleId="DD695626DBB5485384FE15B78595439F">
    <w:name w:val="DD695626DBB5485384FE15B78595439F"/>
    <w:rsid w:val="00A12E94"/>
  </w:style>
  <w:style w:type="paragraph" w:customStyle="1" w:styleId="43523B95582D43C6A7ECD196FB012B52">
    <w:name w:val="43523B95582D43C6A7ECD196FB012B52"/>
    <w:rsid w:val="00A12E94"/>
  </w:style>
  <w:style w:type="paragraph" w:customStyle="1" w:styleId="53EC4F2428524E9EBE308CA3D3CD4F91">
    <w:name w:val="53EC4F2428524E9EBE308CA3D3CD4F91"/>
    <w:rsid w:val="00A12E94"/>
  </w:style>
  <w:style w:type="paragraph" w:customStyle="1" w:styleId="78FAF0AFD9CF446C9F5D79F9E393B4DC">
    <w:name w:val="78FAF0AFD9CF446C9F5D79F9E393B4DC"/>
    <w:rsid w:val="00A12E94"/>
  </w:style>
  <w:style w:type="paragraph" w:customStyle="1" w:styleId="F4E0914098444691AC6076E0EEBE25D9">
    <w:name w:val="F4E0914098444691AC6076E0EEBE25D9"/>
    <w:rsid w:val="00A12E94"/>
  </w:style>
  <w:style w:type="paragraph" w:customStyle="1" w:styleId="547C62A510DB43319E010FC709BB8568">
    <w:name w:val="547C62A510DB43319E010FC709BB8568"/>
    <w:rsid w:val="00A12E94"/>
  </w:style>
  <w:style w:type="paragraph" w:customStyle="1" w:styleId="047327AFDDAE4CBCACB225646CF45CD1">
    <w:name w:val="047327AFDDAE4CBCACB225646CF45CD1"/>
    <w:rsid w:val="00A12E94"/>
  </w:style>
  <w:style w:type="paragraph" w:customStyle="1" w:styleId="7C0FE347F4F74569BEC6C6A4CE9F7AE7">
    <w:name w:val="7C0FE347F4F74569BEC6C6A4CE9F7AE7"/>
    <w:rsid w:val="00A12E94"/>
  </w:style>
  <w:style w:type="paragraph" w:customStyle="1" w:styleId="EC7EB6128BF6424DBCA126E6911F7A16">
    <w:name w:val="EC7EB6128BF6424DBCA126E6911F7A16"/>
    <w:rsid w:val="00A12E94"/>
  </w:style>
  <w:style w:type="paragraph" w:customStyle="1" w:styleId="4C83BFB250FF442AA2C597F0D10D9067">
    <w:name w:val="4C83BFB250FF442AA2C597F0D10D9067"/>
    <w:rsid w:val="00A12E94"/>
  </w:style>
  <w:style w:type="paragraph" w:customStyle="1" w:styleId="79B7FFBC077F447DA7C7EC32C036AC0E">
    <w:name w:val="79B7FFBC077F447DA7C7EC32C036AC0E"/>
    <w:rsid w:val="00A12E94"/>
  </w:style>
  <w:style w:type="paragraph" w:customStyle="1" w:styleId="6C21BFBD7667442FA4BB6377CD20C95B">
    <w:name w:val="6C21BFBD7667442FA4BB6377CD20C95B"/>
    <w:rsid w:val="00A12E94"/>
  </w:style>
  <w:style w:type="paragraph" w:customStyle="1" w:styleId="08B31ADDFAFC46F2B6FCF9A9F35DAE93">
    <w:name w:val="08B31ADDFAFC46F2B6FCF9A9F35DAE93"/>
    <w:rsid w:val="00A12E94"/>
  </w:style>
  <w:style w:type="paragraph" w:customStyle="1" w:styleId="98BB3D8E004A4DE7B6A64B5409878A2B">
    <w:name w:val="98BB3D8E004A4DE7B6A64B5409878A2B"/>
    <w:rsid w:val="00A12E94"/>
  </w:style>
  <w:style w:type="paragraph" w:customStyle="1" w:styleId="95A572B1EDAE434D8F5533938A500463">
    <w:name w:val="95A572B1EDAE434D8F5533938A500463"/>
    <w:rsid w:val="00A12E94"/>
  </w:style>
  <w:style w:type="paragraph" w:customStyle="1" w:styleId="5EE369FE9FA241DD8A31389CB0F321F5">
    <w:name w:val="5EE369FE9FA241DD8A31389CB0F321F5"/>
    <w:rsid w:val="00A12E94"/>
  </w:style>
  <w:style w:type="paragraph" w:customStyle="1" w:styleId="01662945AEC049019F575358A6F47C9C">
    <w:name w:val="01662945AEC049019F575358A6F47C9C"/>
    <w:rsid w:val="00A12E94"/>
  </w:style>
  <w:style w:type="paragraph" w:customStyle="1" w:styleId="E2A2ABB2914241F0A261FB03E62EC17E">
    <w:name w:val="E2A2ABB2914241F0A261FB03E62EC17E"/>
    <w:rsid w:val="00A12E94"/>
  </w:style>
  <w:style w:type="paragraph" w:customStyle="1" w:styleId="887089548B2C4024B03CFC97D1E8185B">
    <w:name w:val="887089548B2C4024B03CFC97D1E8185B"/>
    <w:rsid w:val="00A12E94"/>
  </w:style>
  <w:style w:type="paragraph" w:customStyle="1" w:styleId="F86A5CF2E3324F62977101D74F475906">
    <w:name w:val="F86A5CF2E3324F62977101D74F475906"/>
    <w:rsid w:val="00A12E94"/>
  </w:style>
  <w:style w:type="paragraph" w:customStyle="1" w:styleId="2C05BFA20D10466B94396A5B1FD4198F">
    <w:name w:val="2C05BFA20D10466B94396A5B1FD4198F"/>
    <w:rsid w:val="00A12E94"/>
  </w:style>
  <w:style w:type="paragraph" w:customStyle="1" w:styleId="9D32BF9E45254D28B8EFCE806DD93D2C">
    <w:name w:val="9D32BF9E45254D28B8EFCE806DD93D2C"/>
    <w:rsid w:val="00A12E94"/>
  </w:style>
  <w:style w:type="paragraph" w:customStyle="1" w:styleId="A413B3766B564FF19F7331B3A1192C68">
    <w:name w:val="A413B3766B564FF19F7331B3A1192C68"/>
    <w:rsid w:val="00A12E94"/>
  </w:style>
  <w:style w:type="paragraph" w:customStyle="1" w:styleId="7406542291F34DCFAA8920893D0CC38B">
    <w:name w:val="7406542291F34DCFAA8920893D0CC38B"/>
    <w:rsid w:val="00A12E94"/>
  </w:style>
  <w:style w:type="paragraph" w:customStyle="1" w:styleId="01098FC2F49546C89B1A3F5C42763B04">
    <w:name w:val="01098FC2F49546C89B1A3F5C42763B04"/>
    <w:rsid w:val="00A12E94"/>
  </w:style>
  <w:style w:type="paragraph" w:customStyle="1" w:styleId="07415109D3FC420187BC031917157A2B">
    <w:name w:val="07415109D3FC420187BC031917157A2B"/>
    <w:rsid w:val="00A12E94"/>
  </w:style>
  <w:style w:type="paragraph" w:customStyle="1" w:styleId="B65653E5E669419BB87B8C24B372451B">
    <w:name w:val="B65653E5E669419BB87B8C24B372451B"/>
    <w:rsid w:val="00A12E94"/>
  </w:style>
  <w:style w:type="paragraph" w:customStyle="1" w:styleId="72A5A57D5CE445899B766D89D58E4E74">
    <w:name w:val="72A5A57D5CE445899B766D89D58E4E74"/>
    <w:rsid w:val="00A12E94"/>
  </w:style>
  <w:style w:type="paragraph" w:customStyle="1" w:styleId="0A05870139A14D6A9E008E3917519B09">
    <w:name w:val="0A05870139A14D6A9E008E3917519B09"/>
    <w:rsid w:val="00A12E94"/>
  </w:style>
  <w:style w:type="paragraph" w:customStyle="1" w:styleId="24E0C7CF5D62417F9A3F159C5A025B19">
    <w:name w:val="24E0C7CF5D62417F9A3F159C5A025B19"/>
    <w:rsid w:val="00A12E94"/>
  </w:style>
  <w:style w:type="paragraph" w:customStyle="1" w:styleId="23DFD1BF432F44A69A28DD3E4F63F879">
    <w:name w:val="23DFD1BF432F44A69A28DD3E4F63F879"/>
    <w:rsid w:val="00A12E94"/>
  </w:style>
  <w:style w:type="paragraph" w:customStyle="1" w:styleId="98B760EB8B0240AF87BE35005E91BACC">
    <w:name w:val="98B760EB8B0240AF87BE35005E91BACC"/>
    <w:rsid w:val="00A12E94"/>
  </w:style>
  <w:style w:type="paragraph" w:customStyle="1" w:styleId="5BDE0F18A0224F6E9A7E8A0412A89F29">
    <w:name w:val="5BDE0F18A0224F6E9A7E8A0412A89F29"/>
    <w:rsid w:val="00A12E94"/>
  </w:style>
  <w:style w:type="paragraph" w:customStyle="1" w:styleId="B6115DEB700D4D77AD0AD90EB9C3070E">
    <w:name w:val="B6115DEB700D4D77AD0AD90EB9C3070E"/>
    <w:rsid w:val="00A12E94"/>
  </w:style>
  <w:style w:type="paragraph" w:customStyle="1" w:styleId="304A0CA88D5544F996FDE620ECFDF3DF">
    <w:name w:val="304A0CA88D5544F996FDE620ECFDF3DF"/>
    <w:rsid w:val="00A12E94"/>
  </w:style>
  <w:style w:type="paragraph" w:customStyle="1" w:styleId="C32E5263E4174476AC4CD022AB93E678">
    <w:name w:val="C32E5263E4174476AC4CD022AB93E678"/>
    <w:rsid w:val="00A12E94"/>
  </w:style>
  <w:style w:type="paragraph" w:customStyle="1" w:styleId="F4437087B18B4FE49E49E6DA2C82118E">
    <w:name w:val="F4437087B18B4FE49E49E6DA2C82118E"/>
    <w:rsid w:val="00A12E94"/>
  </w:style>
  <w:style w:type="paragraph" w:customStyle="1" w:styleId="EF4027643A4F4637A3FD65DA2C21ED9F">
    <w:name w:val="EF4027643A4F4637A3FD65DA2C21ED9F"/>
    <w:rsid w:val="00A12E94"/>
  </w:style>
  <w:style w:type="paragraph" w:customStyle="1" w:styleId="D8D8C2A1250E4741BF1C4D2FB8FCCCA3">
    <w:name w:val="D8D8C2A1250E4741BF1C4D2FB8FCCCA3"/>
    <w:rsid w:val="00A12E94"/>
  </w:style>
  <w:style w:type="paragraph" w:customStyle="1" w:styleId="FB60BBBAB837473F9FF8AF7395854E5F">
    <w:name w:val="FB60BBBAB837473F9FF8AF7395854E5F"/>
    <w:rsid w:val="00A12E94"/>
  </w:style>
  <w:style w:type="paragraph" w:customStyle="1" w:styleId="0B81779E14F049BDBE6580FD800306EE">
    <w:name w:val="0B81779E14F049BDBE6580FD800306EE"/>
    <w:rsid w:val="00A12E94"/>
  </w:style>
  <w:style w:type="paragraph" w:customStyle="1" w:styleId="DD64DB7D84DA4D9883032B81660FCE80">
    <w:name w:val="DD64DB7D84DA4D9883032B81660FCE80"/>
    <w:rsid w:val="00A12E94"/>
  </w:style>
  <w:style w:type="paragraph" w:customStyle="1" w:styleId="C46731D424014E74B2943CBE5F5217E2">
    <w:name w:val="C46731D424014E74B2943CBE5F5217E2"/>
    <w:rsid w:val="00A12E94"/>
  </w:style>
  <w:style w:type="paragraph" w:customStyle="1" w:styleId="605FFC744FA34E94894433E9BB588702">
    <w:name w:val="605FFC744FA34E94894433E9BB588702"/>
    <w:rsid w:val="00A12E94"/>
  </w:style>
  <w:style w:type="paragraph" w:customStyle="1" w:styleId="BC29267C8D2A4E078D7955F6C7B33A1F">
    <w:name w:val="BC29267C8D2A4E078D7955F6C7B33A1F"/>
    <w:rsid w:val="00A12E94"/>
  </w:style>
  <w:style w:type="paragraph" w:customStyle="1" w:styleId="955AC85F94F14B7F8E37EB7AFBE3A42F">
    <w:name w:val="955AC85F94F14B7F8E37EB7AFBE3A42F"/>
    <w:rsid w:val="00A12E94"/>
  </w:style>
  <w:style w:type="paragraph" w:customStyle="1" w:styleId="6245A2EAB8CA4199908AA3006A5B083C">
    <w:name w:val="6245A2EAB8CA4199908AA3006A5B083C"/>
    <w:rsid w:val="00A12E94"/>
  </w:style>
  <w:style w:type="paragraph" w:customStyle="1" w:styleId="6F6A9261400F4A089CE180EA081119E8">
    <w:name w:val="6F6A9261400F4A089CE180EA081119E8"/>
    <w:rsid w:val="00A12E94"/>
  </w:style>
  <w:style w:type="paragraph" w:customStyle="1" w:styleId="33CACF1A5AAF462B8B1896938E9E131C">
    <w:name w:val="33CACF1A5AAF462B8B1896938E9E131C"/>
    <w:rsid w:val="00A12E94"/>
  </w:style>
  <w:style w:type="paragraph" w:customStyle="1" w:styleId="084CEF39055B45EC8F784B62C09A0E83">
    <w:name w:val="084CEF39055B45EC8F784B62C09A0E83"/>
    <w:rsid w:val="00A12E94"/>
  </w:style>
  <w:style w:type="paragraph" w:customStyle="1" w:styleId="FD1A2C6878664C628D647AD1C3DCC274">
    <w:name w:val="FD1A2C6878664C628D647AD1C3DCC274"/>
    <w:rsid w:val="00A12E94"/>
  </w:style>
  <w:style w:type="paragraph" w:customStyle="1" w:styleId="5FB962B8F87D421982EEA9BC8C3A748C">
    <w:name w:val="5FB962B8F87D421982EEA9BC8C3A748C"/>
    <w:rsid w:val="00A12E94"/>
  </w:style>
  <w:style w:type="paragraph" w:customStyle="1" w:styleId="CD1A195C6E2144FDBEB23D033FEFA5BC">
    <w:name w:val="CD1A195C6E2144FDBEB23D033FEFA5BC"/>
    <w:rsid w:val="00A12E94"/>
  </w:style>
  <w:style w:type="paragraph" w:customStyle="1" w:styleId="7B72D9DCED9249C9AFBB5C0D455B5C17">
    <w:name w:val="7B72D9DCED9249C9AFBB5C0D455B5C17"/>
    <w:rsid w:val="00A12E94"/>
  </w:style>
  <w:style w:type="paragraph" w:customStyle="1" w:styleId="9AA1782AD90341A087D7F54C77B37C4B">
    <w:name w:val="9AA1782AD90341A087D7F54C77B37C4B"/>
    <w:rsid w:val="00A12E94"/>
  </w:style>
  <w:style w:type="paragraph" w:customStyle="1" w:styleId="2EB7DB829F2D42A7B2F15E26736AFB24">
    <w:name w:val="2EB7DB829F2D42A7B2F15E26736AFB24"/>
    <w:rsid w:val="00A12E94"/>
  </w:style>
  <w:style w:type="paragraph" w:customStyle="1" w:styleId="350560FF03044365865868A32FCB9C05">
    <w:name w:val="350560FF03044365865868A32FCB9C05"/>
    <w:rsid w:val="00A12E94"/>
  </w:style>
  <w:style w:type="paragraph" w:customStyle="1" w:styleId="0F4F73FC4DD64A53AB99B28B69D797D6">
    <w:name w:val="0F4F73FC4DD64A53AB99B28B69D797D6"/>
    <w:rsid w:val="00A12E94"/>
  </w:style>
  <w:style w:type="paragraph" w:customStyle="1" w:styleId="F5353DA4F897468282888961DBBA2656">
    <w:name w:val="F5353DA4F897468282888961DBBA2656"/>
    <w:rsid w:val="00A12E94"/>
  </w:style>
  <w:style w:type="paragraph" w:customStyle="1" w:styleId="1C825F27E0124B4EB421BCEA1EBC0430">
    <w:name w:val="1C825F27E0124B4EB421BCEA1EBC0430"/>
    <w:rsid w:val="00A12E94"/>
  </w:style>
  <w:style w:type="paragraph" w:customStyle="1" w:styleId="649062E78CB54F3C8CA05FF09B472FC4">
    <w:name w:val="649062E78CB54F3C8CA05FF09B472FC4"/>
    <w:rsid w:val="00A12E94"/>
  </w:style>
  <w:style w:type="paragraph" w:customStyle="1" w:styleId="4BFB755454A544C682A0820785E6CCBA">
    <w:name w:val="4BFB755454A544C682A0820785E6CCBA"/>
    <w:rsid w:val="00A12E94"/>
  </w:style>
  <w:style w:type="paragraph" w:customStyle="1" w:styleId="8EF36944DA484AD282C7311061D83065">
    <w:name w:val="8EF36944DA484AD282C7311061D83065"/>
    <w:rsid w:val="00A12E94"/>
  </w:style>
  <w:style w:type="paragraph" w:customStyle="1" w:styleId="A402303316AA44CB829DA6AE0B708456">
    <w:name w:val="A402303316AA44CB829DA6AE0B708456"/>
    <w:rsid w:val="00A12E94"/>
  </w:style>
  <w:style w:type="paragraph" w:customStyle="1" w:styleId="17809991845D4B5B8EED770C2265D529">
    <w:name w:val="17809991845D4B5B8EED770C2265D529"/>
    <w:rsid w:val="00A12E94"/>
  </w:style>
  <w:style w:type="paragraph" w:customStyle="1" w:styleId="C51AD1AC81BB4B1AA085473B4FB7AAB8">
    <w:name w:val="C51AD1AC81BB4B1AA085473B4FB7AAB8"/>
    <w:rsid w:val="00A12E94"/>
  </w:style>
  <w:style w:type="paragraph" w:customStyle="1" w:styleId="1473EE46382F46F592CBB8FB1E1D49D2">
    <w:name w:val="1473EE46382F46F592CBB8FB1E1D49D2"/>
    <w:rsid w:val="00A12E94"/>
  </w:style>
  <w:style w:type="paragraph" w:customStyle="1" w:styleId="FA222F6BB045478A96E600055CC769EE">
    <w:name w:val="FA222F6BB045478A96E600055CC769EE"/>
    <w:rsid w:val="00A12E94"/>
  </w:style>
  <w:style w:type="paragraph" w:customStyle="1" w:styleId="EF764D0D3AF9465C8543DB51C1B92623">
    <w:name w:val="EF764D0D3AF9465C8543DB51C1B92623"/>
    <w:rsid w:val="00A12E94"/>
  </w:style>
  <w:style w:type="paragraph" w:customStyle="1" w:styleId="E6AF24A2C58F4E2B9A0750F0824185A8">
    <w:name w:val="E6AF24A2C58F4E2B9A0750F0824185A8"/>
    <w:rsid w:val="00A12E94"/>
  </w:style>
  <w:style w:type="paragraph" w:customStyle="1" w:styleId="E63D083C91104E33A1DAF9FA2E46642A">
    <w:name w:val="E63D083C91104E33A1DAF9FA2E46642A"/>
    <w:rsid w:val="00A12E94"/>
  </w:style>
  <w:style w:type="paragraph" w:customStyle="1" w:styleId="60651CF3632649318084D92452F7E2E9">
    <w:name w:val="60651CF3632649318084D92452F7E2E9"/>
    <w:rsid w:val="00A12E94"/>
  </w:style>
  <w:style w:type="paragraph" w:customStyle="1" w:styleId="AEC57BE1875046B4B37EFB3FCA7B5D87">
    <w:name w:val="AEC57BE1875046B4B37EFB3FCA7B5D87"/>
    <w:rsid w:val="00A12E94"/>
  </w:style>
  <w:style w:type="paragraph" w:customStyle="1" w:styleId="20E97C683EB342FDABD9AD112DFD74E8">
    <w:name w:val="20E97C683EB342FDABD9AD112DFD74E8"/>
    <w:rsid w:val="00A12E94"/>
  </w:style>
  <w:style w:type="paragraph" w:customStyle="1" w:styleId="C46689145D344A09A8CA13F372C06205">
    <w:name w:val="C46689145D344A09A8CA13F372C06205"/>
    <w:rsid w:val="00A12E94"/>
  </w:style>
  <w:style w:type="paragraph" w:customStyle="1" w:styleId="4CA36ECDCA3B4737A7553F6C6CF22646">
    <w:name w:val="4CA36ECDCA3B4737A7553F6C6CF22646"/>
    <w:rsid w:val="00A12E94"/>
  </w:style>
  <w:style w:type="paragraph" w:customStyle="1" w:styleId="386130CEF39B4F6F9F1674792EE2ABFB">
    <w:name w:val="386130CEF39B4F6F9F1674792EE2ABFB"/>
    <w:rsid w:val="00A12E94"/>
  </w:style>
  <w:style w:type="paragraph" w:customStyle="1" w:styleId="B30D4934D020410491E4C64FC61288A4">
    <w:name w:val="B30D4934D020410491E4C64FC61288A4"/>
    <w:rsid w:val="00A12E94"/>
  </w:style>
  <w:style w:type="paragraph" w:customStyle="1" w:styleId="EC31131B102A45E09A776EE2253723D4">
    <w:name w:val="EC31131B102A45E09A776EE2253723D4"/>
    <w:rsid w:val="00A12E94"/>
  </w:style>
  <w:style w:type="paragraph" w:customStyle="1" w:styleId="278D8FCF2E204598843180483FF2051B">
    <w:name w:val="278D8FCF2E204598843180483FF2051B"/>
    <w:rsid w:val="00A12E94"/>
  </w:style>
  <w:style w:type="paragraph" w:customStyle="1" w:styleId="7AAFB30CFF9D42448BCB98B7E0C6B222">
    <w:name w:val="7AAFB30CFF9D42448BCB98B7E0C6B222"/>
    <w:rsid w:val="00A12E94"/>
  </w:style>
  <w:style w:type="paragraph" w:customStyle="1" w:styleId="A469B30C98CE4247BA14888A911E2096">
    <w:name w:val="A469B30C98CE4247BA14888A911E2096"/>
    <w:rsid w:val="00A12E94"/>
  </w:style>
  <w:style w:type="paragraph" w:customStyle="1" w:styleId="B80BFF8DBC634B8F8B79253A6A7299A0">
    <w:name w:val="B80BFF8DBC634B8F8B79253A6A7299A0"/>
    <w:rsid w:val="00A12E94"/>
  </w:style>
  <w:style w:type="paragraph" w:customStyle="1" w:styleId="D2372B4A02EB406F883EF0FFA076C4C4">
    <w:name w:val="D2372B4A02EB406F883EF0FFA076C4C4"/>
    <w:rsid w:val="00A12E94"/>
  </w:style>
  <w:style w:type="paragraph" w:customStyle="1" w:styleId="A6B21FA27CA44B269704203F9DDB8459">
    <w:name w:val="A6B21FA27CA44B269704203F9DDB8459"/>
    <w:rsid w:val="00A12E94"/>
  </w:style>
  <w:style w:type="paragraph" w:customStyle="1" w:styleId="4FC599983C2C4884AE1142BCE3D2AA82">
    <w:name w:val="4FC599983C2C4884AE1142BCE3D2AA82"/>
    <w:rsid w:val="00A12E94"/>
  </w:style>
  <w:style w:type="paragraph" w:customStyle="1" w:styleId="279267628DCD4D4CB6537E3216A59705">
    <w:name w:val="279267628DCD4D4CB6537E3216A59705"/>
    <w:rsid w:val="00A12E94"/>
  </w:style>
  <w:style w:type="paragraph" w:customStyle="1" w:styleId="40DA76AB1E544573A33E0928C967237E">
    <w:name w:val="40DA76AB1E544573A33E0928C967237E"/>
    <w:rsid w:val="00A12E94"/>
  </w:style>
  <w:style w:type="paragraph" w:customStyle="1" w:styleId="C3A7B3E39C944F329E291214B7944C07">
    <w:name w:val="C3A7B3E39C944F329E291214B7944C07"/>
    <w:rsid w:val="00A12E94"/>
  </w:style>
  <w:style w:type="paragraph" w:customStyle="1" w:styleId="E6C06798ED92480A8743DF58CD75F8EA">
    <w:name w:val="E6C06798ED92480A8743DF58CD75F8EA"/>
    <w:rsid w:val="00A12E94"/>
  </w:style>
  <w:style w:type="paragraph" w:customStyle="1" w:styleId="2A3DC127654349BB8EC42E1AF0A983C1">
    <w:name w:val="2A3DC127654349BB8EC42E1AF0A983C1"/>
    <w:rsid w:val="00A12E94"/>
  </w:style>
  <w:style w:type="paragraph" w:customStyle="1" w:styleId="88E12443DDAF4FA8BF1D92E01CCD0A6E">
    <w:name w:val="88E12443DDAF4FA8BF1D92E01CCD0A6E"/>
    <w:rsid w:val="00A12E94"/>
  </w:style>
  <w:style w:type="paragraph" w:customStyle="1" w:styleId="F44D5BB8DADF49E6B6098C3B75309F82">
    <w:name w:val="F44D5BB8DADF49E6B6098C3B75309F82"/>
    <w:rsid w:val="00A12E94"/>
  </w:style>
  <w:style w:type="paragraph" w:customStyle="1" w:styleId="DF397F7655C244858215032F10F21753">
    <w:name w:val="DF397F7655C244858215032F10F21753"/>
    <w:rsid w:val="00A12E94"/>
  </w:style>
  <w:style w:type="paragraph" w:customStyle="1" w:styleId="B7FFA2BAE8D24A21BA856D333487C553">
    <w:name w:val="B7FFA2BAE8D24A21BA856D333487C553"/>
    <w:rsid w:val="00A12E94"/>
  </w:style>
  <w:style w:type="paragraph" w:customStyle="1" w:styleId="C858E859440C422993C2F9EC56706045">
    <w:name w:val="C858E859440C422993C2F9EC56706045"/>
    <w:rsid w:val="00A12E94"/>
  </w:style>
  <w:style w:type="paragraph" w:customStyle="1" w:styleId="1C32E1217F0541CA8285B736D649ACEB">
    <w:name w:val="1C32E1217F0541CA8285B736D649ACEB"/>
    <w:rsid w:val="00A12E94"/>
  </w:style>
  <w:style w:type="paragraph" w:customStyle="1" w:styleId="AE0B74B61AC44AA297C07117E0E68A42">
    <w:name w:val="AE0B74B61AC44AA297C07117E0E68A42"/>
    <w:rsid w:val="00A12E94"/>
  </w:style>
  <w:style w:type="paragraph" w:customStyle="1" w:styleId="CDD02FC8198A41E2A610CF1B080566D2">
    <w:name w:val="CDD02FC8198A41E2A610CF1B080566D2"/>
    <w:rsid w:val="00A12E94"/>
  </w:style>
  <w:style w:type="paragraph" w:customStyle="1" w:styleId="A1A588F4B4B048BBB2A3C10D275558C8">
    <w:name w:val="A1A588F4B4B048BBB2A3C10D275558C8"/>
    <w:rsid w:val="00A12E94"/>
  </w:style>
  <w:style w:type="paragraph" w:customStyle="1" w:styleId="65F87A8ACDA74F91A22236E23BAB22F1">
    <w:name w:val="65F87A8ACDA74F91A22236E23BAB22F1"/>
    <w:rsid w:val="00A12E94"/>
  </w:style>
  <w:style w:type="paragraph" w:customStyle="1" w:styleId="735F3DF3D6034AC1A552331228E32FA2">
    <w:name w:val="735F3DF3D6034AC1A552331228E32FA2"/>
    <w:rsid w:val="00A12E94"/>
  </w:style>
  <w:style w:type="paragraph" w:customStyle="1" w:styleId="2CDCB99A61E64F0B81FB14C27828A8B2">
    <w:name w:val="2CDCB99A61E64F0B81FB14C27828A8B2"/>
    <w:rsid w:val="00A12E94"/>
  </w:style>
  <w:style w:type="paragraph" w:customStyle="1" w:styleId="4EE3196807734264BB9D45DB1A4C24BE">
    <w:name w:val="4EE3196807734264BB9D45DB1A4C24BE"/>
    <w:rsid w:val="00A12E94"/>
  </w:style>
  <w:style w:type="paragraph" w:customStyle="1" w:styleId="47293D1263514233921AE1B5C8CD1E5D">
    <w:name w:val="47293D1263514233921AE1B5C8CD1E5D"/>
    <w:rsid w:val="00A12E94"/>
  </w:style>
  <w:style w:type="paragraph" w:customStyle="1" w:styleId="78FA10EB17B243A782C7D49539374C21">
    <w:name w:val="78FA10EB17B243A782C7D49539374C21"/>
    <w:rsid w:val="00A12E94"/>
  </w:style>
  <w:style w:type="paragraph" w:customStyle="1" w:styleId="D9C8F3FDD91247829F1977E16583D620">
    <w:name w:val="D9C8F3FDD91247829F1977E16583D620"/>
    <w:rsid w:val="00A12E94"/>
  </w:style>
  <w:style w:type="paragraph" w:customStyle="1" w:styleId="FC3FFD89673A411E8EFFC3CE8C37FC95">
    <w:name w:val="FC3FFD89673A411E8EFFC3CE8C37FC95"/>
    <w:rsid w:val="00A12E94"/>
  </w:style>
  <w:style w:type="paragraph" w:customStyle="1" w:styleId="413777C684AD498F82B44073B416F837">
    <w:name w:val="413777C684AD498F82B44073B416F837"/>
    <w:rsid w:val="00A12E94"/>
  </w:style>
  <w:style w:type="paragraph" w:customStyle="1" w:styleId="AFE24A3C8292478D89358B333D02E91B">
    <w:name w:val="AFE24A3C8292478D89358B333D02E91B"/>
    <w:rsid w:val="00A12E94"/>
  </w:style>
  <w:style w:type="paragraph" w:customStyle="1" w:styleId="FE72C19A93E843D0966C3F3AE3CD8293">
    <w:name w:val="FE72C19A93E843D0966C3F3AE3CD8293"/>
    <w:rsid w:val="00A12E94"/>
  </w:style>
  <w:style w:type="paragraph" w:customStyle="1" w:styleId="0C7B7CABB38943B3B273F5B2F580329E">
    <w:name w:val="0C7B7CABB38943B3B273F5B2F580329E"/>
    <w:rsid w:val="00A12E94"/>
  </w:style>
  <w:style w:type="paragraph" w:customStyle="1" w:styleId="93F427A3B2F64BA2883AEA7CFD299C8E">
    <w:name w:val="93F427A3B2F64BA2883AEA7CFD299C8E"/>
    <w:rsid w:val="00A12E94"/>
  </w:style>
  <w:style w:type="paragraph" w:customStyle="1" w:styleId="D78E1F6E5C394BD886910DE9323B5603">
    <w:name w:val="D78E1F6E5C394BD886910DE9323B5603"/>
    <w:rsid w:val="00A12E94"/>
  </w:style>
  <w:style w:type="paragraph" w:customStyle="1" w:styleId="BD095C8FEB4C460F9696E23BDA589542">
    <w:name w:val="BD095C8FEB4C460F9696E23BDA589542"/>
    <w:rsid w:val="00A12E94"/>
  </w:style>
  <w:style w:type="paragraph" w:customStyle="1" w:styleId="2B26409D76C14CC2886EEDB4BAC6C1B9">
    <w:name w:val="2B26409D76C14CC2886EEDB4BAC6C1B9"/>
    <w:rsid w:val="00A12E94"/>
  </w:style>
  <w:style w:type="paragraph" w:customStyle="1" w:styleId="248A06C7EECC474BB1FE5966C412A574">
    <w:name w:val="248A06C7EECC474BB1FE5966C412A574"/>
    <w:rsid w:val="00A12E94"/>
  </w:style>
  <w:style w:type="paragraph" w:customStyle="1" w:styleId="6722B6536305455BA26139E3E35D4B7B">
    <w:name w:val="6722B6536305455BA26139E3E35D4B7B"/>
    <w:rsid w:val="00A12E94"/>
  </w:style>
  <w:style w:type="paragraph" w:customStyle="1" w:styleId="D15FFAAE30E94306A63996E17A29B321">
    <w:name w:val="D15FFAAE30E94306A63996E17A29B321"/>
    <w:rsid w:val="00A12E94"/>
  </w:style>
  <w:style w:type="paragraph" w:customStyle="1" w:styleId="77D1D1238B2B4C5EB0EF40A4D91C8356">
    <w:name w:val="77D1D1238B2B4C5EB0EF40A4D91C8356"/>
    <w:rsid w:val="00A12E94"/>
  </w:style>
  <w:style w:type="paragraph" w:customStyle="1" w:styleId="D56BD56DF249414483C47B375F5BB86E">
    <w:name w:val="D56BD56DF249414483C47B375F5BB86E"/>
    <w:rsid w:val="00A12E94"/>
  </w:style>
  <w:style w:type="paragraph" w:customStyle="1" w:styleId="EA74024FC9F3470B823063E8F345D806">
    <w:name w:val="EA74024FC9F3470B823063E8F345D806"/>
    <w:rsid w:val="00A12E94"/>
  </w:style>
  <w:style w:type="paragraph" w:customStyle="1" w:styleId="1232D4856806497489FEE472E1EE142B">
    <w:name w:val="1232D4856806497489FEE472E1EE142B"/>
    <w:rsid w:val="00A12E94"/>
  </w:style>
  <w:style w:type="paragraph" w:customStyle="1" w:styleId="2750F9992F34468BBFF924B9762D76DB">
    <w:name w:val="2750F9992F34468BBFF924B9762D76DB"/>
    <w:rsid w:val="00A12E94"/>
  </w:style>
  <w:style w:type="paragraph" w:customStyle="1" w:styleId="6AF42D711BE74B7FB7CA15430B20AB1B">
    <w:name w:val="6AF42D711BE74B7FB7CA15430B20AB1B"/>
    <w:rsid w:val="00A12E94"/>
  </w:style>
  <w:style w:type="paragraph" w:customStyle="1" w:styleId="B2AC2C171ECD4C61AB1EC76D235D56D5">
    <w:name w:val="B2AC2C171ECD4C61AB1EC76D235D56D5"/>
    <w:rsid w:val="00A12E94"/>
  </w:style>
  <w:style w:type="paragraph" w:customStyle="1" w:styleId="9741D65C3D9E4FD2A699E726DD168744">
    <w:name w:val="9741D65C3D9E4FD2A699E726DD168744"/>
    <w:rsid w:val="00A12E94"/>
  </w:style>
  <w:style w:type="paragraph" w:customStyle="1" w:styleId="84A04AD1E6B24548A89EC485D09C0B57">
    <w:name w:val="84A04AD1E6B24548A89EC485D09C0B57"/>
    <w:rsid w:val="00A12E94"/>
  </w:style>
  <w:style w:type="paragraph" w:customStyle="1" w:styleId="E7DAB07C2D8D418AB5DDAA9808467FBF">
    <w:name w:val="E7DAB07C2D8D418AB5DDAA9808467FBF"/>
    <w:rsid w:val="00A12E94"/>
  </w:style>
  <w:style w:type="paragraph" w:customStyle="1" w:styleId="2A2D8C662BF74F70A0E9ABBD99180F8E">
    <w:name w:val="2A2D8C662BF74F70A0E9ABBD99180F8E"/>
    <w:rsid w:val="00A12E94"/>
  </w:style>
  <w:style w:type="paragraph" w:customStyle="1" w:styleId="FB3DDCCDB77349398D656D7FEDC03420">
    <w:name w:val="FB3DDCCDB77349398D656D7FEDC03420"/>
    <w:rsid w:val="00A12E94"/>
  </w:style>
  <w:style w:type="paragraph" w:customStyle="1" w:styleId="281468896A2D4C019E8365AD412E964B">
    <w:name w:val="281468896A2D4C019E8365AD412E964B"/>
    <w:rsid w:val="00A12E94"/>
  </w:style>
  <w:style w:type="paragraph" w:customStyle="1" w:styleId="851AA9CFCDA8451DAC0C116A5A2372DD">
    <w:name w:val="851AA9CFCDA8451DAC0C116A5A2372DD"/>
    <w:rsid w:val="002F2183"/>
    <w:rPr>
      <w:rFonts w:eastAsiaTheme="minorHAnsi"/>
      <w:lang w:eastAsia="en-US"/>
    </w:rPr>
  </w:style>
  <w:style w:type="paragraph" w:customStyle="1" w:styleId="F68294DC4B8E46CF811C9449D0C883CA5">
    <w:name w:val="F68294DC4B8E46CF811C9449D0C883CA5"/>
    <w:rsid w:val="002F2183"/>
    <w:rPr>
      <w:rFonts w:eastAsiaTheme="minorHAnsi"/>
      <w:lang w:eastAsia="en-US"/>
    </w:rPr>
  </w:style>
  <w:style w:type="paragraph" w:customStyle="1" w:styleId="622B93E2BC554A83BD6A08D9386A3A523">
    <w:name w:val="622B93E2BC554A83BD6A08D9386A3A523"/>
    <w:rsid w:val="002F2183"/>
    <w:rPr>
      <w:rFonts w:eastAsiaTheme="minorHAnsi"/>
      <w:lang w:eastAsia="en-US"/>
    </w:rPr>
  </w:style>
  <w:style w:type="paragraph" w:customStyle="1" w:styleId="8BE6F5777ACB4144A0173602BCB332F62">
    <w:name w:val="8BE6F5777ACB4144A0173602BCB332F62"/>
    <w:rsid w:val="002F2183"/>
    <w:rPr>
      <w:rFonts w:eastAsiaTheme="minorHAnsi"/>
      <w:lang w:eastAsia="en-US"/>
    </w:rPr>
  </w:style>
  <w:style w:type="paragraph" w:customStyle="1" w:styleId="74B78E08F9174B24AB76DBE4C434687C2">
    <w:name w:val="74B78E08F9174B24AB76DBE4C434687C2"/>
    <w:rsid w:val="002F2183"/>
    <w:rPr>
      <w:rFonts w:eastAsiaTheme="minorHAnsi"/>
      <w:lang w:eastAsia="en-US"/>
    </w:rPr>
  </w:style>
  <w:style w:type="paragraph" w:customStyle="1" w:styleId="04DAFF943C3D489BB4A1A27C7CB476472">
    <w:name w:val="04DAFF943C3D489BB4A1A27C7CB476472"/>
    <w:rsid w:val="002F2183"/>
    <w:rPr>
      <w:rFonts w:eastAsiaTheme="minorHAnsi"/>
      <w:lang w:eastAsia="en-US"/>
    </w:rPr>
  </w:style>
  <w:style w:type="paragraph" w:customStyle="1" w:styleId="5131F293B3B746168A674E48C47AFAAD2">
    <w:name w:val="5131F293B3B746168A674E48C47AFAAD2"/>
    <w:rsid w:val="002F2183"/>
    <w:rPr>
      <w:rFonts w:eastAsiaTheme="minorHAnsi"/>
      <w:lang w:eastAsia="en-US"/>
    </w:rPr>
  </w:style>
  <w:style w:type="paragraph" w:customStyle="1" w:styleId="DF2E249465A24F9E9F31529E61FD2F212">
    <w:name w:val="DF2E249465A24F9E9F31529E61FD2F212"/>
    <w:rsid w:val="002F2183"/>
    <w:rPr>
      <w:rFonts w:eastAsiaTheme="minorHAnsi"/>
      <w:lang w:eastAsia="en-US"/>
    </w:rPr>
  </w:style>
  <w:style w:type="paragraph" w:customStyle="1" w:styleId="E6AF24A2C58F4E2B9A0750F0824185A81">
    <w:name w:val="E6AF24A2C58F4E2B9A0750F0824185A81"/>
    <w:rsid w:val="002F2183"/>
    <w:rPr>
      <w:rFonts w:eastAsiaTheme="minorHAnsi"/>
      <w:lang w:eastAsia="en-US"/>
    </w:rPr>
  </w:style>
  <w:style w:type="paragraph" w:customStyle="1" w:styleId="E63D083C91104E33A1DAF9FA2E46642A1">
    <w:name w:val="E63D083C91104E33A1DAF9FA2E46642A1"/>
    <w:rsid w:val="002F2183"/>
    <w:rPr>
      <w:rFonts w:eastAsiaTheme="minorHAnsi"/>
      <w:lang w:eastAsia="en-US"/>
    </w:rPr>
  </w:style>
  <w:style w:type="paragraph" w:customStyle="1" w:styleId="60651CF3632649318084D92452F7E2E91">
    <w:name w:val="60651CF3632649318084D92452F7E2E91"/>
    <w:rsid w:val="002F2183"/>
    <w:rPr>
      <w:rFonts w:eastAsiaTheme="minorHAnsi"/>
      <w:lang w:eastAsia="en-US"/>
    </w:rPr>
  </w:style>
  <w:style w:type="paragraph" w:customStyle="1" w:styleId="AEC57BE1875046B4B37EFB3FCA7B5D871">
    <w:name w:val="AEC57BE1875046B4B37EFB3FCA7B5D871"/>
    <w:rsid w:val="002F2183"/>
    <w:rPr>
      <w:rFonts w:eastAsiaTheme="minorHAnsi"/>
      <w:lang w:eastAsia="en-US"/>
    </w:rPr>
  </w:style>
  <w:style w:type="paragraph" w:customStyle="1" w:styleId="20E97C683EB342FDABD9AD112DFD74E81">
    <w:name w:val="20E97C683EB342FDABD9AD112DFD74E81"/>
    <w:rsid w:val="002F2183"/>
    <w:rPr>
      <w:rFonts w:eastAsiaTheme="minorHAnsi"/>
      <w:lang w:eastAsia="en-US"/>
    </w:rPr>
  </w:style>
  <w:style w:type="paragraph" w:customStyle="1" w:styleId="C46689145D344A09A8CA13F372C062051">
    <w:name w:val="C46689145D344A09A8CA13F372C062051"/>
    <w:rsid w:val="002F2183"/>
    <w:rPr>
      <w:rFonts w:eastAsiaTheme="minorHAnsi"/>
      <w:lang w:eastAsia="en-US"/>
    </w:rPr>
  </w:style>
  <w:style w:type="paragraph" w:customStyle="1" w:styleId="4CA36ECDCA3B4737A7553F6C6CF226461">
    <w:name w:val="4CA36ECDCA3B4737A7553F6C6CF226461"/>
    <w:rsid w:val="002F2183"/>
    <w:rPr>
      <w:rFonts w:eastAsiaTheme="minorHAnsi"/>
      <w:lang w:eastAsia="en-US"/>
    </w:rPr>
  </w:style>
  <w:style w:type="paragraph" w:customStyle="1" w:styleId="386130CEF39B4F6F9F1674792EE2ABFB1">
    <w:name w:val="386130CEF39B4F6F9F1674792EE2ABFB1"/>
    <w:rsid w:val="002F2183"/>
    <w:rPr>
      <w:rFonts w:eastAsiaTheme="minorHAnsi"/>
      <w:lang w:eastAsia="en-US"/>
    </w:rPr>
  </w:style>
  <w:style w:type="paragraph" w:customStyle="1" w:styleId="B30D4934D020410491E4C64FC61288A41">
    <w:name w:val="B30D4934D020410491E4C64FC61288A41"/>
    <w:rsid w:val="002F2183"/>
    <w:rPr>
      <w:rFonts w:eastAsiaTheme="minorHAnsi"/>
      <w:lang w:eastAsia="en-US"/>
    </w:rPr>
  </w:style>
  <w:style w:type="paragraph" w:customStyle="1" w:styleId="EC31131B102A45E09A776EE2253723D41">
    <w:name w:val="EC31131B102A45E09A776EE2253723D41"/>
    <w:rsid w:val="002F2183"/>
    <w:rPr>
      <w:rFonts w:eastAsiaTheme="minorHAnsi"/>
      <w:lang w:eastAsia="en-US"/>
    </w:rPr>
  </w:style>
  <w:style w:type="paragraph" w:customStyle="1" w:styleId="278D8FCF2E204598843180483FF2051B1">
    <w:name w:val="278D8FCF2E204598843180483FF2051B1"/>
    <w:rsid w:val="002F2183"/>
    <w:rPr>
      <w:rFonts w:eastAsiaTheme="minorHAnsi"/>
      <w:lang w:eastAsia="en-US"/>
    </w:rPr>
  </w:style>
  <w:style w:type="paragraph" w:customStyle="1" w:styleId="7AAFB30CFF9D42448BCB98B7E0C6B2221">
    <w:name w:val="7AAFB30CFF9D42448BCB98B7E0C6B2221"/>
    <w:rsid w:val="002F2183"/>
    <w:rPr>
      <w:rFonts w:eastAsiaTheme="minorHAnsi"/>
      <w:lang w:eastAsia="en-US"/>
    </w:rPr>
  </w:style>
  <w:style w:type="paragraph" w:customStyle="1" w:styleId="A469B30C98CE4247BA14888A911E20961">
    <w:name w:val="A469B30C98CE4247BA14888A911E20961"/>
    <w:rsid w:val="002F2183"/>
    <w:rPr>
      <w:rFonts w:eastAsiaTheme="minorHAnsi"/>
      <w:lang w:eastAsia="en-US"/>
    </w:rPr>
  </w:style>
  <w:style w:type="paragraph" w:customStyle="1" w:styleId="B80BFF8DBC634B8F8B79253A6A7299A01">
    <w:name w:val="B80BFF8DBC634B8F8B79253A6A7299A01"/>
    <w:rsid w:val="002F2183"/>
    <w:rPr>
      <w:rFonts w:eastAsiaTheme="minorHAnsi"/>
      <w:lang w:eastAsia="en-US"/>
    </w:rPr>
  </w:style>
  <w:style w:type="paragraph" w:customStyle="1" w:styleId="D2372B4A02EB406F883EF0FFA076C4C41">
    <w:name w:val="D2372B4A02EB406F883EF0FFA076C4C41"/>
    <w:rsid w:val="002F2183"/>
    <w:rPr>
      <w:rFonts w:eastAsiaTheme="minorHAnsi"/>
      <w:lang w:eastAsia="en-US"/>
    </w:rPr>
  </w:style>
  <w:style w:type="paragraph" w:customStyle="1" w:styleId="A6B21FA27CA44B269704203F9DDB84591">
    <w:name w:val="A6B21FA27CA44B269704203F9DDB84591"/>
    <w:rsid w:val="002F2183"/>
    <w:rPr>
      <w:rFonts w:eastAsiaTheme="minorHAnsi"/>
      <w:lang w:eastAsia="en-US"/>
    </w:rPr>
  </w:style>
  <w:style w:type="paragraph" w:customStyle="1" w:styleId="4FC599983C2C4884AE1142BCE3D2AA821">
    <w:name w:val="4FC599983C2C4884AE1142BCE3D2AA821"/>
    <w:rsid w:val="002F2183"/>
    <w:rPr>
      <w:rFonts w:eastAsiaTheme="minorHAnsi"/>
      <w:lang w:eastAsia="en-US"/>
    </w:rPr>
  </w:style>
  <w:style w:type="paragraph" w:customStyle="1" w:styleId="279267628DCD4D4CB6537E3216A597051">
    <w:name w:val="279267628DCD4D4CB6537E3216A597051"/>
    <w:rsid w:val="002F2183"/>
    <w:rPr>
      <w:rFonts w:eastAsiaTheme="minorHAnsi"/>
      <w:lang w:eastAsia="en-US"/>
    </w:rPr>
  </w:style>
  <w:style w:type="paragraph" w:customStyle="1" w:styleId="40DA76AB1E544573A33E0928C967237E1">
    <w:name w:val="40DA76AB1E544573A33E0928C967237E1"/>
    <w:rsid w:val="002F2183"/>
    <w:rPr>
      <w:rFonts w:eastAsiaTheme="minorHAnsi"/>
      <w:lang w:eastAsia="en-US"/>
    </w:rPr>
  </w:style>
  <w:style w:type="paragraph" w:customStyle="1" w:styleId="C3A7B3E39C944F329E291214B7944C071">
    <w:name w:val="C3A7B3E39C944F329E291214B7944C071"/>
    <w:rsid w:val="002F2183"/>
    <w:rPr>
      <w:rFonts w:eastAsiaTheme="minorHAnsi"/>
      <w:lang w:eastAsia="en-US"/>
    </w:rPr>
  </w:style>
  <w:style w:type="paragraph" w:customStyle="1" w:styleId="E6C06798ED92480A8743DF58CD75F8EA1">
    <w:name w:val="E6C06798ED92480A8743DF58CD75F8EA1"/>
    <w:rsid w:val="002F2183"/>
    <w:rPr>
      <w:rFonts w:eastAsiaTheme="minorHAnsi"/>
      <w:lang w:eastAsia="en-US"/>
    </w:rPr>
  </w:style>
  <w:style w:type="paragraph" w:customStyle="1" w:styleId="2A3DC127654349BB8EC42E1AF0A983C11">
    <w:name w:val="2A3DC127654349BB8EC42E1AF0A983C11"/>
    <w:rsid w:val="002F2183"/>
    <w:rPr>
      <w:rFonts w:eastAsiaTheme="minorHAnsi"/>
      <w:lang w:eastAsia="en-US"/>
    </w:rPr>
  </w:style>
  <w:style w:type="paragraph" w:customStyle="1" w:styleId="88E12443DDAF4FA8BF1D92E01CCD0A6E1">
    <w:name w:val="88E12443DDAF4FA8BF1D92E01CCD0A6E1"/>
    <w:rsid w:val="002F2183"/>
    <w:rPr>
      <w:rFonts w:eastAsiaTheme="minorHAnsi"/>
      <w:lang w:eastAsia="en-US"/>
    </w:rPr>
  </w:style>
  <w:style w:type="paragraph" w:customStyle="1" w:styleId="F44D5BB8DADF49E6B6098C3B75309F821">
    <w:name w:val="F44D5BB8DADF49E6B6098C3B75309F821"/>
    <w:rsid w:val="002F2183"/>
    <w:rPr>
      <w:rFonts w:eastAsiaTheme="minorHAnsi"/>
      <w:lang w:eastAsia="en-US"/>
    </w:rPr>
  </w:style>
  <w:style w:type="paragraph" w:customStyle="1" w:styleId="DF397F7655C244858215032F10F217531">
    <w:name w:val="DF397F7655C244858215032F10F217531"/>
    <w:rsid w:val="002F2183"/>
    <w:rPr>
      <w:rFonts w:eastAsiaTheme="minorHAnsi"/>
      <w:lang w:eastAsia="en-US"/>
    </w:rPr>
  </w:style>
  <w:style w:type="paragraph" w:customStyle="1" w:styleId="B7FFA2BAE8D24A21BA856D333487C5531">
    <w:name w:val="B7FFA2BAE8D24A21BA856D333487C5531"/>
    <w:rsid w:val="002F2183"/>
    <w:rPr>
      <w:rFonts w:eastAsiaTheme="minorHAnsi"/>
      <w:lang w:eastAsia="en-US"/>
    </w:rPr>
  </w:style>
  <w:style w:type="paragraph" w:customStyle="1" w:styleId="C858E859440C422993C2F9EC567060451">
    <w:name w:val="C858E859440C422993C2F9EC567060451"/>
    <w:rsid w:val="002F2183"/>
    <w:rPr>
      <w:rFonts w:eastAsiaTheme="minorHAnsi"/>
      <w:lang w:eastAsia="en-US"/>
    </w:rPr>
  </w:style>
  <w:style w:type="paragraph" w:customStyle="1" w:styleId="1C32E1217F0541CA8285B736D649ACEB1">
    <w:name w:val="1C32E1217F0541CA8285B736D649ACEB1"/>
    <w:rsid w:val="002F2183"/>
    <w:rPr>
      <w:rFonts w:eastAsiaTheme="minorHAnsi"/>
      <w:lang w:eastAsia="en-US"/>
    </w:rPr>
  </w:style>
  <w:style w:type="paragraph" w:customStyle="1" w:styleId="AE0B74B61AC44AA297C07117E0E68A421">
    <w:name w:val="AE0B74B61AC44AA297C07117E0E68A421"/>
    <w:rsid w:val="002F2183"/>
    <w:rPr>
      <w:rFonts w:eastAsiaTheme="minorHAnsi"/>
      <w:lang w:eastAsia="en-US"/>
    </w:rPr>
  </w:style>
  <w:style w:type="paragraph" w:customStyle="1" w:styleId="CDD02FC8198A41E2A610CF1B080566D21">
    <w:name w:val="CDD02FC8198A41E2A610CF1B080566D21"/>
    <w:rsid w:val="002F2183"/>
    <w:rPr>
      <w:rFonts w:eastAsiaTheme="minorHAnsi"/>
      <w:lang w:eastAsia="en-US"/>
    </w:rPr>
  </w:style>
  <w:style w:type="paragraph" w:customStyle="1" w:styleId="A1A588F4B4B048BBB2A3C10D275558C81">
    <w:name w:val="A1A588F4B4B048BBB2A3C10D275558C81"/>
    <w:rsid w:val="002F2183"/>
    <w:rPr>
      <w:rFonts w:eastAsiaTheme="minorHAnsi"/>
      <w:lang w:eastAsia="en-US"/>
    </w:rPr>
  </w:style>
  <w:style w:type="paragraph" w:customStyle="1" w:styleId="65F87A8ACDA74F91A22236E23BAB22F11">
    <w:name w:val="65F87A8ACDA74F91A22236E23BAB22F11"/>
    <w:rsid w:val="002F2183"/>
    <w:rPr>
      <w:rFonts w:eastAsiaTheme="minorHAnsi"/>
      <w:lang w:eastAsia="en-US"/>
    </w:rPr>
  </w:style>
  <w:style w:type="paragraph" w:customStyle="1" w:styleId="735F3DF3D6034AC1A552331228E32FA21">
    <w:name w:val="735F3DF3D6034AC1A552331228E32FA21"/>
    <w:rsid w:val="002F2183"/>
    <w:rPr>
      <w:rFonts w:eastAsiaTheme="minorHAnsi"/>
      <w:lang w:eastAsia="en-US"/>
    </w:rPr>
  </w:style>
  <w:style w:type="paragraph" w:customStyle="1" w:styleId="2CDCB99A61E64F0B81FB14C27828A8B21">
    <w:name w:val="2CDCB99A61E64F0B81FB14C27828A8B21"/>
    <w:rsid w:val="002F2183"/>
    <w:rPr>
      <w:rFonts w:eastAsiaTheme="minorHAnsi"/>
      <w:lang w:eastAsia="en-US"/>
    </w:rPr>
  </w:style>
  <w:style w:type="paragraph" w:customStyle="1" w:styleId="4EE3196807734264BB9D45DB1A4C24BE1">
    <w:name w:val="4EE3196807734264BB9D45DB1A4C24BE1"/>
    <w:rsid w:val="002F2183"/>
    <w:rPr>
      <w:rFonts w:eastAsiaTheme="minorHAnsi"/>
      <w:lang w:eastAsia="en-US"/>
    </w:rPr>
  </w:style>
  <w:style w:type="paragraph" w:customStyle="1" w:styleId="47293D1263514233921AE1B5C8CD1E5D1">
    <w:name w:val="47293D1263514233921AE1B5C8CD1E5D1"/>
    <w:rsid w:val="002F2183"/>
    <w:rPr>
      <w:rFonts w:eastAsiaTheme="minorHAnsi"/>
      <w:lang w:eastAsia="en-US"/>
    </w:rPr>
  </w:style>
  <w:style w:type="paragraph" w:customStyle="1" w:styleId="78FA10EB17B243A782C7D49539374C211">
    <w:name w:val="78FA10EB17B243A782C7D49539374C211"/>
    <w:rsid w:val="002F2183"/>
    <w:rPr>
      <w:rFonts w:eastAsiaTheme="minorHAnsi"/>
      <w:lang w:eastAsia="en-US"/>
    </w:rPr>
  </w:style>
  <w:style w:type="paragraph" w:customStyle="1" w:styleId="D9C8F3FDD91247829F1977E16583D6201">
    <w:name w:val="D9C8F3FDD91247829F1977E16583D6201"/>
    <w:rsid w:val="002F2183"/>
    <w:rPr>
      <w:rFonts w:eastAsiaTheme="minorHAnsi"/>
      <w:lang w:eastAsia="en-US"/>
    </w:rPr>
  </w:style>
  <w:style w:type="paragraph" w:customStyle="1" w:styleId="FC3FFD89673A411E8EFFC3CE8C37FC951">
    <w:name w:val="FC3FFD89673A411E8EFFC3CE8C37FC951"/>
    <w:rsid w:val="002F2183"/>
    <w:rPr>
      <w:rFonts w:eastAsiaTheme="minorHAnsi"/>
      <w:lang w:eastAsia="en-US"/>
    </w:rPr>
  </w:style>
  <w:style w:type="paragraph" w:customStyle="1" w:styleId="413777C684AD498F82B44073B416F8371">
    <w:name w:val="413777C684AD498F82B44073B416F8371"/>
    <w:rsid w:val="002F2183"/>
    <w:rPr>
      <w:rFonts w:eastAsiaTheme="minorHAnsi"/>
      <w:lang w:eastAsia="en-US"/>
    </w:rPr>
  </w:style>
  <w:style w:type="paragraph" w:customStyle="1" w:styleId="AFE24A3C8292478D89358B333D02E91B1">
    <w:name w:val="AFE24A3C8292478D89358B333D02E91B1"/>
    <w:rsid w:val="002F2183"/>
    <w:rPr>
      <w:rFonts w:eastAsiaTheme="minorHAnsi"/>
      <w:lang w:eastAsia="en-US"/>
    </w:rPr>
  </w:style>
  <w:style w:type="paragraph" w:customStyle="1" w:styleId="FE72C19A93E843D0966C3F3AE3CD82931">
    <w:name w:val="FE72C19A93E843D0966C3F3AE3CD82931"/>
    <w:rsid w:val="002F2183"/>
    <w:rPr>
      <w:rFonts w:eastAsiaTheme="minorHAnsi"/>
      <w:lang w:eastAsia="en-US"/>
    </w:rPr>
  </w:style>
  <w:style w:type="paragraph" w:customStyle="1" w:styleId="0C7B7CABB38943B3B273F5B2F580329E1">
    <w:name w:val="0C7B7CABB38943B3B273F5B2F580329E1"/>
    <w:rsid w:val="002F2183"/>
    <w:rPr>
      <w:rFonts w:eastAsiaTheme="minorHAnsi"/>
      <w:lang w:eastAsia="en-US"/>
    </w:rPr>
  </w:style>
  <w:style w:type="paragraph" w:customStyle="1" w:styleId="93F427A3B2F64BA2883AEA7CFD299C8E1">
    <w:name w:val="93F427A3B2F64BA2883AEA7CFD299C8E1"/>
    <w:rsid w:val="002F2183"/>
    <w:rPr>
      <w:rFonts w:eastAsiaTheme="minorHAnsi"/>
      <w:lang w:eastAsia="en-US"/>
    </w:rPr>
  </w:style>
  <w:style w:type="paragraph" w:customStyle="1" w:styleId="D78E1F6E5C394BD886910DE9323B56031">
    <w:name w:val="D78E1F6E5C394BD886910DE9323B56031"/>
    <w:rsid w:val="002F2183"/>
    <w:rPr>
      <w:rFonts w:eastAsiaTheme="minorHAnsi"/>
      <w:lang w:eastAsia="en-US"/>
    </w:rPr>
  </w:style>
  <w:style w:type="paragraph" w:customStyle="1" w:styleId="BD095C8FEB4C460F9696E23BDA5895421">
    <w:name w:val="BD095C8FEB4C460F9696E23BDA5895421"/>
    <w:rsid w:val="002F2183"/>
    <w:rPr>
      <w:rFonts w:eastAsiaTheme="minorHAnsi"/>
      <w:lang w:eastAsia="en-US"/>
    </w:rPr>
  </w:style>
  <w:style w:type="paragraph" w:customStyle="1" w:styleId="2B26409D76C14CC2886EEDB4BAC6C1B91">
    <w:name w:val="2B26409D76C14CC2886EEDB4BAC6C1B91"/>
    <w:rsid w:val="002F2183"/>
    <w:rPr>
      <w:rFonts w:eastAsiaTheme="minorHAnsi"/>
      <w:lang w:eastAsia="en-US"/>
    </w:rPr>
  </w:style>
  <w:style w:type="paragraph" w:customStyle="1" w:styleId="248A06C7EECC474BB1FE5966C412A5741">
    <w:name w:val="248A06C7EECC474BB1FE5966C412A5741"/>
    <w:rsid w:val="002F2183"/>
    <w:rPr>
      <w:rFonts w:eastAsiaTheme="minorHAnsi"/>
      <w:lang w:eastAsia="en-US"/>
    </w:rPr>
  </w:style>
  <w:style w:type="paragraph" w:customStyle="1" w:styleId="6722B6536305455BA26139E3E35D4B7B1">
    <w:name w:val="6722B6536305455BA26139E3E35D4B7B1"/>
    <w:rsid w:val="002F2183"/>
    <w:rPr>
      <w:rFonts w:eastAsiaTheme="minorHAnsi"/>
      <w:lang w:eastAsia="en-US"/>
    </w:rPr>
  </w:style>
  <w:style w:type="paragraph" w:customStyle="1" w:styleId="D15FFAAE30E94306A63996E17A29B3211">
    <w:name w:val="D15FFAAE30E94306A63996E17A29B3211"/>
    <w:rsid w:val="002F2183"/>
    <w:rPr>
      <w:rFonts w:eastAsiaTheme="minorHAnsi"/>
      <w:lang w:eastAsia="en-US"/>
    </w:rPr>
  </w:style>
  <w:style w:type="paragraph" w:customStyle="1" w:styleId="77D1D1238B2B4C5EB0EF40A4D91C83561">
    <w:name w:val="77D1D1238B2B4C5EB0EF40A4D91C83561"/>
    <w:rsid w:val="002F2183"/>
    <w:rPr>
      <w:rFonts w:eastAsiaTheme="minorHAnsi"/>
      <w:lang w:eastAsia="en-US"/>
    </w:rPr>
  </w:style>
  <w:style w:type="paragraph" w:customStyle="1" w:styleId="D56BD56DF249414483C47B375F5BB86E1">
    <w:name w:val="D56BD56DF249414483C47B375F5BB86E1"/>
    <w:rsid w:val="002F2183"/>
    <w:rPr>
      <w:rFonts w:eastAsiaTheme="minorHAnsi"/>
      <w:lang w:eastAsia="en-US"/>
    </w:rPr>
  </w:style>
  <w:style w:type="paragraph" w:customStyle="1" w:styleId="EA74024FC9F3470B823063E8F345D8061">
    <w:name w:val="EA74024FC9F3470B823063E8F345D8061"/>
    <w:rsid w:val="002F2183"/>
    <w:rPr>
      <w:rFonts w:eastAsiaTheme="minorHAnsi"/>
      <w:lang w:eastAsia="en-US"/>
    </w:rPr>
  </w:style>
  <w:style w:type="paragraph" w:customStyle="1" w:styleId="1232D4856806497489FEE472E1EE142B1">
    <w:name w:val="1232D4856806497489FEE472E1EE142B1"/>
    <w:rsid w:val="002F2183"/>
    <w:rPr>
      <w:rFonts w:eastAsiaTheme="minorHAnsi"/>
      <w:lang w:eastAsia="en-US"/>
    </w:rPr>
  </w:style>
  <w:style w:type="paragraph" w:customStyle="1" w:styleId="2750F9992F34468BBFF924B9762D76DB1">
    <w:name w:val="2750F9992F34468BBFF924B9762D76DB1"/>
    <w:rsid w:val="002F2183"/>
    <w:rPr>
      <w:rFonts w:eastAsiaTheme="minorHAnsi"/>
      <w:lang w:eastAsia="en-US"/>
    </w:rPr>
  </w:style>
  <w:style w:type="paragraph" w:customStyle="1" w:styleId="6AF42D711BE74B7FB7CA15430B20AB1B1">
    <w:name w:val="6AF42D711BE74B7FB7CA15430B20AB1B1"/>
    <w:rsid w:val="002F2183"/>
    <w:rPr>
      <w:rFonts w:eastAsiaTheme="minorHAnsi"/>
      <w:lang w:eastAsia="en-US"/>
    </w:rPr>
  </w:style>
  <w:style w:type="paragraph" w:customStyle="1" w:styleId="B2AC2C171ECD4C61AB1EC76D235D56D51">
    <w:name w:val="B2AC2C171ECD4C61AB1EC76D235D56D51"/>
    <w:rsid w:val="002F2183"/>
    <w:rPr>
      <w:rFonts w:eastAsiaTheme="minorHAnsi"/>
      <w:lang w:eastAsia="en-US"/>
    </w:rPr>
  </w:style>
  <w:style w:type="paragraph" w:customStyle="1" w:styleId="9741D65C3D9E4FD2A699E726DD1687441">
    <w:name w:val="9741D65C3D9E4FD2A699E726DD1687441"/>
    <w:rsid w:val="002F2183"/>
    <w:rPr>
      <w:rFonts w:eastAsiaTheme="minorHAnsi"/>
      <w:lang w:eastAsia="en-US"/>
    </w:rPr>
  </w:style>
  <w:style w:type="paragraph" w:customStyle="1" w:styleId="84A04AD1E6B24548A89EC485D09C0B571">
    <w:name w:val="84A04AD1E6B24548A89EC485D09C0B571"/>
    <w:rsid w:val="002F2183"/>
    <w:rPr>
      <w:rFonts w:eastAsiaTheme="minorHAnsi"/>
      <w:lang w:eastAsia="en-US"/>
    </w:rPr>
  </w:style>
  <w:style w:type="paragraph" w:customStyle="1" w:styleId="E7DAB07C2D8D418AB5DDAA9808467FBF1">
    <w:name w:val="E7DAB07C2D8D418AB5DDAA9808467FBF1"/>
    <w:rsid w:val="002F2183"/>
    <w:rPr>
      <w:rFonts w:eastAsiaTheme="minorHAnsi"/>
      <w:lang w:eastAsia="en-US"/>
    </w:rPr>
  </w:style>
  <w:style w:type="paragraph" w:customStyle="1" w:styleId="2A2D8C662BF74F70A0E9ABBD99180F8E1">
    <w:name w:val="2A2D8C662BF74F70A0E9ABBD99180F8E1"/>
    <w:rsid w:val="002F2183"/>
    <w:rPr>
      <w:rFonts w:eastAsiaTheme="minorHAnsi"/>
      <w:lang w:eastAsia="en-US"/>
    </w:rPr>
  </w:style>
  <w:style w:type="paragraph" w:customStyle="1" w:styleId="FB3DDCCDB77349398D656D7FEDC034201">
    <w:name w:val="FB3DDCCDB77349398D656D7FEDC034201"/>
    <w:rsid w:val="002F2183"/>
    <w:rPr>
      <w:rFonts w:eastAsiaTheme="minorHAnsi"/>
      <w:lang w:eastAsia="en-US"/>
    </w:rPr>
  </w:style>
  <w:style w:type="paragraph" w:customStyle="1" w:styleId="281468896A2D4C019E8365AD412E964B1">
    <w:name w:val="281468896A2D4C019E8365AD412E964B1"/>
    <w:rsid w:val="002F2183"/>
    <w:rPr>
      <w:rFonts w:eastAsiaTheme="minorHAnsi"/>
      <w:lang w:eastAsia="en-US"/>
    </w:rPr>
  </w:style>
  <w:style w:type="paragraph" w:customStyle="1" w:styleId="43A5AAF12A83468188F0A60E960F32CE">
    <w:name w:val="43A5AAF12A83468188F0A60E960F32CE"/>
    <w:rsid w:val="002F2183"/>
    <w:rPr>
      <w:rFonts w:eastAsiaTheme="minorHAnsi"/>
      <w:lang w:eastAsia="en-US"/>
    </w:rPr>
  </w:style>
  <w:style w:type="paragraph" w:customStyle="1" w:styleId="F68294DC4B8E46CF811C9449D0C883CA6">
    <w:name w:val="F68294DC4B8E46CF811C9449D0C883CA6"/>
    <w:rsid w:val="002F2183"/>
    <w:rPr>
      <w:rFonts w:eastAsiaTheme="minorHAnsi"/>
      <w:lang w:eastAsia="en-US"/>
    </w:rPr>
  </w:style>
  <w:style w:type="paragraph" w:customStyle="1" w:styleId="622B93E2BC554A83BD6A08D9386A3A524">
    <w:name w:val="622B93E2BC554A83BD6A08D9386A3A524"/>
    <w:rsid w:val="002F2183"/>
    <w:rPr>
      <w:rFonts w:eastAsiaTheme="minorHAnsi"/>
      <w:lang w:eastAsia="en-US"/>
    </w:rPr>
  </w:style>
  <w:style w:type="paragraph" w:customStyle="1" w:styleId="8BE6F5777ACB4144A0173602BCB332F63">
    <w:name w:val="8BE6F5777ACB4144A0173602BCB332F63"/>
    <w:rsid w:val="002F2183"/>
    <w:rPr>
      <w:rFonts w:eastAsiaTheme="minorHAnsi"/>
      <w:lang w:eastAsia="en-US"/>
    </w:rPr>
  </w:style>
  <w:style w:type="paragraph" w:customStyle="1" w:styleId="74B78E08F9174B24AB76DBE4C434687C3">
    <w:name w:val="74B78E08F9174B24AB76DBE4C434687C3"/>
    <w:rsid w:val="002F2183"/>
    <w:rPr>
      <w:rFonts w:eastAsiaTheme="minorHAnsi"/>
      <w:lang w:eastAsia="en-US"/>
    </w:rPr>
  </w:style>
  <w:style w:type="paragraph" w:customStyle="1" w:styleId="04DAFF943C3D489BB4A1A27C7CB476473">
    <w:name w:val="04DAFF943C3D489BB4A1A27C7CB476473"/>
    <w:rsid w:val="002F2183"/>
    <w:rPr>
      <w:rFonts w:eastAsiaTheme="minorHAnsi"/>
      <w:lang w:eastAsia="en-US"/>
    </w:rPr>
  </w:style>
  <w:style w:type="paragraph" w:customStyle="1" w:styleId="5131F293B3B746168A674E48C47AFAAD3">
    <w:name w:val="5131F293B3B746168A674E48C47AFAAD3"/>
    <w:rsid w:val="002F2183"/>
    <w:rPr>
      <w:rFonts w:eastAsiaTheme="minorHAnsi"/>
      <w:lang w:eastAsia="en-US"/>
    </w:rPr>
  </w:style>
  <w:style w:type="paragraph" w:customStyle="1" w:styleId="DF2E249465A24F9E9F31529E61FD2F213">
    <w:name w:val="DF2E249465A24F9E9F31529E61FD2F213"/>
    <w:rsid w:val="002F2183"/>
    <w:rPr>
      <w:rFonts w:eastAsiaTheme="minorHAnsi"/>
      <w:lang w:eastAsia="en-US"/>
    </w:rPr>
  </w:style>
  <w:style w:type="paragraph" w:customStyle="1" w:styleId="E6AF24A2C58F4E2B9A0750F0824185A82">
    <w:name w:val="E6AF24A2C58F4E2B9A0750F0824185A82"/>
    <w:rsid w:val="002F2183"/>
    <w:rPr>
      <w:rFonts w:eastAsiaTheme="minorHAnsi"/>
      <w:lang w:eastAsia="en-US"/>
    </w:rPr>
  </w:style>
  <w:style w:type="paragraph" w:customStyle="1" w:styleId="E63D083C91104E33A1DAF9FA2E46642A2">
    <w:name w:val="E63D083C91104E33A1DAF9FA2E46642A2"/>
    <w:rsid w:val="002F2183"/>
    <w:rPr>
      <w:rFonts w:eastAsiaTheme="minorHAnsi"/>
      <w:lang w:eastAsia="en-US"/>
    </w:rPr>
  </w:style>
  <w:style w:type="paragraph" w:customStyle="1" w:styleId="60651CF3632649318084D92452F7E2E92">
    <w:name w:val="60651CF3632649318084D92452F7E2E92"/>
    <w:rsid w:val="002F2183"/>
    <w:rPr>
      <w:rFonts w:eastAsiaTheme="minorHAnsi"/>
      <w:lang w:eastAsia="en-US"/>
    </w:rPr>
  </w:style>
  <w:style w:type="paragraph" w:customStyle="1" w:styleId="AEC57BE1875046B4B37EFB3FCA7B5D872">
    <w:name w:val="AEC57BE1875046B4B37EFB3FCA7B5D872"/>
    <w:rsid w:val="002F2183"/>
    <w:rPr>
      <w:rFonts w:eastAsiaTheme="minorHAnsi"/>
      <w:lang w:eastAsia="en-US"/>
    </w:rPr>
  </w:style>
  <w:style w:type="paragraph" w:customStyle="1" w:styleId="20E97C683EB342FDABD9AD112DFD74E82">
    <w:name w:val="20E97C683EB342FDABD9AD112DFD74E82"/>
    <w:rsid w:val="002F2183"/>
    <w:rPr>
      <w:rFonts w:eastAsiaTheme="minorHAnsi"/>
      <w:lang w:eastAsia="en-US"/>
    </w:rPr>
  </w:style>
  <w:style w:type="paragraph" w:customStyle="1" w:styleId="C46689145D344A09A8CA13F372C062052">
    <w:name w:val="C46689145D344A09A8CA13F372C062052"/>
    <w:rsid w:val="002F2183"/>
    <w:rPr>
      <w:rFonts w:eastAsiaTheme="minorHAnsi"/>
      <w:lang w:eastAsia="en-US"/>
    </w:rPr>
  </w:style>
  <w:style w:type="paragraph" w:customStyle="1" w:styleId="4CA36ECDCA3B4737A7553F6C6CF226462">
    <w:name w:val="4CA36ECDCA3B4737A7553F6C6CF226462"/>
    <w:rsid w:val="002F2183"/>
    <w:rPr>
      <w:rFonts w:eastAsiaTheme="minorHAnsi"/>
      <w:lang w:eastAsia="en-US"/>
    </w:rPr>
  </w:style>
  <w:style w:type="paragraph" w:customStyle="1" w:styleId="386130CEF39B4F6F9F1674792EE2ABFB2">
    <w:name w:val="386130CEF39B4F6F9F1674792EE2ABFB2"/>
    <w:rsid w:val="002F2183"/>
    <w:rPr>
      <w:rFonts w:eastAsiaTheme="minorHAnsi"/>
      <w:lang w:eastAsia="en-US"/>
    </w:rPr>
  </w:style>
  <w:style w:type="paragraph" w:customStyle="1" w:styleId="B30D4934D020410491E4C64FC61288A42">
    <w:name w:val="B30D4934D020410491E4C64FC61288A42"/>
    <w:rsid w:val="002F2183"/>
    <w:rPr>
      <w:rFonts w:eastAsiaTheme="minorHAnsi"/>
      <w:lang w:eastAsia="en-US"/>
    </w:rPr>
  </w:style>
  <w:style w:type="paragraph" w:customStyle="1" w:styleId="EC31131B102A45E09A776EE2253723D42">
    <w:name w:val="EC31131B102A45E09A776EE2253723D42"/>
    <w:rsid w:val="002F2183"/>
    <w:rPr>
      <w:rFonts w:eastAsiaTheme="minorHAnsi"/>
      <w:lang w:eastAsia="en-US"/>
    </w:rPr>
  </w:style>
  <w:style w:type="paragraph" w:customStyle="1" w:styleId="278D8FCF2E204598843180483FF2051B2">
    <w:name w:val="278D8FCF2E204598843180483FF2051B2"/>
    <w:rsid w:val="002F2183"/>
    <w:rPr>
      <w:rFonts w:eastAsiaTheme="minorHAnsi"/>
      <w:lang w:eastAsia="en-US"/>
    </w:rPr>
  </w:style>
  <w:style w:type="paragraph" w:customStyle="1" w:styleId="7AAFB30CFF9D42448BCB98B7E0C6B2222">
    <w:name w:val="7AAFB30CFF9D42448BCB98B7E0C6B2222"/>
    <w:rsid w:val="002F2183"/>
    <w:rPr>
      <w:rFonts w:eastAsiaTheme="minorHAnsi"/>
      <w:lang w:eastAsia="en-US"/>
    </w:rPr>
  </w:style>
  <w:style w:type="paragraph" w:customStyle="1" w:styleId="A469B30C98CE4247BA14888A911E20962">
    <w:name w:val="A469B30C98CE4247BA14888A911E20962"/>
    <w:rsid w:val="002F2183"/>
    <w:rPr>
      <w:rFonts w:eastAsiaTheme="minorHAnsi"/>
      <w:lang w:eastAsia="en-US"/>
    </w:rPr>
  </w:style>
  <w:style w:type="paragraph" w:customStyle="1" w:styleId="B80BFF8DBC634B8F8B79253A6A7299A02">
    <w:name w:val="B80BFF8DBC634B8F8B79253A6A7299A02"/>
    <w:rsid w:val="002F2183"/>
    <w:rPr>
      <w:rFonts w:eastAsiaTheme="minorHAnsi"/>
      <w:lang w:eastAsia="en-US"/>
    </w:rPr>
  </w:style>
  <w:style w:type="paragraph" w:customStyle="1" w:styleId="D2372B4A02EB406F883EF0FFA076C4C42">
    <w:name w:val="D2372B4A02EB406F883EF0FFA076C4C42"/>
    <w:rsid w:val="002F2183"/>
    <w:rPr>
      <w:rFonts w:eastAsiaTheme="minorHAnsi"/>
      <w:lang w:eastAsia="en-US"/>
    </w:rPr>
  </w:style>
  <w:style w:type="paragraph" w:customStyle="1" w:styleId="A6B21FA27CA44B269704203F9DDB84592">
    <w:name w:val="A6B21FA27CA44B269704203F9DDB84592"/>
    <w:rsid w:val="002F2183"/>
    <w:rPr>
      <w:rFonts w:eastAsiaTheme="minorHAnsi"/>
      <w:lang w:eastAsia="en-US"/>
    </w:rPr>
  </w:style>
  <w:style w:type="paragraph" w:customStyle="1" w:styleId="4FC599983C2C4884AE1142BCE3D2AA822">
    <w:name w:val="4FC599983C2C4884AE1142BCE3D2AA822"/>
    <w:rsid w:val="002F2183"/>
    <w:rPr>
      <w:rFonts w:eastAsiaTheme="minorHAnsi"/>
      <w:lang w:eastAsia="en-US"/>
    </w:rPr>
  </w:style>
  <w:style w:type="paragraph" w:customStyle="1" w:styleId="279267628DCD4D4CB6537E3216A597052">
    <w:name w:val="279267628DCD4D4CB6537E3216A597052"/>
    <w:rsid w:val="002F2183"/>
    <w:rPr>
      <w:rFonts w:eastAsiaTheme="minorHAnsi"/>
      <w:lang w:eastAsia="en-US"/>
    </w:rPr>
  </w:style>
  <w:style w:type="paragraph" w:customStyle="1" w:styleId="40DA76AB1E544573A33E0928C967237E2">
    <w:name w:val="40DA76AB1E544573A33E0928C967237E2"/>
    <w:rsid w:val="002F2183"/>
    <w:rPr>
      <w:rFonts w:eastAsiaTheme="minorHAnsi"/>
      <w:lang w:eastAsia="en-US"/>
    </w:rPr>
  </w:style>
  <w:style w:type="paragraph" w:customStyle="1" w:styleId="C3A7B3E39C944F329E291214B7944C072">
    <w:name w:val="C3A7B3E39C944F329E291214B7944C072"/>
    <w:rsid w:val="002F2183"/>
    <w:rPr>
      <w:rFonts w:eastAsiaTheme="minorHAnsi"/>
      <w:lang w:eastAsia="en-US"/>
    </w:rPr>
  </w:style>
  <w:style w:type="paragraph" w:customStyle="1" w:styleId="E6C06798ED92480A8743DF58CD75F8EA2">
    <w:name w:val="E6C06798ED92480A8743DF58CD75F8EA2"/>
    <w:rsid w:val="002F2183"/>
    <w:rPr>
      <w:rFonts w:eastAsiaTheme="minorHAnsi"/>
      <w:lang w:eastAsia="en-US"/>
    </w:rPr>
  </w:style>
  <w:style w:type="paragraph" w:customStyle="1" w:styleId="2A3DC127654349BB8EC42E1AF0A983C12">
    <w:name w:val="2A3DC127654349BB8EC42E1AF0A983C12"/>
    <w:rsid w:val="002F2183"/>
    <w:rPr>
      <w:rFonts w:eastAsiaTheme="minorHAnsi"/>
      <w:lang w:eastAsia="en-US"/>
    </w:rPr>
  </w:style>
  <w:style w:type="paragraph" w:customStyle="1" w:styleId="88E12443DDAF4FA8BF1D92E01CCD0A6E2">
    <w:name w:val="88E12443DDAF4FA8BF1D92E01CCD0A6E2"/>
    <w:rsid w:val="002F2183"/>
    <w:rPr>
      <w:rFonts w:eastAsiaTheme="minorHAnsi"/>
      <w:lang w:eastAsia="en-US"/>
    </w:rPr>
  </w:style>
  <w:style w:type="paragraph" w:customStyle="1" w:styleId="F44D5BB8DADF49E6B6098C3B75309F822">
    <w:name w:val="F44D5BB8DADF49E6B6098C3B75309F822"/>
    <w:rsid w:val="002F2183"/>
    <w:rPr>
      <w:rFonts w:eastAsiaTheme="minorHAnsi"/>
      <w:lang w:eastAsia="en-US"/>
    </w:rPr>
  </w:style>
  <w:style w:type="paragraph" w:customStyle="1" w:styleId="DF397F7655C244858215032F10F217532">
    <w:name w:val="DF397F7655C244858215032F10F217532"/>
    <w:rsid w:val="002F2183"/>
    <w:rPr>
      <w:rFonts w:eastAsiaTheme="minorHAnsi"/>
      <w:lang w:eastAsia="en-US"/>
    </w:rPr>
  </w:style>
  <w:style w:type="paragraph" w:customStyle="1" w:styleId="B7FFA2BAE8D24A21BA856D333487C5532">
    <w:name w:val="B7FFA2BAE8D24A21BA856D333487C5532"/>
    <w:rsid w:val="002F2183"/>
    <w:rPr>
      <w:rFonts w:eastAsiaTheme="minorHAnsi"/>
      <w:lang w:eastAsia="en-US"/>
    </w:rPr>
  </w:style>
  <w:style w:type="paragraph" w:customStyle="1" w:styleId="C858E859440C422993C2F9EC567060452">
    <w:name w:val="C858E859440C422993C2F9EC567060452"/>
    <w:rsid w:val="002F2183"/>
    <w:rPr>
      <w:rFonts w:eastAsiaTheme="minorHAnsi"/>
      <w:lang w:eastAsia="en-US"/>
    </w:rPr>
  </w:style>
  <w:style w:type="paragraph" w:customStyle="1" w:styleId="1C32E1217F0541CA8285B736D649ACEB2">
    <w:name w:val="1C32E1217F0541CA8285B736D649ACEB2"/>
    <w:rsid w:val="002F2183"/>
    <w:rPr>
      <w:rFonts w:eastAsiaTheme="minorHAnsi"/>
      <w:lang w:eastAsia="en-US"/>
    </w:rPr>
  </w:style>
  <w:style w:type="paragraph" w:customStyle="1" w:styleId="AE0B74B61AC44AA297C07117E0E68A422">
    <w:name w:val="AE0B74B61AC44AA297C07117E0E68A422"/>
    <w:rsid w:val="002F2183"/>
    <w:rPr>
      <w:rFonts w:eastAsiaTheme="minorHAnsi"/>
      <w:lang w:eastAsia="en-US"/>
    </w:rPr>
  </w:style>
  <w:style w:type="paragraph" w:customStyle="1" w:styleId="CDD02FC8198A41E2A610CF1B080566D22">
    <w:name w:val="CDD02FC8198A41E2A610CF1B080566D22"/>
    <w:rsid w:val="002F2183"/>
    <w:rPr>
      <w:rFonts w:eastAsiaTheme="minorHAnsi"/>
      <w:lang w:eastAsia="en-US"/>
    </w:rPr>
  </w:style>
  <w:style w:type="paragraph" w:customStyle="1" w:styleId="A1A588F4B4B048BBB2A3C10D275558C82">
    <w:name w:val="A1A588F4B4B048BBB2A3C10D275558C82"/>
    <w:rsid w:val="002F2183"/>
    <w:rPr>
      <w:rFonts w:eastAsiaTheme="minorHAnsi"/>
      <w:lang w:eastAsia="en-US"/>
    </w:rPr>
  </w:style>
  <w:style w:type="paragraph" w:customStyle="1" w:styleId="65F87A8ACDA74F91A22236E23BAB22F12">
    <w:name w:val="65F87A8ACDA74F91A22236E23BAB22F12"/>
    <w:rsid w:val="002F2183"/>
    <w:rPr>
      <w:rFonts w:eastAsiaTheme="minorHAnsi"/>
      <w:lang w:eastAsia="en-US"/>
    </w:rPr>
  </w:style>
  <w:style w:type="paragraph" w:customStyle="1" w:styleId="735F3DF3D6034AC1A552331228E32FA22">
    <w:name w:val="735F3DF3D6034AC1A552331228E32FA22"/>
    <w:rsid w:val="002F2183"/>
    <w:rPr>
      <w:rFonts w:eastAsiaTheme="minorHAnsi"/>
      <w:lang w:eastAsia="en-US"/>
    </w:rPr>
  </w:style>
  <w:style w:type="paragraph" w:customStyle="1" w:styleId="2CDCB99A61E64F0B81FB14C27828A8B22">
    <w:name w:val="2CDCB99A61E64F0B81FB14C27828A8B22"/>
    <w:rsid w:val="002F2183"/>
    <w:rPr>
      <w:rFonts w:eastAsiaTheme="minorHAnsi"/>
      <w:lang w:eastAsia="en-US"/>
    </w:rPr>
  </w:style>
  <w:style w:type="paragraph" w:customStyle="1" w:styleId="4EE3196807734264BB9D45DB1A4C24BE2">
    <w:name w:val="4EE3196807734264BB9D45DB1A4C24BE2"/>
    <w:rsid w:val="002F2183"/>
    <w:rPr>
      <w:rFonts w:eastAsiaTheme="minorHAnsi"/>
      <w:lang w:eastAsia="en-US"/>
    </w:rPr>
  </w:style>
  <w:style w:type="paragraph" w:customStyle="1" w:styleId="47293D1263514233921AE1B5C8CD1E5D2">
    <w:name w:val="47293D1263514233921AE1B5C8CD1E5D2"/>
    <w:rsid w:val="002F2183"/>
    <w:rPr>
      <w:rFonts w:eastAsiaTheme="minorHAnsi"/>
      <w:lang w:eastAsia="en-US"/>
    </w:rPr>
  </w:style>
  <w:style w:type="paragraph" w:customStyle="1" w:styleId="78FA10EB17B243A782C7D49539374C212">
    <w:name w:val="78FA10EB17B243A782C7D49539374C212"/>
    <w:rsid w:val="002F2183"/>
    <w:rPr>
      <w:rFonts w:eastAsiaTheme="minorHAnsi"/>
      <w:lang w:eastAsia="en-US"/>
    </w:rPr>
  </w:style>
  <w:style w:type="paragraph" w:customStyle="1" w:styleId="D9C8F3FDD91247829F1977E16583D6202">
    <w:name w:val="D9C8F3FDD91247829F1977E16583D6202"/>
    <w:rsid w:val="002F2183"/>
    <w:rPr>
      <w:rFonts w:eastAsiaTheme="minorHAnsi"/>
      <w:lang w:eastAsia="en-US"/>
    </w:rPr>
  </w:style>
  <w:style w:type="paragraph" w:customStyle="1" w:styleId="FC3FFD89673A411E8EFFC3CE8C37FC952">
    <w:name w:val="FC3FFD89673A411E8EFFC3CE8C37FC952"/>
    <w:rsid w:val="002F2183"/>
    <w:rPr>
      <w:rFonts w:eastAsiaTheme="minorHAnsi"/>
      <w:lang w:eastAsia="en-US"/>
    </w:rPr>
  </w:style>
  <w:style w:type="paragraph" w:customStyle="1" w:styleId="413777C684AD498F82B44073B416F8372">
    <w:name w:val="413777C684AD498F82B44073B416F8372"/>
    <w:rsid w:val="002F2183"/>
    <w:rPr>
      <w:rFonts w:eastAsiaTheme="minorHAnsi"/>
      <w:lang w:eastAsia="en-US"/>
    </w:rPr>
  </w:style>
  <w:style w:type="paragraph" w:customStyle="1" w:styleId="AFE24A3C8292478D89358B333D02E91B2">
    <w:name w:val="AFE24A3C8292478D89358B333D02E91B2"/>
    <w:rsid w:val="002F2183"/>
    <w:rPr>
      <w:rFonts w:eastAsiaTheme="minorHAnsi"/>
      <w:lang w:eastAsia="en-US"/>
    </w:rPr>
  </w:style>
  <w:style w:type="paragraph" w:customStyle="1" w:styleId="FE72C19A93E843D0966C3F3AE3CD82932">
    <w:name w:val="FE72C19A93E843D0966C3F3AE3CD82932"/>
    <w:rsid w:val="002F2183"/>
    <w:rPr>
      <w:rFonts w:eastAsiaTheme="minorHAnsi"/>
      <w:lang w:eastAsia="en-US"/>
    </w:rPr>
  </w:style>
  <w:style w:type="paragraph" w:customStyle="1" w:styleId="0C7B7CABB38943B3B273F5B2F580329E2">
    <w:name w:val="0C7B7CABB38943B3B273F5B2F580329E2"/>
    <w:rsid w:val="002F2183"/>
    <w:rPr>
      <w:rFonts w:eastAsiaTheme="minorHAnsi"/>
      <w:lang w:eastAsia="en-US"/>
    </w:rPr>
  </w:style>
  <w:style w:type="paragraph" w:customStyle="1" w:styleId="93F427A3B2F64BA2883AEA7CFD299C8E2">
    <w:name w:val="93F427A3B2F64BA2883AEA7CFD299C8E2"/>
    <w:rsid w:val="002F2183"/>
    <w:rPr>
      <w:rFonts w:eastAsiaTheme="minorHAnsi"/>
      <w:lang w:eastAsia="en-US"/>
    </w:rPr>
  </w:style>
  <w:style w:type="paragraph" w:customStyle="1" w:styleId="D78E1F6E5C394BD886910DE9323B56032">
    <w:name w:val="D78E1F6E5C394BD886910DE9323B56032"/>
    <w:rsid w:val="002F2183"/>
    <w:rPr>
      <w:rFonts w:eastAsiaTheme="minorHAnsi"/>
      <w:lang w:eastAsia="en-US"/>
    </w:rPr>
  </w:style>
  <w:style w:type="paragraph" w:customStyle="1" w:styleId="BD095C8FEB4C460F9696E23BDA5895422">
    <w:name w:val="BD095C8FEB4C460F9696E23BDA5895422"/>
    <w:rsid w:val="002F2183"/>
    <w:rPr>
      <w:rFonts w:eastAsiaTheme="minorHAnsi"/>
      <w:lang w:eastAsia="en-US"/>
    </w:rPr>
  </w:style>
  <w:style w:type="paragraph" w:customStyle="1" w:styleId="2B26409D76C14CC2886EEDB4BAC6C1B92">
    <w:name w:val="2B26409D76C14CC2886EEDB4BAC6C1B92"/>
    <w:rsid w:val="002F2183"/>
    <w:rPr>
      <w:rFonts w:eastAsiaTheme="minorHAnsi"/>
      <w:lang w:eastAsia="en-US"/>
    </w:rPr>
  </w:style>
  <w:style w:type="paragraph" w:customStyle="1" w:styleId="248A06C7EECC474BB1FE5966C412A5742">
    <w:name w:val="248A06C7EECC474BB1FE5966C412A5742"/>
    <w:rsid w:val="002F2183"/>
    <w:rPr>
      <w:rFonts w:eastAsiaTheme="minorHAnsi"/>
      <w:lang w:eastAsia="en-US"/>
    </w:rPr>
  </w:style>
  <w:style w:type="paragraph" w:customStyle="1" w:styleId="6722B6536305455BA26139E3E35D4B7B2">
    <w:name w:val="6722B6536305455BA26139E3E35D4B7B2"/>
    <w:rsid w:val="002F2183"/>
    <w:rPr>
      <w:rFonts w:eastAsiaTheme="minorHAnsi"/>
      <w:lang w:eastAsia="en-US"/>
    </w:rPr>
  </w:style>
  <w:style w:type="paragraph" w:customStyle="1" w:styleId="D15FFAAE30E94306A63996E17A29B3212">
    <w:name w:val="D15FFAAE30E94306A63996E17A29B3212"/>
    <w:rsid w:val="002F2183"/>
    <w:rPr>
      <w:rFonts w:eastAsiaTheme="minorHAnsi"/>
      <w:lang w:eastAsia="en-US"/>
    </w:rPr>
  </w:style>
  <w:style w:type="paragraph" w:customStyle="1" w:styleId="77D1D1238B2B4C5EB0EF40A4D91C83562">
    <w:name w:val="77D1D1238B2B4C5EB0EF40A4D91C83562"/>
    <w:rsid w:val="002F2183"/>
    <w:rPr>
      <w:rFonts w:eastAsiaTheme="minorHAnsi"/>
      <w:lang w:eastAsia="en-US"/>
    </w:rPr>
  </w:style>
  <w:style w:type="paragraph" w:customStyle="1" w:styleId="D56BD56DF249414483C47B375F5BB86E2">
    <w:name w:val="D56BD56DF249414483C47B375F5BB86E2"/>
    <w:rsid w:val="002F2183"/>
    <w:rPr>
      <w:rFonts w:eastAsiaTheme="minorHAnsi"/>
      <w:lang w:eastAsia="en-US"/>
    </w:rPr>
  </w:style>
  <w:style w:type="paragraph" w:customStyle="1" w:styleId="EA74024FC9F3470B823063E8F345D8062">
    <w:name w:val="EA74024FC9F3470B823063E8F345D8062"/>
    <w:rsid w:val="002F2183"/>
    <w:rPr>
      <w:rFonts w:eastAsiaTheme="minorHAnsi"/>
      <w:lang w:eastAsia="en-US"/>
    </w:rPr>
  </w:style>
  <w:style w:type="paragraph" w:customStyle="1" w:styleId="1232D4856806497489FEE472E1EE142B2">
    <w:name w:val="1232D4856806497489FEE472E1EE142B2"/>
    <w:rsid w:val="002F2183"/>
    <w:rPr>
      <w:rFonts w:eastAsiaTheme="minorHAnsi"/>
      <w:lang w:eastAsia="en-US"/>
    </w:rPr>
  </w:style>
  <w:style w:type="paragraph" w:customStyle="1" w:styleId="2750F9992F34468BBFF924B9762D76DB2">
    <w:name w:val="2750F9992F34468BBFF924B9762D76DB2"/>
    <w:rsid w:val="002F2183"/>
    <w:rPr>
      <w:rFonts w:eastAsiaTheme="minorHAnsi"/>
      <w:lang w:eastAsia="en-US"/>
    </w:rPr>
  </w:style>
  <w:style w:type="paragraph" w:customStyle="1" w:styleId="6AF42D711BE74B7FB7CA15430B20AB1B2">
    <w:name w:val="6AF42D711BE74B7FB7CA15430B20AB1B2"/>
    <w:rsid w:val="002F2183"/>
    <w:rPr>
      <w:rFonts w:eastAsiaTheme="minorHAnsi"/>
      <w:lang w:eastAsia="en-US"/>
    </w:rPr>
  </w:style>
  <w:style w:type="paragraph" w:customStyle="1" w:styleId="B2AC2C171ECD4C61AB1EC76D235D56D52">
    <w:name w:val="B2AC2C171ECD4C61AB1EC76D235D56D52"/>
    <w:rsid w:val="002F2183"/>
    <w:rPr>
      <w:rFonts w:eastAsiaTheme="minorHAnsi"/>
      <w:lang w:eastAsia="en-US"/>
    </w:rPr>
  </w:style>
  <w:style w:type="paragraph" w:customStyle="1" w:styleId="9741D65C3D9E4FD2A699E726DD1687442">
    <w:name w:val="9741D65C3D9E4FD2A699E726DD1687442"/>
    <w:rsid w:val="002F2183"/>
    <w:rPr>
      <w:rFonts w:eastAsiaTheme="minorHAnsi"/>
      <w:lang w:eastAsia="en-US"/>
    </w:rPr>
  </w:style>
  <w:style w:type="paragraph" w:customStyle="1" w:styleId="84A04AD1E6B24548A89EC485D09C0B572">
    <w:name w:val="84A04AD1E6B24548A89EC485D09C0B572"/>
    <w:rsid w:val="002F2183"/>
    <w:rPr>
      <w:rFonts w:eastAsiaTheme="minorHAnsi"/>
      <w:lang w:eastAsia="en-US"/>
    </w:rPr>
  </w:style>
  <w:style w:type="paragraph" w:customStyle="1" w:styleId="E7DAB07C2D8D418AB5DDAA9808467FBF2">
    <w:name w:val="E7DAB07C2D8D418AB5DDAA9808467FBF2"/>
    <w:rsid w:val="002F2183"/>
    <w:rPr>
      <w:rFonts w:eastAsiaTheme="minorHAnsi"/>
      <w:lang w:eastAsia="en-US"/>
    </w:rPr>
  </w:style>
  <w:style w:type="paragraph" w:customStyle="1" w:styleId="2A2D8C662BF74F70A0E9ABBD99180F8E2">
    <w:name w:val="2A2D8C662BF74F70A0E9ABBD99180F8E2"/>
    <w:rsid w:val="002F2183"/>
    <w:rPr>
      <w:rFonts w:eastAsiaTheme="minorHAnsi"/>
      <w:lang w:eastAsia="en-US"/>
    </w:rPr>
  </w:style>
  <w:style w:type="paragraph" w:customStyle="1" w:styleId="FB3DDCCDB77349398D656D7FEDC034202">
    <w:name w:val="FB3DDCCDB77349398D656D7FEDC034202"/>
    <w:rsid w:val="002F2183"/>
    <w:rPr>
      <w:rFonts w:eastAsiaTheme="minorHAnsi"/>
      <w:lang w:eastAsia="en-US"/>
    </w:rPr>
  </w:style>
  <w:style w:type="paragraph" w:customStyle="1" w:styleId="281468896A2D4C019E8365AD412E964B2">
    <w:name w:val="281468896A2D4C019E8365AD412E964B2"/>
    <w:rsid w:val="002F2183"/>
    <w:rPr>
      <w:rFonts w:eastAsiaTheme="minorHAnsi"/>
      <w:lang w:eastAsia="en-US"/>
    </w:rPr>
  </w:style>
  <w:style w:type="paragraph" w:customStyle="1" w:styleId="35BD7AF534F44978BA5805845D6F4685">
    <w:name w:val="35BD7AF534F44978BA5805845D6F4685"/>
    <w:rsid w:val="002F2183"/>
  </w:style>
  <w:style w:type="paragraph" w:customStyle="1" w:styleId="EDBBD7DBAD66494F900CBC94321AC359">
    <w:name w:val="EDBBD7DBAD66494F900CBC94321AC359"/>
    <w:rsid w:val="002F2183"/>
  </w:style>
  <w:style w:type="paragraph" w:customStyle="1" w:styleId="EDBBD7DBAD66494F900CBC94321AC3591">
    <w:name w:val="EDBBD7DBAD66494F900CBC94321AC3591"/>
    <w:rsid w:val="002F2183"/>
    <w:rPr>
      <w:rFonts w:eastAsiaTheme="minorHAnsi"/>
      <w:lang w:eastAsia="en-US"/>
    </w:rPr>
  </w:style>
  <w:style w:type="paragraph" w:customStyle="1" w:styleId="F68294DC4B8E46CF811C9449D0C883CA7">
    <w:name w:val="F68294DC4B8E46CF811C9449D0C883CA7"/>
    <w:rsid w:val="002F2183"/>
    <w:rPr>
      <w:rFonts w:eastAsiaTheme="minorHAnsi"/>
      <w:lang w:eastAsia="en-US"/>
    </w:rPr>
  </w:style>
  <w:style w:type="paragraph" w:customStyle="1" w:styleId="622B93E2BC554A83BD6A08D9386A3A525">
    <w:name w:val="622B93E2BC554A83BD6A08D9386A3A525"/>
    <w:rsid w:val="002F2183"/>
    <w:rPr>
      <w:rFonts w:eastAsiaTheme="minorHAnsi"/>
      <w:lang w:eastAsia="en-US"/>
    </w:rPr>
  </w:style>
  <w:style w:type="paragraph" w:customStyle="1" w:styleId="8BE6F5777ACB4144A0173602BCB332F64">
    <w:name w:val="8BE6F5777ACB4144A0173602BCB332F64"/>
    <w:rsid w:val="002F2183"/>
    <w:rPr>
      <w:rFonts w:eastAsiaTheme="minorHAnsi"/>
      <w:lang w:eastAsia="en-US"/>
    </w:rPr>
  </w:style>
  <w:style w:type="paragraph" w:customStyle="1" w:styleId="74B78E08F9174B24AB76DBE4C434687C4">
    <w:name w:val="74B78E08F9174B24AB76DBE4C434687C4"/>
    <w:rsid w:val="002F2183"/>
    <w:rPr>
      <w:rFonts w:eastAsiaTheme="minorHAnsi"/>
      <w:lang w:eastAsia="en-US"/>
    </w:rPr>
  </w:style>
  <w:style w:type="paragraph" w:customStyle="1" w:styleId="04DAFF943C3D489BB4A1A27C7CB476474">
    <w:name w:val="04DAFF943C3D489BB4A1A27C7CB476474"/>
    <w:rsid w:val="002F2183"/>
    <w:rPr>
      <w:rFonts w:eastAsiaTheme="minorHAnsi"/>
      <w:lang w:eastAsia="en-US"/>
    </w:rPr>
  </w:style>
  <w:style w:type="paragraph" w:customStyle="1" w:styleId="5131F293B3B746168A674E48C47AFAAD4">
    <w:name w:val="5131F293B3B746168A674E48C47AFAAD4"/>
    <w:rsid w:val="002F2183"/>
    <w:rPr>
      <w:rFonts w:eastAsiaTheme="minorHAnsi"/>
      <w:lang w:eastAsia="en-US"/>
    </w:rPr>
  </w:style>
  <w:style w:type="paragraph" w:customStyle="1" w:styleId="DF2E249465A24F9E9F31529E61FD2F214">
    <w:name w:val="DF2E249465A24F9E9F31529E61FD2F214"/>
    <w:rsid w:val="002F2183"/>
    <w:rPr>
      <w:rFonts w:eastAsiaTheme="minorHAnsi"/>
      <w:lang w:eastAsia="en-US"/>
    </w:rPr>
  </w:style>
  <w:style w:type="paragraph" w:customStyle="1" w:styleId="E6AF24A2C58F4E2B9A0750F0824185A83">
    <w:name w:val="E6AF24A2C58F4E2B9A0750F0824185A83"/>
    <w:rsid w:val="002F2183"/>
    <w:rPr>
      <w:rFonts w:eastAsiaTheme="minorHAnsi"/>
      <w:lang w:eastAsia="en-US"/>
    </w:rPr>
  </w:style>
  <w:style w:type="paragraph" w:customStyle="1" w:styleId="E63D083C91104E33A1DAF9FA2E46642A3">
    <w:name w:val="E63D083C91104E33A1DAF9FA2E46642A3"/>
    <w:rsid w:val="002F2183"/>
    <w:rPr>
      <w:rFonts w:eastAsiaTheme="minorHAnsi"/>
      <w:lang w:eastAsia="en-US"/>
    </w:rPr>
  </w:style>
  <w:style w:type="paragraph" w:customStyle="1" w:styleId="60651CF3632649318084D92452F7E2E93">
    <w:name w:val="60651CF3632649318084D92452F7E2E93"/>
    <w:rsid w:val="002F2183"/>
    <w:rPr>
      <w:rFonts w:eastAsiaTheme="minorHAnsi"/>
      <w:lang w:eastAsia="en-US"/>
    </w:rPr>
  </w:style>
  <w:style w:type="paragraph" w:customStyle="1" w:styleId="AEC57BE1875046B4B37EFB3FCA7B5D873">
    <w:name w:val="AEC57BE1875046B4B37EFB3FCA7B5D873"/>
    <w:rsid w:val="002F2183"/>
    <w:rPr>
      <w:rFonts w:eastAsiaTheme="minorHAnsi"/>
      <w:lang w:eastAsia="en-US"/>
    </w:rPr>
  </w:style>
  <w:style w:type="paragraph" w:customStyle="1" w:styleId="20E97C683EB342FDABD9AD112DFD74E83">
    <w:name w:val="20E97C683EB342FDABD9AD112DFD74E83"/>
    <w:rsid w:val="002F2183"/>
    <w:rPr>
      <w:rFonts w:eastAsiaTheme="minorHAnsi"/>
      <w:lang w:eastAsia="en-US"/>
    </w:rPr>
  </w:style>
  <w:style w:type="paragraph" w:customStyle="1" w:styleId="C46689145D344A09A8CA13F372C062053">
    <w:name w:val="C46689145D344A09A8CA13F372C062053"/>
    <w:rsid w:val="002F2183"/>
    <w:rPr>
      <w:rFonts w:eastAsiaTheme="minorHAnsi"/>
      <w:lang w:eastAsia="en-US"/>
    </w:rPr>
  </w:style>
  <w:style w:type="paragraph" w:customStyle="1" w:styleId="4CA36ECDCA3B4737A7553F6C6CF226463">
    <w:name w:val="4CA36ECDCA3B4737A7553F6C6CF226463"/>
    <w:rsid w:val="002F2183"/>
    <w:rPr>
      <w:rFonts w:eastAsiaTheme="minorHAnsi"/>
      <w:lang w:eastAsia="en-US"/>
    </w:rPr>
  </w:style>
  <w:style w:type="paragraph" w:customStyle="1" w:styleId="386130CEF39B4F6F9F1674792EE2ABFB3">
    <w:name w:val="386130CEF39B4F6F9F1674792EE2ABFB3"/>
    <w:rsid w:val="002F2183"/>
    <w:rPr>
      <w:rFonts w:eastAsiaTheme="minorHAnsi"/>
      <w:lang w:eastAsia="en-US"/>
    </w:rPr>
  </w:style>
  <w:style w:type="paragraph" w:customStyle="1" w:styleId="B30D4934D020410491E4C64FC61288A43">
    <w:name w:val="B30D4934D020410491E4C64FC61288A43"/>
    <w:rsid w:val="002F2183"/>
    <w:rPr>
      <w:rFonts w:eastAsiaTheme="minorHAnsi"/>
      <w:lang w:eastAsia="en-US"/>
    </w:rPr>
  </w:style>
  <w:style w:type="paragraph" w:customStyle="1" w:styleId="EC31131B102A45E09A776EE2253723D43">
    <w:name w:val="EC31131B102A45E09A776EE2253723D43"/>
    <w:rsid w:val="002F2183"/>
    <w:rPr>
      <w:rFonts w:eastAsiaTheme="minorHAnsi"/>
      <w:lang w:eastAsia="en-US"/>
    </w:rPr>
  </w:style>
  <w:style w:type="paragraph" w:customStyle="1" w:styleId="278D8FCF2E204598843180483FF2051B3">
    <w:name w:val="278D8FCF2E204598843180483FF2051B3"/>
    <w:rsid w:val="002F2183"/>
    <w:rPr>
      <w:rFonts w:eastAsiaTheme="minorHAnsi"/>
      <w:lang w:eastAsia="en-US"/>
    </w:rPr>
  </w:style>
  <w:style w:type="paragraph" w:customStyle="1" w:styleId="7AAFB30CFF9D42448BCB98B7E0C6B2223">
    <w:name w:val="7AAFB30CFF9D42448BCB98B7E0C6B2223"/>
    <w:rsid w:val="002F2183"/>
    <w:rPr>
      <w:rFonts w:eastAsiaTheme="minorHAnsi"/>
      <w:lang w:eastAsia="en-US"/>
    </w:rPr>
  </w:style>
  <w:style w:type="paragraph" w:customStyle="1" w:styleId="A469B30C98CE4247BA14888A911E20963">
    <w:name w:val="A469B30C98CE4247BA14888A911E20963"/>
    <w:rsid w:val="002F2183"/>
    <w:rPr>
      <w:rFonts w:eastAsiaTheme="minorHAnsi"/>
      <w:lang w:eastAsia="en-US"/>
    </w:rPr>
  </w:style>
  <w:style w:type="paragraph" w:customStyle="1" w:styleId="B80BFF8DBC634B8F8B79253A6A7299A03">
    <w:name w:val="B80BFF8DBC634B8F8B79253A6A7299A03"/>
    <w:rsid w:val="002F2183"/>
    <w:rPr>
      <w:rFonts w:eastAsiaTheme="minorHAnsi"/>
      <w:lang w:eastAsia="en-US"/>
    </w:rPr>
  </w:style>
  <w:style w:type="paragraph" w:customStyle="1" w:styleId="D2372B4A02EB406F883EF0FFA076C4C43">
    <w:name w:val="D2372B4A02EB406F883EF0FFA076C4C43"/>
    <w:rsid w:val="002F2183"/>
    <w:rPr>
      <w:rFonts w:eastAsiaTheme="minorHAnsi"/>
      <w:lang w:eastAsia="en-US"/>
    </w:rPr>
  </w:style>
  <w:style w:type="paragraph" w:customStyle="1" w:styleId="A6B21FA27CA44B269704203F9DDB84593">
    <w:name w:val="A6B21FA27CA44B269704203F9DDB84593"/>
    <w:rsid w:val="002F2183"/>
    <w:rPr>
      <w:rFonts w:eastAsiaTheme="minorHAnsi"/>
      <w:lang w:eastAsia="en-US"/>
    </w:rPr>
  </w:style>
  <w:style w:type="paragraph" w:customStyle="1" w:styleId="4FC599983C2C4884AE1142BCE3D2AA823">
    <w:name w:val="4FC599983C2C4884AE1142BCE3D2AA823"/>
    <w:rsid w:val="002F2183"/>
    <w:rPr>
      <w:rFonts w:eastAsiaTheme="minorHAnsi"/>
      <w:lang w:eastAsia="en-US"/>
    </w:rPr>
  </w:style>
  <w:style w:type="paragraph" w:customStyle="1" w:styleId="279267628DCD4D4CB6537E3216A597053">
    <w:name w:val="279267628DCD4D4CB6537E3216A597053"/>
    <w:rsid w:val="002F2183"/>
    <w:rPr>
      <w:rFonts w:eastAsiaTheme="minorHAnsi"/>
      <w:lang w:eastAsia="en-US"/>
    </w:rPr>
  </w:style>
  <w:style w:type="paragraph" w:customStyle="1" w:styleId="40DA76AB1E544573A33E0928C967237E3">
    <w:name w:val="40DA76AB1E544573A33E0928C967237E3"/>
    <w:rsid w:val="002F2183"/>
    <w:rPr>
      <w:rFonts w:eastAsiaTheme="minorHAnsi"/>
      <w:lang w:eastAsia="en-US"/>
    </w:rPr>
  </w:style>
  <w:style w:type="paragraph" w:customStyle="1" w:styleId="C3A7B3E39C944F329E291214B7944C073">
    <w:name w:val="C3A7B3E39C944F329E291214B7944C073"/>
    <w:rsid w:val="002F2183"/>
    <w:rPr>
      <w:rFonts w:eastAsiaTheme="minorHAnsi"/>
      <w:lang w:eastAsia="en-US"/>
    </w:rPr>
  </w:style>
  <w:style w:type="paragraph" w:customStyle="1" w:styleId="E6C06798ED92480A8743DF58CD75F8EA3">
    <w:name w:val="E6C06798ED92480A8743DF58CD75F8EA3"/>
    <w:rsid w:val="002F2183"/>
    <w:rPr>
      <w:rFonts w:eastAsiaTheme="minorHAnsi"/>
      <w:lang w:eastAsia="en-US"/>
    </w:rPr>
  </w:style>
  <w:style w:type="paragraph" w:customStyle="1" w:styleId="2A3DC127654349BB8EC42E1AF0A983C13">
    <w:name w:val="2A3DC127654349BB8EC42E1AF0A983C13"/>
    <w:rsid w:val="002F2183"/>
    <w:rPr>
      <w:rFonts w:eastAsiaTheme="minorHAnsi"/>
      <w:lang w:eastAsia="en-US"/>
    </w:rPr>
  </w:style>
  <w:style w:type="paragraph" w:customStyle="1" w:styleId="88E12443DDAF4FA8BF1D92E01CCD0A6E3">
    <w:name w:val="88E12443DDAF4FA8BF1D92E01CCD0A6E3"/>
    <w:rsid w:val="002F2183"/>
    <w:rPr>
      <w:rFonts w:eastAsiaTheme="minorHAnsi"/>
      <w:lang w:eastAsia="en-US"/>
    </w:rPr>
  </w:style>
  <w:style w:type="paragraph" w:customStyle="1" w:styleId="F44D5BB8DADF49E6B6098C3B75309F823">
    <w:name w:val="F44D5BB8DADF49E6B6098C3B75309F823"/>
    <w:rsid w:val="002F2183"/>
    <w:rPr>
      <w:rFonts w:eastAsiaTheme="minorHAnsi"/>
      <w:lang w:eastAsia="en-US"/>
    </w:rPr>
  </w:style>
  <w:style w:type="paragraph" w:customStyle="1" w:styleId="DF397F7655C244858215032F10F217533">
    <w:name w:val="DF397F7655C244858215032F10F217533"/>
    <w:rsid w:val="002F2183"/>
    <w:rPr>
      <w:rFonts w:eastAsiaTheme="minorHAnsi"/>
      <w:lang w:eastAsia="en-US"/>
    </w:rPr>
  </w:style>
  <w:style w:type="paragraph" w:customStyle="1" w:styleId="B7FFA2BAE8D24A21BA856D333487C5533">
    <w:name w:val="B7FFA2BAE8D24A21BA856D333487C5533"/>
    <w:rsid w:val="002F2183"/>
    <w:rPr>
      <w:rFonts w:eastAsiaTheme="minorHAnsi"/>
      <w:lang w:eastAsia="en-US"/>
    </w:rPr>
  </w:style>
  <w:style w:type="paragraph" w:customStyle="1" w:styleId="C858E859440C422993C2F9EC567060453">
    <w:name w:val="C858E859440C422993C2F9EC567060453"/>
    <w:rsid w:val="002F2183"/>
    <w:rPr>
      <w:rFonts w:eastAsiaTheme="minorHAnsi"/>
      <w:lang w:eastAsia="en-US"/>
    </w:rPr>
  </w:style>
  <w:style w:type="paragraph" w:customStyle="1" w:styleId="1C32E1217F0541CA8285B736D649ACEB3">
    <w:name w:val="1C32E1217F0541CA8285B736D649ACEB3"/>
    <w:rsid w:val="002F2183"/>
    <w:rPr>
      <w:rFonts w:eastAsiaTheme="minorHAnsi"/>
      <w:lang w:eastAsia="en-US"/>
    </w:rPr>
  </w:style>
  <w:style w:type="paragraph" w:customStyle="1" w:styleId="AE0B74B61AC44AA297C07117E0E68A423">
    <w:name w:val="AE0B74B61AC44AA297C07117E0E68A423"/>
    <w:rsid w:val="002F2183"/>
    <w:rPr>
      <w:rFonts w:eastAsiaTheme="minorHAnsi"/>
      <w:lang w:eastAsia="en-US"/>
    </w:rPr>
  </w:style>
  <w:style w:type="paragraph" w:customStyle="1" w:styleId="CDD02FC8198A41E2A610CF1B080566D23">
    <w:name w:val="CDD02FC8198A41E2A610CF1B080566D23"/>
    <w:rsid w:val="002F2183"/>
    <w:rPr>
      <w:rFonts w:eastAsiaTheme="minorHAnsi"/>
      <w:lang w:eastAsia="en-US"/>
    </w:rPr>
  </w:style>
  <w:style w:type="paragraph" w:customStyle="1" w:styleId="A1A588F4B4B048BBB2A3C10D275558C83">
    <w:name w:val="A1A588F4B4B048BBB2A3C10D275558C83"/>
    <w:rsid w:val="002F2183"/>
    <w:rPr>
      <w:rFonts w:eastAsiaTheme="minorHAnsi"/>
      <w:lang w:eastAsia="en-US"/>
    </w:rPr>
  </w:style>
  <w:style w:type="paragraph" w:customStyle="1" w:styleId="65F87A8ACDA74F91A22236E23BAB22F13">
    <w:name w:val="65F87A8ACDA74F91A22236E23BAB22F13"/>
    <w:rsid w:val="002F2183"/>
    <w:rPr>
      <w:rFonts w:eastAsiaTheme="minorHAnsi"/>
      <w:lang w:eastAsia="en-US"/>
    </w:rPr>
  </w:style>
  <w:style w:type="paragraph" w:customStyle="1" w:styleId="735F3DF3D6034AC1A552331228E32FA23">
    <w:name w:val="735F3DF3D6034AC1A552331228E32FA23"/>
    <w:rsid w:val="002F2183"/>
    <w:rPr>
      <w:rFonts w:eastAsiaTheme="minorHAnsi"/>
      <w:lang w:eastAsia="en-US"/>
    </w:rPr>
  </w:style>
  <w:style w:type="paragraph" w:customStyle="1" w:styleId="2CDCB99A61E64F0B81FB14C27828A8B23">
    <w:name w:val="2CDCB99A61E64F0B81FB14C27828A8B23"/>
    <w:rsid w:val="002F2183"/>
    <w:rPr>
      <w:rFonts w:eastAsiaTheme="minorHAnsi"/>
      <w:lang w:eastAsia="en-US"/>
    </w:rPr>
  </w:style>
  <w:style w:type="paragraph" w:customStyle="1" w:styleId="4EE3196807734264BB9D45DB1A4C24BE3">
    <w:name w:val="4EE3196807734264BB9D45DB1A4C24BE3"/>
    <w:rsid w:val="002F2183"/>
    <w:rPr>
      <w:rFonts w:eastAsiaTheme="minorHAnsi"/>
      <w:lang w:eastAsia="en-US"/>
    </w:rPr>
  </w:style>
  <w:style w:type="paragraph" w:customStyle="1" w:styleId="47293D1263514233921AE1B5C8CD1E5D3">
    <w:name w:val="47293D1263514233921AE1B5C8CD1E5D3"/>
    <w:rsid w:val="002F2183"/>
    <w:rPr>
      <w:rFonts w:eastAsiaTheme="minorHAnsi"/>
      <w:lang w:eastAsia="en-US"/>
    </w:rPr>
  </w:style>
  <w:style w:type="paragraph" w:customStyle="1" w:styleId="78FA10EB17B243A782C7D49539374C213">
    <w:name w:val="78FA10EB17B243A782C7D49539374C213"/>
    <w:rsid w:val="002F2183"/>
    <w:rPr>
      <w:rFonts w:eastAsiaTheme="minorHAnsi"/>
      <w:lang w:eastAsia="en-US"/>
    </w:rPr>
  </w:style>
  <w:style w:type="paragraph" w:customStyle="1" w:styleId="D9C8F3FDD91247829F1977E16583D6203">
    <w:name w:val="D9C8F3FDD91247829F1977E16583D6203"/>
    <w:rsid w:val="002F2183"/>
    <w:rPr>
      <w:rFonts w:eastAsiaTheme="minorHAnsi"/>
      <w:lang w:eastAsia="en-US"/>
    </w:rPr>
  </w:style>
  <w:style w:type="paragraph" w:customStyle="1" w:styleId="FC3FFD89673A411E8EFFC3CE8C37FC953">
    <w:name w:val="FC3FFD89673A411E8EFFC3CE8C37FC953"/>
    <w:rsid w:val="002F2183"/>
    <w:rPr>
      <w:rFonts w:eastAsiaTheme="minorHAnsi"/>
      <w:lang w:eastAsia="en-US"/>
    </w:rPr>
  </w:style>
  <w:style w:type="paragraph" w:customStyle="1" w:styleId="413777C684AD498F82B44073B416F8373">
    <w:name w:val="413777C684AD498F82B44073B416F8373"/>
    <w:rsid w:val="002F2183"/>
    <w:rPr>
      <w:rFonts w:eastAsiaTheme="minorHAnsi"/>
      <w:lang w:eastAsia="en-US"/>
    </w:rPr>
  </w:style>
  <w:style w:type="paragraph" w:customStyle="1" w:styleId="AFE24A3C8292478D89358B333D02E91B3">
    <w:name w:val="AFE24A3C8292478D89358B333D02E91B3"/>
    <w:rsid w:val="002F2183"/>
    <w:rPr>
      <w:rFonts w:eastAsiaTheme="minorHAnsi"/>
      <w:lang w:eastAsia="en-US"/>
    </w:rPr>
  </w:style>
  <w:style w:type="paragraph" w:customStyle="1" w:styleId="FE72C19A93E843D0966C3F3AE3CD82933">
    <w:name w:val="FE72C19A93E843D0966C3F3AE3CD82933"/>
    <w:rsid w:val="002F2183"/>
    <w:rPr>
      <w:rFonts w:eastAsiaTheme="minorHAnsi"/>
      <w:lang w:eastAsia="en-US"/>
    </w:rPr>
  </w:style>
  <w:style w:type="paragraph" w:customStyle="1" w:styleId="0C7B7CABB38943B3B273F5B2F580329E3">
    <w:name w:val="0C7B7CABB38943B3B273F5B2F580329E3"/>
    <w:rsid w:val="002F2183"/>
    <w:rPr>
      <w:rFonts w:eastAsiaTheme="minorHAnsi"/>
      <w:lang w:eastAsia="en-US"/>
    </w:rPr>
  </w:style>
  <w:style w:type="paragraph" w:customStyle="1" w:styleId="93F427A3B2F64BA2883AEA7CFD299C8E3">
    <w:name w:val="93F427A3B2F64BA2883AEA7CFD299C8E3"/>
    <w:rsid w:val="002F2183"/>
    <w:rPr>
      <w:rFonts w:eastAsiaTheme="minorHAnsi"/>
      <w:lang w:eastAsia="en-US"/>
    </w:rPr>
  </w:style>
  <w:style w:type="paragraph" w:customStyle="1" w:styleId="D78E1F6E5C394BD886910DE9323B56033">
    <w:name w:val="D78E1F6E5C394BD886910DE9323B56033"/>
    <w:rsid w:val="002F2183"/>
    <w:rPr>
      <w:rFonts w:eastAsiaTheme="minorHAnsi"/>
      <w:lang w:eastAsia="en-US"/>
    </w:rPr>
  </w:style>
  <w:style w:type="paragraph" w:customStyle="1" w:styleId="BD095C8FEB4C460F9696E23BDA5895423">
    <w:name w:val="BD095C8FEB4C460F9696E23BDA5895423"/>
    <w:rsid w:val="002F2183"/>
    <w:rPr>
      <w:rFonts w:eastAsiaTheme="minorHAnsi"/>
      <w:lang w:eastAsia="en-US"/>
    </w:rPr>
  </w:style>
  <w:style w:type="paragraph" w:customStyle="1" w:styleId="2B26409D76C14CC2886EEDB4BAC6C1B93">
    <w:name w:val="2B26409D76C14CC2886EEDB4BAC6C1B93"/>
    <w:rsid w:val="002F2183"/>
    <w:rPr>
      <w:rFonts w:eastAsiaTheme="minorHAnsi"/>
      <w:lang w:eastAsia="en-US"/>
    </w:rPr>
  </w:style>
  <w:style w:type="paragraph" w:customStyle="1" w:styleId="248A06C7EECC474BB1FE5966C412A5743">
    <w:name w:val="248A06C7EECC474BB1FE5966C412A5743"/>
    <w:rsid w:val="002F2183"/>
    <w:rPr>
      <w:rFonts w:eastAsiaTheme="minorHAnsi"/>
      <w:lang w:eastAsia="en-US"/>
    </w:rPr>
  </w:style>
  <w:style w:type="paragraph" w:customStyle="1" w:styleId="6722B6536305455BA26139E3E35D4B7B3">
    <w:name w:val="6722B6536305455BA26139E3E35D4B7B3"/>
    <w:rsid w:val="002F2183"/>
    <w:rPr>
      <w:rFonts w:eastAsiaTheme="minorHAnsi"/>
      <w:lang w:eastAsia="en-US"/>
    </w:rPr>
  </w:style>
  <w:style w:type="paragraph" w:customStyle="1" w:styleId="D15FFAAE30E94306A63996E17A29B3213">
    <w:name w:val="D15FFAAE30E94306A63996E17A29B3213"/>
    <w:rsid w:val="002F2183"/>
    <w:rPr>
      <w:rFonts w:eastAsiaTheme="minorHAnsi"/>
      <w:lang w:eastAsia="en-US"/>
    </w:rPr>
  </w:style>
  <w:style w:type="paragraph" w:customStyle="1" w:styleId="77D1D1238B2B4C5EB0EF40A4D91C83563">
    <w:name w:val="77D1D1238B2B4C5EB0EF40A4D91C83563"/>
    <w:rsid w:val="002F2183"/>
    <w:rPr>
      <w:rFonts w:eastAsiaTheme="minorHAnsi"/>
      <w:lang w:eastAsia="en-US"/>
    </w:rPr>
  </w:style>
  <w:style w:type="paragraph" w:customStyle="1" w:styleId="D56BD56DF249414483C47B375F5BB86E3">
    <w:name w:val="D56BD56DF249414483C47B375F5BB86E3"/>
    <w:rsid w:val="002F2183"/>
    <w:rPr>
      <w:rFonts w:eastAsiaTheme="minorHAnsi"/>
      <w:lang w:eastAsia="en-US"/>
    </w:rPr>
  </w:style>
  <w:style w:type="paragraph" w:customStyle="1" w:styleId="EA74024FC9F3470B823063E8F345D8063">
    <w:name w:val="EA74024FC9F3470B823063E8F345D8063"/>
    <w:rsid w:val="002F2183"/>
    <w:rPr>
      <w:rFonts w:eastAsiaTheme="minorHAnsi"/>
      <w:lang w:eastAsia="en-US"/>
    </w:rPr>
  </w:style>
  <w:style w:type="paragraph" w:customStyle="1" w:styleId="1232D4856806497489FEE472E1EE142B3">
    <w:name w:val="1232D4856806497489FEE472E1EE142B3"/>
    <w:rsid w:val="002F2183"/>
    <w:rPr>
      <w:rFonts w:eastAsiaTheme="minorHAnsi"/>
      <w:lang w:eastAsia="en-US"/>
    </w:rPr>
  </w:style>
  <w:style w:type="paragraph" w:customStyle="1" w:styleId="2750F9992F34468BBFF924B9762D76DB3">
    <w:name w:val="2750F9992F34468BBFF924B9762D76DB3"/>
    <w:rsid w:val="002F2183"/>
    <w:rPr>
      <w:rFonts w:eastAsiaTheme="minorHAnsi"/>
      <w:lang w:eastAsia="en-US"/>
    </w:rPr>
  </w:style>
  <w:style w:type="paragraph" w:customStyle="1" w:styleId="6AF42D711BE74B7FB7CA15430B20AB1B3">
    <w:name w:val="6AF42D711BE74B7FB7CA15430B20AB1B3"/>
    <w:rsid w:val="002F2183"/>
    <w:rPr>
      <w:rFonts w:eastAsiaTheme="minorHAnsi"/>
      <w:lang w:eastAsia="en-US"/>
    </w:rPr>
  </w:style>
  <w:style w:type="paragraph" w:customStyle="1" w:styleId="B2AC2C171ECD4C61AB1EC76D235D56D53">
    <w:name w:val="B2AC2C171ECD4C61AB1EC76D235D56D53"/>
    <w:rsid w:val="002F2183"/>
    <w:rPr>
      <w:rFonts w:eastAsiaTheme="minorHAnsi"/>
      <w:lang w:eastAsia="en-US"/>
    </w:rPr>
  </w:style>
  <w:style w:type="paragraph" w:customStyle="1" w:styleId="9741D65C3D9E4FD2A699E726DD1687443">
    <w:name w:val="9741D65C3D9E4FD2A699E726DD1687443"/>
    <w:rsid w:val="002F2183"/>
    <w:rPr>
      <w:rFonts w:eastAsiaTheme="minorHAnsi"/>
      <w:lang w:eastAsia="en-US"/>
    </w:rPr>
  </w:style>
  <w:style w:type="paragraph" w:customStyle="1" w:styleId="84A04AD1E6B24548A89EC485D09C0B573">
    <w:name w:val="84A04AD1E6B24548A89EC485D09C0B573"/>
    <w:rsid w:val="002F2183"/>
    <w:rPr>
      <w:rFonts w:eastAsiaTheme="minorHAnsi"/>
      <w:lang w:eastAsia="en-US"/>
    </w:rPr>
  </w:style>
  <w:style w:type="paragraph" w:customStyle="1" w:styleId="E7DAB07C2D8D418AB5DDAA9808467FBF3">
    <w:name w:val="E7DAB07C2D8D418AB5DDAA9808467FBF3"/>
    <w:rsid w:val="002F2183"/>
    <w:rPr>
      <w:rFonts w:eastAsiaTheme="minorHAnsi"/>
      <w:lang w:eastAsia="en-US"/>
    </w:rPr>
  </w:style>
  <w:style w:type="paragraph" w:customStyle="1" w:styleId="2A2D8C662BF74F70A0E9ABBD99180F8E3">
    <w:name w:val="2A2D8C662BF74F70A0E9ABBD99180F8E3"/>
    <w:rsid w:val="002F2183"/>
    <w:rPr>
      <w:rFonts w:eastAsiaTheme="minorHAnsi"/>
      <w:lang w:eastAsia="en-US"/>
    </w:rPr>
  </w:style>
  <w:style w:type="paragraph" w:customStyle="1" w:styleId="FB3DDCCDB77349398D656D7FEDC034203">
    <w:name w:val="FB3DDCCDB77349398D656D7FEDC034203"/>
    <w:rsid w:val="002F2183"/>
    <w:rPr>
      <w:rFonts w:eastAsiaTheme="minorHAnsi"/>
      <w:lang w:eastAsia="en-US"/>
    </w:rPr>
  </w:style>
  <w:style w:type="paragraph" w:customStyle="1" w:styleId="281468896A2D4C019E8365AD412E964B3">
    <w:name w:val="281468896A2D4C019E8365AD412E964B3"/>
    <w:rsid w:val="002F2183"/>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183"/>
    <w:rPr>
      <w:color w:val="808080"/>
    </w:rPr>
  </w:style>
  <w:style w:type="paragraph" w:customStyle="1" w:styleId="F68294DC4B8E46CF811C9449D0C883CA">
    <w:name w:val="F68294DC4B8E46CF811C9449D0C883CA"/>
    <w:rsid w:val="00A12E94"/>
    <w:rPr>
      <w:rFonts w:eastAsiaTheme="minorHAnsi"/>
      <w:lang w:eastAsia="en-US"/>
    </w:rPr>
  </w:style>
  <w:style w:type="paragraph" w:customStyle="1" w:styleId="F68294DC4B8E46CF811C9449D0C883CA1">
    <w:name w:val="F68294DC4B8E46CF811C9449D0C883CA1"/>
    <w:rsid w:val="00A12E94"/>
    <w:rPr>
      <w:rFonts w:eastAsiaTheme="minorHAnsi"/>
      <w:lang w:eastAsia="en-US"/>
    </w:rPr>
  </w:style>
  <w:style w:type="paragraph" w:customStyle="1" w:styleId="F68294DC4B8E46CF811C9449D0C883CA2">
    <w:name w:val="F68294DC4B8E46CF811C9449D0C883CA2"/>
    <w:rsid w:val="00A12E94"/>
    <w:rPr>
      <w:rFonts w:eastAsiaTheme="minorHAnsi"/>
      <w:lang w:eastAsia="en-US"/>
    </w:rPr>
  </w:style>
  <w:style w:type="paragraph" w:customStyle="1" w:styleId="622B93E2BC554A83BD6A08D9386A3A52">
    <w:name w:val="622B93E2BC554A83BD6A08D9386A3A52"/>
    <w:rsid w:val="00A12E94"/>
    <w:rPr>
      <w:rFonts w:eastAsiaTheme="minorHAnsi"/>
      <w:lang w:eastAsia="en-US"/>
    </w:rPr>
  </w:style>
  <w:style w:type="paragraph" w:customStyle="1" w:styleId="F68294DC4B8E46CF811C9449D0C883CA3">
    <w:name w:val="F68294DC4B8E46CF811C9449D0C883CA3"/>
    <w:rsid w:val="00A12E94"/>
    <w:rPr>
      <w:rFonts w:eastAsiaTheme="minorHAnsi"/>
      <w:lang w:eastAsia="en-US"/>
    </w:rPr>
  </w:style>
  <w:style w:type="paragraph" w:customStyle="1" w:styleId="622B93E2BC554A83BD6A08D9386A3A521">
    <w:name w:val="622B93E2BC554A83BD6A08D9386A3A521"/>
    <w:rsid w:val="00A12E94"/>
    <w:rPr>
      <w:rFonts w:eastAsiaTheme="minorHAnsi"/>
      <w:lang w:eastAsia="en-US"/>
    </w:rPr>
  </w:style>
  <w:style w:type="paragraph" w:customStyle="1" w:styleId="8BE6F5777ACB4144A0173602BCB332F6">
    <w:name w:val="8BE6F5777ACB4144A0173602BCB332F6"/>
    <w:rsid w:val="00A12E94"/>
  </w:style>
  <w:style w:type="paragraph" w:customStyle="1" w:styleId="74B78E08F9174B24AB76DBE4C434687C">
    <w:name w:val="74B78E08F9174B24AB76DBE4C434687C"/>
    <w:rsid w:val="00A12E94"/>
  </w:style>
  <w:style w:type="paragraph" w:customStyle="1" w:styleId="04DAFF943C3D489BB4A1A27C7CB47647">
    <w:name w:val="04DAFF943C3D489BB4A1A27C7CB47647"/>
    <w:rsid w:val="00A12E94"/>
  </w:style>
  <w:style w:type="paragraph" w:customStyle="1" w:styleId="5131F293B3B746168A674E48C47AFAAD">
    <w:name w:val="5131F293B3B746168A674E48C47AFAAD"/>
    <w:rsid w:val="00A12E94"/>
  </w:style>
  <w:style w:type="paragraph" w:customStyle="1" w:styleId="9F2AEF4169EF45EEBB908F1D8DFE9472">
    <w:name w:val="9F2AEF4169EF45EEBB908F1D8DFE9472"/>
    <w:rsid w:val="00A12E94"/>
  </w:style>
  <w:style w:type="paragraph" w:customStyle="1" w:styleId="BB29B4A7640F45C8AE4CCA493B97A6B9">
    <w:name w:val="BB29B4A7640F45C8AE4CCA493B97A6B9"/>
    <w:rsid w:val="00A12E94"/>
  </w:style>
  <w:style w:type="paragraph" w:customStyle="1" w:styleId="63DDE31A7F594DA2AE1635F25EFF3183">
    <w:name w:val="63DDE31A7F594DA2AE1635F25EFF3183"/>
    <w:rsid w:val="00A12E94"/>
  </w:style>
  <w:style w:type="paragraph" w:customStyle="1" w:styleId="149FC2A0CCC749498BC159A2A04F1CF9">
    <w:name w:val="149FC2A0CCC749498BC159A2A04F1CF9"/>
    <w:rsid w:val="00A12E94"/>
  </w:style>
  <w:style w:type="paragraph" w:customStyle="1" w:styleId="20E1C0350C4F4D52A392B9FC6D279FC7">
    <w:name w:val="20E1C0350C4F4D52A392B9FC6D279FC7"/>
    <w:rsid w:val="00A12E94"/>
  </w:style>
  <w:style w:type="paragraph" w:customStyle="1" w:styleId="C5CDC1AEF8C94F82876D3258F3E674AE">
    <w:name w:val="C5CDC1AEF8C94F82876D3258F3E674AE"/>
    <w:rsid w:val="00A12E94"/>
  </w:style>
  <w:style w:type="paragraph" w:customStyle="1" w:styleId="C47D7171FEAB4FA68A52B3E43891E4F9">
    <w:name w:val="C47D7171FEAB4FA68A52B3E43891E4F9"/>
    <w:rsid w:val="00A12E94"/>
  </w:style>
  <w:style w:type="paragraph" w:customStyle="1" w:styleId="A071E267C4594DDC8E0B64DB609DD667">
    <w:name w:val="A071E267C4594DDC8E0B64DB609DD667"/>
    <w:rsid w:val="00A12E94"/>
  </w:style>
  <w:style w:type="paragraph" w:customStyle="1" w:styleId="981FFD7EF4A2492FB96659249B508DE4">
    <w:name w:val="981FFD7EF4A2492FB96659249B508DE4"/>
    <w:rsid w:val="00A12E94"/>
  </w:style>
  <w:style w:type="paragraph" w:customStyle="1" w:styleId="49834BD8EE224E3C8BEFCCE84B7C7FF7">
    <w:name w:val="49834BD8EE224E3C8BEFCCE84B7C7FF7"/>
    <w:rsid w:val="00A12E94"/>
  </w:style>
  <w:style w:type="paragraph" w:customStyle="1" w:styleId="FD62B1B46E634479A057880AD14303FC">
    <w:name w:val="FD62B1B46E634479A057880AD14303FC"/>
    <w:rsid w:val="00A12E94"/>
  </w:style>
  <w:style w:type="paragraph" w:customStyle="1" w:styleId="165E47284C83449A9E2B2FCC39825216">
    <w:name w:val="165E47284C83449A9E2B2FCC39825216"/>
    <w:rsid w:val="00A12E94"/>
  </w:style>
  <w:style w:type="paragraph" w:customStyle="1" w:styleId="1F689F247F1B4C83AC15E4A53F47A486">
    <w:name w:val="1F689F247F1B4C83AC15E4A53F47A486"/>
    <w:rsid w:val="00A12E94"/>
  </w:style>
  <w:style w:type="paragraph" w:customStyle="1" w:styleId="E5AA43C4A802420DB64880598AD9C21C">
    <w:name w:val="E5AA43C4A802420DB64880598AD9C21C"/>
    <w:rsid w:val="00A12E94"/>
  </w:style>
  <w:style w:type="paragraph" w:customStyle="1" w:styleId="EB73F432EFBC4BE3B7A6645DEC81C251">
    <w:name w:val="EB73F432EFBC4BE3B7A6645DEC81C251"/>
    <w:rsid w:val="00A12E94"/>
  </w:style>
  <w:style w:type="paragraph" w:customStyle="1" w:styleId="D72B0B4C601C441F953A8FCA82E2B194">
    <w:name w:val="D72B0B4C601C441F953A8FCA82E2B194"/>
    <w:rsid w:val="00A12E94"/>
  </w:style>
  <w:style w:type="paragraph" w:customStyle="1" w:styleId="7AFB7501975849B79C2FFF118C4F9E43">
    <w:name w:val="7AFB7501975849B79C2FFF118C4F9E43"/>
    <w:rsid w:val="00A12E94"/>
  </w:style>
  <w:style w:type="paragraph" w:customStyle="1" w:styleId="339A4CFE4AD94EEDA769571143D7B034">
    <w:name w:val="339A4CFE4AD94EEDA769571143D7B034"/>
    <w:rsid w:val="00A12E94"/>
  </w:style>
  <w:style w:type="paragraph" w:customStyle="1" w:styleId="33BC7A79274F4FCB9469A938A69CAF2B">
    <w:name w:val="33BC7A79274F4FCB9469A938A69CAF2B"/>
    <w:rsid w:val="00A12E94"/>
  </w:style>
  <w:style w:type="paragraph" w:customStyle="1" w:styleId="9C70E398F6834959A0EA4129B9A47112">
    <w:name w:val="9C70E398F6834959A0EA4129B9A47112"/>
    <w:rsid w:val="00A12E94"/>
  </w:style>
  <w:style w:type="paragraph" w:customStyle="1" w:styleId="0ABD56B275084E5DA38512A86F8AC1B8">
    <w:name w:val="0ABD56B275084E5DA38512A86F8AC1B8"/>
    <w:rsid w:val="00A12E94"/>
  </w:style>
  <w:style w:type="paragraph" w:customStyle="1" w:styleId="5C476F4BEB6445FF84032B0FC9084E47">
    <w:name w:val="5C476F4BEB6445FF84032B0FC9084E47"/>
    <w:rsid w:val="00A12E94"/>
  </w:style>
  <w:style w:type="paragraph" w:customStyle="1" w:styleId="76DEBEFEE2C3438F9D41D12C891EDD30">
    <w:name w:val="76DEBEFEE2C3438F9D41D12C891EDD30"/>
    <w:rsid w:val="00A12E94"/>
  </w:style>
  <w:style w:type="paragraph" w:customStyle="1" w:styleId="F32A29BF9ADE4411AFE16AA32A19086B">
    <w:name w:val="F32A29BF9ADE4411AFE16AA32A19086B"/>
    <w:rsid w:val="00A12E94"/>
  </w:style>
  <w:style w:type="paragraph" w:customStyle="1" w:styleId="DC493B9BE20248BAACED9CFDF80F80B4">
    <w:name w:val="DC493B9BE20248BAACED9CFDF80F80B4"/>
    <w:rsid w:val="00A12E94"/>
  </w:style>
  <w:style w:type="paragraph" w:customStyle="1" w:styleId="C423A6EAF1EC4B9987381B653795B187">
    <w:name w:val="C423A6EAF1EC4B9987381B653795B187"/>
    <w:rsid w:val="00A12E94"/>
  </w:style>
  <w:style w:type="paragraph" w:customStyle="1" w:styleId="2BE7275952DA4E75B320027BB3FEF2A0">
    <w:name w:val="2BE7275952DA4E75B320027BB3FEF2A0"/>
    <w:rsid w:val="00A12E94"/>
  </w:style>
  <w:style w:type="paragraph" w:customStyle="1" w:styleId="1158D9AD75ED4A28B9A481B160296654">
    <w:name w:val="1158D9AD75ED4A28B9A481B160296654"/>
    <w:rsid w:val="00A12E94"/>
  </w:style>
  <w:style w:type="paragraph" w:customStyle="1" w:styleId="7794D71034EC40C1B10D84B5E78C5BD2">
    <w:name w:val="7794D71034EC40C1B10D84B5E78C5BD2"/>
    <w:rsid w:val="00A12E94"/>
  </w:style>
  <w:style w:type="paragraph" w:customStyle="1" w:styleId="88D66EE7AE4E4D6991F1FC504B48163C">
    <w:name w:val="88D66EE7AE4E4D6991F1FC504B48163C"/>
    <w:rsid w:val="00A12E94"/>
  </w:style>
  <w:style w:type="paragraph" w:customStyle="1" w:styleId="478272DD52394C6CBBA642741BA33448">
    <w:name w:val="478272DD52394C6CBBA642741BA33448"/>
    <w:rsid w:val="00A12E94"/>
  </w:style>
  <w:style w:type="paragraph" w:customStyle="1" w:styleId="58EEECA5A2B1491AAC1502595CB537DD">
    <w:name w:val="58EEECA5A2B1491AAC1502595CB537DD"/>
    <w:rsid w:val="00A12E94"/>
  </w:style>
  <w:style w:type="paragraph" w:customStyle="1" w:styleId="4F7F569C55A84C25933E3EF7BA611DF0">
    <w:name w:val="4F7F569C55A84C25933E3EF7BA611DF0"/>
    <w:rsid w:val="00A12E94"/>
  </w:style>
  <w:style w:type="paragraph" w:customStyle="1" w:styleId="163589709AF9494798A20EF9646B8982">
    <w:name w:val="163589709AF9494798A20EF9646B8982"/>
    <w:rsid w:val="00A12E94"/>
  </w:style>
  <w:style w:type="paragraph" w:customStyle="1" w:styleId="735707E38B9C49D98165969D66311052">
    <w:name w:val="735707E38B9C49D98165969D66311052"/>
    <w:rsid w:val="00A12E94"/>
  </w:style>
  <w:style w:type="paragraph" w:customStyle="1" w:styleId="503A3A442D1F4BEA9B4E084B372AC1AD">
    <w:name w:val="503A3A442D1F4BEA9B4E084B372AC1AD"/>
    <w:rsid w:val="00A12E94"/>
  </w:style>
  <w:style w:type="paragraph" w:customStyle="1" w:styleId="96C73A6CA9FB44E9A0BC7A8DC291412F">
    <w:name w:val="96C73A6CA9FB44E9A0BC7A8DC291412F"/>
    <w:rsid w:val="00A12E94"/>
  </w:style>
  <w:style w:type="paragraph" w:customStyle="1" w:styleId="74C0507A2ACC421C87E53CA958A2EE92">
    <w:name w:val="74C0507A2ACC421C87E53CA958A2EE92"/>
    <w:rsid w:val="00A12E94"/>
  </w:style>
  <w:style w:type="paragraph" w:customStyle="1" w:styleId="CF919E9CC901477A8B132F0EF0371F64">
    <w:name w:val="CF919E9CC901477A8B132F0EF0371F64"/>
    <w:rsid w:val="00A12E94"/>
  </w:style>
  <w:style w:type="paragraph" w:customStyle="1" w:styleId="32B9975256B74A969457F57A1CF8FD9A">
    <w:name w:val="32B9975256B74A969457F57A1CF8FD9A"/>
    <w:rsid w:val="00A12E94"/>
  </w:style>
  <w:style w:type="paragraph" w:customStyle="1" w:styleId="B475250758B24826941B70BAB9ACFC1B">
    <w:name w:val="B475250758B24826941B70BAB9ACFC1B"/>
    <w:rsid w:val="00A12E94"/>
  </w:style>
  <w:style w:type="paragraph" w:customStyle="1" w:styleId="101DA482A05342169176A1A89DE0A6C5">
    <w:name w:val="101DA482A05342169176A1A89DE0A6C5"/>
    <w:rsid w:val="00A12E94"/>
  </w:style>
  <w:style w:type="paragraph" w:customStyle="1" w:styleId="8941B4BE113F40FC8E7DF3589FEE9A80">
    <w:name w:val="8941B4BE113F40FC8E7DF3589FEE9A80"/>
    <w:rsid w:val="00A12E94"/>
  </w:style>
  <w:style w:type="paragraph" w:customStyle="1" w:styleId="151899D8FA0D49F6AD108C208BF33973">
    <w:name w:val="151899D8FA0D49F6AD108C208BF33973"/>
    <w:rsid w:val="00A12E94"/>
  </w:style>
  <w:style w:type="paragraph" w:customStyle="1" w:styleId="AB1592A51FA442F79BCFE9D722E8208F">
    <w:name w:val="AB1592A51FA442F79BCFE9D722E8208F"/>
    <w:rsid w:val="00A12E94"/>
  </w:style>
  <w:style w:type="paragraph" w:customStyle="1" w:styleId="63208ADE04054E359A0BE1E84456BFB8">
    <w:name w:val="63208ADE04054E359A0BE1E84456BFB8"/>
    <w:rsid w:val="00A12E94"/>
  </w:style>
  <w:style w:type="paragraph" w:customStyle="1" w:styleId="8B35EA75A5BA48B799A1BE7E6E54401F">
    <w:name w:val="8B35EA75A5BA48B799A1BE7E6E54401F"/>
    <w:rsid w:val="00A12E94"/>
  </w:style>
  <w:style w:type="paragraph" w:customStyle="1" w:styleId="1694825526B04AC0B4CFAE93E1EC211B">
    <w:name w:val="1694825526B04AC0B4CFAE93E1EC211B"/>
    <w:rsid w:val="00A12E94"/>
  </w:style>
  <w:style w:type="paragraph" w:customStyle="1" w:styleId="4814AB20387F4C88B811C06FACBCEC64">
    <w:name w:val="4814AB20387F4C88B811C06FACBCEC64"/>
    <w:rsid w:val="00A12E94"/>
  </w:style>
  <w:style w:type="paragraph" w:customStyle="1" w:styleId="136A0A282084408C820D3A6E44F72DA2">
    <w:name w:val="136A0A282084408C820D3A6E44F72DA2"/>
    <w:rsid w:val="00A12E94"/>
  </w:style>
  <w:style w:type="paragraph" w:customStyle="1" w:styleId="A1C3335C06A44AC0BE95EAA6363C42D3">
    <w:name w:val="A1C3335C06A44AC0BE95EAA6363C42D3"/>
    <w:rsid w:val="00A12E94"/>
  </w:style>
  <w:style w:type="paragraph" w:customStyle="1" w:styleId="97F7E991A8414D06B12A7D00F28526E3">
    <w:name w:val="97F7E991A8414D06B12A7D00F28526E3"/>
    <w:rsid w:val="00A12E94"/>
  </w:style>
  <w:style w:type="paragraph" w:customStyle="1" w:styleId="3881D63703D242B09B0DBF35F0EE024F">
    <w:name w:val="3881D63703D242B09B0DBF35F0EE024F"/>
    <w:rsid w:val="00A12E94"/>
  </w:style>
  <w:style w:type="paragraph" w:customStyle="1" w:styleId="8BB28BB15A9A477CB079647A2EC77E51">
    <w:name w:val="8BB28BB15A9A477CB079647A2EC77E51"/>
    <w:rsid w:val="00A12E94"/>
  </w:style>
  <w:style w:type="paragraph" w:customStyle="1" w:styleId="64ED10A74BC4472395B2599435C0C532">
    <w:name w:val="64ED10A74BC4472395B2599435C0C532"/>
    <w:rsid w:val="00A12E94"/>
  </w:style>
  <w:style w:type="paragraph" w:customStyle="1" w:styleId="820DDE17C7CD46FEA0AC9463FA5369B7">
    <w:name w:val="820DDE17C7CD46FEA0AC9463FA5369B7"/>
    <w:rsid w:val="00A12E94"/>
  </w:style>
  <w:style w:type="paragraph" w:customStyle="1" w:styleId="4DB7011C2E6247008306333385A69F29">
    <w:name w:val="4DB7011C2E6247008306333385A69F29"/>
    <w:rsid w:val="00A12E94"/>
  </w:style>
  <w:style w:type="paragraph" w:customStyle="1" w:styleId="26C90946FC444B08A00F8FE87F923064">
    <w:name w:val="26C90946FC444B08A00F8FE87F923064"/>
    <w:rsid w:val="00A12E94"/>
  </w:style>
  <w:style w:type="paragraph" w:customStyle="1" w:styleId="C0B12554F9314877BBD7BEF74ED8F7B1">
    <w:name w:val="C0B12554F9314877BBD7BEF74ED8F7B1"/>
    <w:rsid w:val="00A12E94"/>
  </w:style>
  <w:style w:type="paragraph" w:customStyle="1" w:styleId="BDF5022F0AE64DF0AB04F5956DDD4DA8">
    <w:name w:val="BDF5022F0AE64DF0AB04F5956DDD4DA8"/>
    <w:rsid w:val="00A12E94"/>
  </w:style>
  <w:style w:type="paragraph" w:customStyle="1" w:styleId="A2AE76C1C0A14B0E9DBCC58CECABA726">
    <w:name w:val="A2AE76C1C0A14B0E9DBCC58CECABA726"/>
    <w:rsid w:val="00A12E94"/>
  </w:style>
  <w:style w:type="paragraph" w:customStyle="1" w:styleId="84DF7C350D8F4E1C84D63F09E1146493">
    <w:name w:val="84DF7C350D8F4E1C84D63F09E1146493"/>
    <w:rsid w:val="00A12E94"/>
  </w:style>
  <w:style w:type="paragraph" w:customStyle="1" w:styleId="C83506EBBD7E46AA9FB2151029F08F1D">
    <w:name w:val="C83506EBBD7E46AA9FB2151029F08F1D"/>
    <w:rsid w:val="00A12E94"/>
  </w:style>
  <w:style w:type="paragraph" w:customStyle="1" w:styleId="8C66A85D06094A89A33D7B08E97E5286">
    <w:name w:val="8C66A85D06094A89A33D7B08E97E5286"/>
    <w:rsid w:val="00A12E94"/>
  </w:style>
  <w:style w:type="paragraph" w:customStyle="1" w:styleId="FB61299DE3174CF497597B09896017CE">
    <w:name w:val="FB61299DE3174CF497597B09896017CE"/>
    <w:rsid w:val="00A12E94"/>
  </w:style>
  <w:style w:type="paragraph" w:customStyle="1" w:styleId="CD8D230030A8407DB2A7F68EC01A74BE">
    <w:name w:val="CD8D230030A8407DB2A7F68EC01A74BE"/>
    <w:rsid w:val="00A12E94"/>
  </w:style>
  <w:style w:type="paragraph" w:customStyle="1" w:styleId="DB93AFE9679D444AB2FFEFBA39E5806F">
    <w:name w:val="DB93AFE9679D444AB2FFEFBA39E5806F"/>
    <w:rsid w:val="00A12E94"/>
  </w:style>
  <w:style w:type="paragraph" w:customStyle="1" w:styleId="93D3953D403D43EC9FDE44ECD148C82F">
    <w:name w:val="93D3953D403D43EC9FDE44ECD148C82F"/>
    <w:rsid w:val="00A12E94"/>
  </w:style>
  <w:style w:type="paragraph" w:customStyle="1" w:styleId="142D60D6A4A642D791A9A11E858E03FB">
    <w:name w:val="142D60D6A4A642D791A9A11E858E03FB"/>
    <w:rsid w:val="00A12E94"/>
  </w:style>
  <w:style w:type="paragraph" w:customStyle="1" w:styleId="B8AFEED7DEEA4B11AAE9E6750C80A118">
    <w:name w:val="B8AFEED7DEEA4B11AAE9E6750C80A118"/>
    <w:rsid w:val="00A12E94"/>
  </w:style>
  <w:style w:type="paragraph" w:customStyle="1" w:styleId="92889A780C144088A0E801026A03BA98">
    <w:name w:val="92889A780C144088A0E801026A03BA98"/>
    <w:rsid w:val="00A12E94"/>
  </w:style>
  <w:style w:type="paragraph" w:customStyle="1" w:styleId="A3FBDC41D0DF4A68963F3DEFBEA65CFF">
    <w:name w:val="A3FBDC41D0DF4A68963F3DEFBEA65CFF"/>
    <w:rsid w:val="00A12E94"/>
  </w:style>
  <w:style w:type="paragraph" w:customStyle="1" w:styleId="5824C056DFAC4FC586D71722906E83BD">
    <w:name w:val="5824C056DFAC4FC586D71722906E83BD"/>
    <w:rsid w:val="00A12E94"/>
  </w:style>
  <w:style w:type="paragraph" w:customStyle="1" w:styleId="F0489506298D482A903BB2071E1C4E78">
    <w:name w:val="F0489506298D482A903BB2071E1C4E78"/>
    <w:rsid w:val="00A12E94"/>
  </w:style>
  <w:style w:type="paragraph" w:customStyle="1" w:styleId="AF7C940BC01342E095C3B4D12EDC5320">
    <w:name w:val="AF7C940BC01342E095C3B4D12EDC5320"/>
    <w:rsid w:val="00A12E94"/>
  </w:style>
  <w:style w:type="paragraph" w:customStyle="1" w:styleId="EC5CD3960E594280BF5672034F9A7F58">
    <w:name w:val="EC5CD3960E594280BF5672034F9A7F58"/>
    <w:rsid w:val="00A12E94"/>
  </w:style>
  <w:style w:type="paragraph" w:customStyle="1" w:styleId="D1CCA29A096F4681B556A02A07B4357F">
    <w:name w:val="D1CCA29A096F4681B556A02A07B4357F"/>
    <w:rsid w:val="00A12E94"/>
  </w:style>
  <w:style w:type="paragraph" w:customStyle="1" w:styleId="405F63759C3A4B28B3F95A10E85D2CF1">
    <w:name w:val="405F63759C3A4B28B3F95A10E85D2CF1"/>
    <w:rsid w:val="00A12E94"/>
  </w:style>
  <w:style w:type="paragraph" w:customStyle="1" w:styleId="1B18A76AFC6D4DCAAB7D30093FE7A6BB">
    <w:name w:val="1B18A76AFC6D4DCAAB7D30093FE7A6BB"/>
    <w:rsid w:val="00A12E94"/>
  </w:style>
  <w:style w:type="paragraph" w:customStyle="1" w:styleId="FD49386B626645A5ACE50C738270B8D2">
    <w:name w:val="FD49386B626645A5ACE50C738270B8D2"/>
    <w:rsid w:val="00A12E94"/>
  </w:style>
  <w:style w:type="paragraph" w:customStyle="1" w:styleId="F9D18F91719D4263A96ED348A1877D3B">
    <w:name w:val="F9D18F91719D4263A96ED348A1877D3B"/>
    <w:rsid w:val="00A12E94"/>
  </w:style>
  <w:style w:type="paragraph" w:customStyle="1" w:styleId="89AC97D880814F90B3F7D530AA3E7AFE">
    <w:name w:val="89AC97D880814F90B3F7D530AA3E7AFE"/>
    <w:rsid w:val="00A12E94"/>
  </w:style>
  <w:style w:type="paragraph" w:customStyle="1" w:styleId="E227A83EBDCA4BA2968E8CA7C035B13E">
    <w:name w:val="E227A83EBDCA4BA2968E8CA7C035B13E"/>
    <w:rsid w:val="00A12E94"/>
  </w:style>
  <w:style w:type="paragraph" w:customStyle="1" w:styleId="EC6BE7E8D6C34FD0B90F072D6B69E68C">
    <w:name w:val="EC6BE7E8D6C34FD0B90F072D6B69E68C"/>
    <w:rsid w:val="00A12E94"/>
  </w:style>
  <w:style w:type="paragraph" w:customStyle="1" w:styleId="6D035AC61DF14537B95C01ACEED96CCC">
    <w:name w:val="6D035AC61DF14537B95C01ACEED96CCC"/>
    <w:rsid w:val="00A12E94"/>
  </w:style>
  <w:style w:type="paragraph" w:customStyle="1" w:styleId="7DEED008C6564FE4996493B8B9CF6CF3">
    <w:name w:val="7DEED008C6564FE4996493B8B9CF6CF3"/>
    <w:rsid w:val="00A12E94"/>
  </w:style>
  <w:style w:type="paragraph" w:customStyle="1" w:styleId="AD53EBEFF3DB4CA5A879DAB5D13ED9C7">
    <w:name w:val="AD53EBEFF3DB4CA5A879DAB5D13ED9C7"/>
    <w:rsid w:val="00A12E94"/>
  </w:style>
  <w:style w:type="paragraph" w:customStyle="1" w:styleId="997E8115C5F1440791693436F0088389">
    <w:name w:val="997E8115C5F1440791693436F0088389"/>
    <w:rsid w:val="00A12E94"/>
  </w:style>
  <w:style w:type="paragraph" w:customStyle="1" w:styleId="ED3E4635FC5143A69E89582AA5EC62DC">
    <w:name w:val="ED3E4635FC5143A69E89582AA5EC62DC"/>
    <w:rsid w:val="00A12E94"/>
  </w:style>
  <w:style w:type="paragraph" w:customStyle="1" w:styleId="DF2E249465A24F9E9F31529E61FD2F21">
    <w:name w:val="DF2E249465A24F9E9F31529E61FD2F21"/>
    <w:rsid w:val="00A12E94"/>
  </w:style>
  <w:style w:type="paragraph" w:customStyle="1" w:styleId="F68294DC4B8E46CF811C9449D0C883CA4">
    <w:name w:val="F68294DC4B8E46CF811C9449D0C883CA4"/>
    <w:rsid w:val="00A12E94"/>
    <w:rPr>
      <w:rFonts w:eastAsiaTheme="minorHAnsi"/>
      <w:lang w:eastAsia="en-US"/>
    </w:rPr>
  </w:style>
  <w:style w:type="paragraph" w:customStyle="1" w:styleId="622B93E2BC554A83BD6A08D9386A3A522">
    <w:name w:val="622B93E2BC554A83BD6A08D9386A3A522"/>
    <w:rsid w:val="00A12E94"/>
    <w:rPr>
      <w:rFonts w:eastAsiaTheme="minorHAnsi"/>
      <w:lang w:eastAsia="en-US"/>
    </w:rPr>
  </w:style>
  <w:style w:type="paragraph" w:customStyle="1" w:styleId="8BE6F5777ACB4144A0173602BCB332F61">
    <w:name w:val="8BE6F5777ACB4144A0173602BCB332F61"/>
    <w:rsid w:val="00A12E94"/>
    <w:rPr>
      <w:rFonts w:eastAsiaTheme="minorHAnsi"/>
      <w:lang w:eastAsia="en-US"/>
    </w:rPr>
  </w:style>
  <w:style w:type="paragraph" w:customStyle="1" w:styleId="74B78E08F9174B24AB76DBE4C434687C1">
    <w:name w:val="74B78E08F9174B24AB76DBE4C434687C1"/>
    <w:rsid w:val="00A12E94"/>
    <w:rPr>
      <w:rFonts w:eastAsiaTheme="minorHAnsi"/>
      <w:lang w:eastAsia="en-US"/>
    </w:rPr>
  </w:style>
  <w:style w:type="paragraph" w:customStyle="1" w:styleId="04DAFF943C3D489BB4A1A27C7CB476471">
    <w:name w:val="04DAFF943C3D489BB4A1A27C7CB476471"/>
    <w:rsid w:val="00A12E94"/>
    <w:rPr>
      <w:rFonts w:eastAsiaTheme="minorHAnsi"/>
      <w:lang w:eastAsia="en-US"/>
    </w:rPr>
  </w:style>
  <w:style w:type="paragraph" w:customStyle="1" w:styleId="5131F293B3B746168A674E48C47AFAAD1">
    <w:name w:val="5131F293B3B746168A674E48C47AFAAD1"/>
    <w:rsid w:val="00A12E94"/>
    <w:rPr>
      <w:rFonts w:eastAsiaTheme="minorHAnsi"/>
      <w:lang w:eastAsia="en-US"/>
    </w:rPr>
  </w:style>
  <w:style w:type="paragraph" w:customStyle="1" w:styleId="DF2E249465A24F9E9F31529E61FD2F211">
    <w:name w:val="DF2E249465A24F9E9F31529E61FD2F211"/>
    <w:rsid w:val="00A12E94"/>
    <w:rPr>
      <w:rFonts w:eastAsiaTheme="minorHAnsi"/>
      <w:lang w:eastAsia="en-US"/>
    </w:rPr>
  </w:style>
  <w:style w:type="paragraph" w:customStyle="1" w:styleId="3C99D0A998C8408EA9340A879ECCC38C">
    <w:name w:val="3C99D0A998C8408EA9340A879ECCC38C"/>
    <w:rsid w:val="00A12E94"/>
  </w:style>
  <w:style w:type="paragraph" w:customStyle="1" w:styleId="04FE2AD60CE94422969C215A574FEF6B">
    <w:name w:val="04FE2AD60CE94422969C215A574FEF6B"/>
    <w:rsid w:val="00A12E94"/>
  </w:style>
  <w:style w:type="paragraph" w:customStyle="1" w:styleId="57E93D2BC1E2421B82E3D268B457B09C">
    <w:name w:val="57E93D2BC1E2421B82E3D268B457B09C"/>
    <w:rsid w:val="00A12E94"/>
  </w:style>
  <w:style w:type="paragraph" w:customStyle="1" w:styleId="190D9942780F455888F5C602E6AA0595">
    <w:name w:val="190D9942780F455888F5C602E6AA0595"/>
    <w:rsid w:val="00A12E94"/>
  </w:style>
  <w:style w:type="paragraph" w:customStyle="1" w:styleId="3284CD0D5E804A0595516E850CC8E7EA">
    <w:name w:val="3284CD0D5E804A0595516E850CC8E7EA"/>
    <w:rsid w:val="00A12E94"/>
  </w:style>
  <w:style w:type="paragraph" w:customStyle="1" w:styleId="D1424C64185C467DB0C232D15FE1E3FB">
    <w:name w:val="D1424C64185C467DB0C232D15FE1E3FB"/>
    <w:rsid w:val="00A12E94"/>
  </w:style>
  <w:style w:type="paragraph" w:customStyle="1" w:styleId="70F7B77F2BA04F75B6332AA8448E2C22">
    <w:name w:val="70F7B77F2BA04F75B6332AA8448E2C22"/>
    <w:rsid w:val="00A12E94"/>
  </w:style>
  <w:style w:type="paragraph" w:customStyle="1" w:styleId="5DF7DE1427F94A958FD34978FCC25641">
    <w:name w:val="5DF7DE1427F94A958FD34978FCC25641"/>
    <w:rsid w:val="00A12E94"/>
  </w:style>
  <w:style w:type="paragraph" w:customStyle="1" w:styleId="6A347EEFE3E648088C7A6F8010F2B37C">
    <w:name w:val="6A347EEFE3E648088C7A6F8010F2B37C"/>
    <w:rsid w:val="00A12E94"/>
  </w:style>
  <w:style w:type="paragraph" w:customStyle="1" w:styleId="88909DC18A154625B72B483A5AB26933">
    <w:name w:val="88909DC18A154625B72B483A5AB26933"/>
    <w:rsid w:val="00A12E94"/>
  </w:style>
  <w:style w:type="paragraph" w:customStyle="1" w:styleId="8A98812A4DBC446A9B86654679E9E410">
    <w:name w:val="8A98812A4DBC446A9B86654679E9E410"/>
    <w:rsid w:val="00A12E94"/>
  </w:style>
  <w:style w:type="paragraph" w:customStyle="1" w:styleId="8315EAEF19554DA7B7EE8D23691B8D7A">
    <w:name w:val="8315EAEF19554DA7B7EE8D23691B8D7A"/>
    <w:rsid w:val="00A12E94"/>
  </w:style>
  <w:style w:type="paragraph" w:customStyle="1" w:styleId="DD03FDF69B2045638FAE298D67BF9B5C">
    <w:name w:val="DD03FDF69B2045638FAE298D67BF9B5C"/>
    <w:rsid w:val="00A12E94"/>
  </w:style>
  <w:style w:type="paragraph" w:customStyle="1" w:styleId="7FCABAA8941F4B03976F267CE07579F8">
    <w:name w:val="7FCABAA8941F4B03976F267CE07579F8"/>
    <w:rsid w:val="00A12E94"/>
  </w:style>
  <w:style w:type="paragraph" w:customStyle="1" w:styleId="37123353894448848FF2F7F75A1ECA4D">
    <w:name w:val="37123353894448848FF2F7F75A1ECA4D"/>
    <w:rsid w:val="00A12E94"/>
  </w:style>
  <w:style w:type="paragraph" w:customStyle="1" w:styleId="11919C912A25448BB1F7DAD81B63EDFC">
    <w:name w:val="11919C912A25448BB1F7DAD81B63EDFC"/>
    <w:rsid w:val="00A12E94"/>
  </w:style>
  <w:style w:type="paragraph" w:customStyle="1" w:styleId="18D00DD213E848C1A1130E528D6A9B1F">
    <w:name w:val="18D00DD213E848C1A1130E528D6A9B1F"/>
    <w:rsid w:val="00A12E94"/>
  </w:style>
  <w:style w:type="paragraph" w:customStyle="1" w:styleId="FA6226BDF8844A2B98F66B363E1279BA">
    <w:name w:val="FA6226BDF8844A2B98F66B363E1279BA"/>
    <w:rsid w:val="00A12E94"/>
  </w:style>
  <w:style w:type="paragraph" w:customStyle="1" w:styleId="7E6B33B2EB4043F99EFC551F26E7CB7C">
    <w:name w:val="7E6B33B2EB4043F99EFC551F26E7CB7C"/>
    <w:rsid w:val="00A12E94"/>
  </w:style>
  <w:style w:type="paragraph" w:customStyle="1" w:styleId="C01B8B0075134DEA8A5497A5DE8C5AF9">
    <w:name w:val="C01B8B0075134DEA8A5497A5DE8C5AF9"/>
    <w:rsid w:val="00A12E94"/>
  </w:style>
  <w:style w:type="paragraph" w:customStyle="1" w:styleId="A4CFAA29334B4B50A3E8EA4E5DCF721E">
    <w:name w:val="A4CFAA29334B4B50A3E8EA4E5DCF721E"/>
    <w:rsid w:val="00A12E94"/>
  </w:style>
  <w:style w:type="paragraph" w:customStyle="1" w:styleId="46F76148AF334C448019383DABFE2140">
    <w:name w:val="46F76148AF334C448019383DABFE2140"/>
    <w:rsid w:val="00A12E94"/>
  </w:style>
  <w:style w:type="paragraph" w:customStyle="1" w:styleId="300F07C01F6644F69F1D66532406066D">
    <w:name w:val="300F07C01F6644F69F1D66532406066D"/>
    <w:rsid w:val="00A12E94"/>
  </w:style>
  <w:style w:type="paragraph" w:customStyle="1" w:styleId="81FC668457E540B39AFEFB4C41096520">
    <w:name w:val="81FC668457E540B39AFEFB4C41096520"/>
    <w:rsid w:val="00A12E94"/>
  </w:style>
  <w:style w:type="paragraph" w:customStyle="1" w:styleId="15862ABFF07941D5845E9DB6E27C4860">
    <w:name w:val="15862ABFF07941D5845E9DB6E27C4860"/>
    <w:rsid w:val="00A12E94"/>
  </w:style>
  <w:style w:type="paragraph" w:customStyle="1" w:styleId="0721E922BE8F430A93AE0CAA41DA2ED6">
    <w:name w:val="0721E922BE8F430A93AE0CAA41DA2ED6"/>
    <w:rsid w:val="00A12E94"/>
  </w:style>
  <w:style w:type="paragraph" w:customStyle="1" w:styleId="7DC139D04B3A43A981834E4DE484B1C1">
    <w:name w:val="7DC139D04B3A43A981834E4DE484B1C1"/>
    <w:rsid w:val="00A12E94"/>
  </w:style>
  <w:style w:type="paragraph" w:customStyle="1" w:styleId="5FE239C266104D2A856FAA71980F16F6">
    <w:name w:val="5FE239C266104D2A856FAA71980F16F6"/>
    <w:rsid w:val="00A12E94"/>
  </w:style>
  <w:style w:type="paragraph" w:customStyle="1" w:styleId="F8911B6952DB41EC9F3EEC2062659BA4">
    <w:name w:val="F8911B6952DB41EC9F3EEC2062659BA4"/>
    <w:rsid w:val="00A12E94"/>
  </w:style>
  <w:style w:type="paragraph" w:customStyle="1" w:styleId="9D3C2C10EEF7421DBF43F25C36329918">
    <w:name w:val="9D3C2C10EEF7421DBF43F25C36329918"/>
    <w:rsid w:val="00A12E94"/>
  </w:style>
  <w:style w:type="paragraph" w:customStyle="1" w:styleId="B1AD2C3593B84E0CB89E503FC020A70D">
    <w:name w:val="B1AD2C3593B84E0CB89E503FC020A70D"/>
    <w:rsid w:val="00A12E94"/>
  </w:style>
  <w:style w:type="paragraph" w:customStyle="1" w:styleId="F774D25CAF3247E8B6EA8A64567A3196">
    <w:name w:val="F774D25CAF3247E8B6EA8A64567A3196"/>
    <w:rsid w:val="00A12E94"/>
  </w:style>
  <w:style w:type="paragraph" w:customStyle="1" w:styleId="DE6B257ABE564A848F176877E7D3AEB9">
    <w:name w:val="DE6B257ABE564A848F176877E7D3AEB9"/>
    <w:rsid w:val="00A12E94"/>
  </w:style>
  <w:style w:type="paragraph" w:customStyle="1" w:styleId="68386FB06D01491CB93E6B8EA917D81C">
    <w:name w:val="68386FB06D01491CB93E6B8EA917D81C"/>
    <w:rsid w:val="00A12E94"/>
  </w:style>
  <w:style w:type="paragraph" w:customStyle="1" w:styleId="7D2BBF5A08A94BEFAB4B64EC261C5D3A">
    <w:name w:val="7D2BBF5A08A94BEFAB4B64EC261C5D3A"/>
    <w:rsid w:val="00A12E94"/>
  </w:style>
  <w:style w:type="paragraph" w:customStyle="1" w:styleId="667C3498B3A94F50AD18E09B5EA84F41">
    <w:name w:val="667C3498B3A94F50AD18E09B5EA84F41"/>
    <w:rsid w:val="00A12E94"/>
  </w:style>
  <w:style w:type="paragraph" w:customStyle="1" w:styleId="2FF3EDD795D54AC89A02A0AB4AC9F820">
    <w:name w:val="2FF3EDD795D54AC89A02A0AB4AC9F820"/>
    <w:rsid w:val="00A12E94"/>
  </w:style>
  <w:style w:type="paragraph" w:customStyle="1" w:styleId="966600004F68492494C5713CFF602A09">
    <w:name w:val="966600004F68492494C5713CFF602A09"/>
    <w:rsid w:val="00A12E94"/>
  </w:style>
  <w:style w:type="paragraph" w:customStyle="1" w:styleId="35E9E66C2C9F433895C9F7B39DDD800C">
    <w:name w:val="35E9E66C2C9F433895C9F7B39DDD800C"/>
    <w:rsid w:val="00A12E94"/>
  </w:style>
  <w:style w:type="paragraph" w:customStyle="1" w:styleId="C398286351A648AEBCC6C5CD49504BA1">
    <w:name w:val="C398286351A648AEBCC6C5CD49504BA1"/>
    <w:rsid w:val="00A12E94"/>
  </w:style>
  <w:style w:type="paragraph" w:customStyle="1" w:styleId="BCB28F7B8E764E14978E355F9A5EC44F">
    <w:name w:val="BCB28F7B8E764E14978E355F9A5EC44F"/>
    <w:rsid w:val="00A12E94"/>
  </w:style>
  <w:style w:type="paragraph" w:customStyle="1" w:styleId="72E2D961EB644D3992360595E8AB992C">
    <w:name w:val="72E2D961EB644D3992360595E8AB992C"/>
    <w:rsid w:val="00A12E94"/>
  </w:style>
  <w:style w:type="paragraph" w:customStyle="1" w:styleId="D1211630C39549A1AFFB7C426FD85F03">
    <w:name w:val="D1211630C39549A1AFFB7C426FD85F03"/>
    <w:rsid w:val="00A12E94"/>
  </w:style>
  <w:style w:type="paragraph" w:customStyle="1" w:styleId="916D4FEE86CE45769E0D7EC99739B692">
    <w:name w:val="916D4FEE86CE45769E0D7EC99739B692"/>
    <w:rsid w:val="00A12E94"/>
  </w:style>
  <w:style w:type="paragraph" w:customStyle="1" w:styleId="46A7DB8DF07C4ABA94986C48E152017B">
    <w:name w:val="46A7DB8DF07C4ABA94986C48E152017B"/>
    <w:rsid w:val="00A12E94"/>
  </w:style>
  <w:style w:type="paragraph" w:customStyle="1" w:styleId="C327A7E737AE4F35BDFA766E10074BD9">
    <w:name w:val="C327A7E737AE4F35BDFA766E10074BD9"/>
    <w:rsid w:val="00A12E94"/>
  </w:style>
  <w:style w:type="paragraph" w:customStyle="1" w:styleId="7E43B66EC3884C20952B5F42F9DE90F7">
    <w:name w:val="7E43B66EC3884C20952B5F42F9DE90F7"/>
    <w:rsid w:val="00A12E94"/>
  </w:style>
  <w:style w:type="paragraph" w:customStyle="1" w:styleId="6915C2C262494DFC9C0B1BC2DB4CEBBE">
    <w:name w:val="6915C2C262494DFC9C0B1BC2DB4CEBBE"/>
    <w:rsid w:val="00A12E94"/>
  </w:style>
  <w:style w:type="paragraph" w:customStyle="1" w:styleId="4E8787E2FE444F1FBB05A18E265D3CB9">
    <w:name w:val="4E8787E2FE444F1FBB05A18E265D3CB9"/>
    <w:rsid w:val="00A12E94"/>
  </w:style>
  <w:style w:type="paragraph" w:customStyle="1" w:styleId="EAEE2460D6F148AA98094AA4D64A6E2B">
    <w:name w:val="EAEE2460D6F148AA98094AA4D64A6E2B"/>
    <w:rsid w:val="00A12E94"/>
  </w:style>
  <w:style w:type="paragraph" w:customStyle="1" w:styleId="2AD19D0DB0BE42ADBCFACBCFDE9B3F91">
    <w:name w:val="2AD19D0DB0BE42ADBCFACBCFDE9B3F91"/>
    <w:rsid w:val="00A12E94"/>
  </w:style>
  <w:style w:type="paragraph" w:customStyle="1" w:styleId="914AF8840C5C48A9AAB19568458F92AB">
    <w:name w:val="914AF8840C5C48A9AAB19568458F92AB"/>
    <w:rsid w:val="00A12E94"/>
  </w:style>
  <w:style w:type="paragraph" w:customStyle="1" w:styleId="24A70A4A421F40EDABE0ADE34F777C74">
    <w:name w:val="24A70A4A421F40EDABE0ADE34F777C74"/>
    <w:rsid w:val="00A12E94"/>
  </w:style>
  <w:style w:type="paragraph" w:customStyle="1" w:styleId="557DED7C147946E38C613A71399BDAC6">
    <w:name w:val="557DED7C147946E38C613A71399BDAC6"/>
    <w:rsid w:val="00A12E94"/>
  </w:style>
  <w:style w:type="paragraph" w:customStyle="1" w:styleId="C566D9BA6E6042C6AE74A2FDA8A6B09D">
    <w:name w:val="C566D9BA6E6042C6AE74A2FDA8A6B09D"/>
    <w:rsid w:val="00A12E94"/>
  </w:style>
  <w:style w:type="paragraph" w:customStyle="1" w:styleId="4F5368561DDD46A0915A81BC6C9BA701">
    <w:name w:val="4F5368561DDD46A0915A81BC6C9BA701"/>
    <w:rsid w:val="00A12E94"/>
  </w:style>
  <w:style w:type="paragraph" w:customStyle="1" w:styleId="A7A2BB2B4EBC4435B3E66EC6C777543F">
    <w:name w:val="A7A2BB2B4EBC4435B3E66EC6C777543F"/>
    <w:rsid w:val="00A12E94"/>
  </w:style>
  <w:style w:type="paragraph" w:customStyle="1" w:styleId="AF9E2679322649B680DFBF17084CB955">
    <w:name w:val="AF9E2679322649B680DFBF17084CB955"/>
    <w:rsid w:val="00A12E94"/>
  </w:style>
  <w:style w:type="paragraph" w:customStyle="1" w:styleId="7980E1635F234F608943400ADFADD26A">
    <w:name w:val="7980E1635F234F608943400ADFADD26A"/>
    <w:rsid w:val="00A12E94"/>
  </w:style>
  <w:style w:type="paragraph" w:customStyle="1" w:styleId="0230795C52FB443AA3BCD1DF92936957">
    <w:name w:val="0230795C52FB443AA3BCD1DF92936957"/>
    <w:rsid w:val="00A12E94"/>
  </w:style>
  <w:style w:type="paragraph" w:customStyle="1" w:styleId="D12B34CF512B46FEAE251AB3A37ECAD4">
    <w:name w:val="D12B34CF512B46FEAE251AB3A37ECAD4"/>
    <w:rsid w:val="00A12E94"/>
  </w:style>
  <w:style w:type="paragraph" w:customStyle="1" w:styleId="CB9732E56D3B4C4086AD7791781047EC">
    <w:name w:val="CB9732E56D3B4C4086AD7791781047EC"/>
    <w:rsid w:val="00A12E94"/>
  </w:style>
  <w:style w:type="paragraph" w:customStyle="1" w:styleId="3DFDF84BD9374C8AAF2F210FB62E8D7F">
    <w:name w:val="3DFDF84BD9374C8AAF2F210FB62E8D7F"/>
    <w:rsid w:val="00A12E94"/>
  </w:style>
  <w:style w:type="paragraph" w:customStyle="1" w:styleId="F0036D61E3144B1B9213B86CB397D78B">
    <w:name w:val="F0036D61E3144B1B9213B86CB397D78B"/>
    <w:rsid w:val="00A12E94"/>
  </w:style>
  <w:style w:type="paragraph" w:customStyle="1" w:styleId="362F18DD5AA249BE89DB8A84241795A4">
    <w:name w:val="362F18DD5AA249BE89DB8A84241795A4"/>
    <w:rsid w:val="00A12E94"/>
  </w:style>
  <w:style w:type="paragraph" w:customStyle="1" w:styleId="FB075133E8024A4AB79725990DF006A8">
    <w:name w:val="FB075133E8024A4AB79725990DF006A8"/>
    <w:rsid w:val="00A12E94"/>
  </w:style>
  <w:style w:type="paragraph" w:customStyle="1" w:styleId="097D4E743E204D4D8C56C6E0EBFDD9B9">
    <w:name w:val="097D4E743E204D4D8C56C6E0EBFDD9B9"/>
    <w:rsid w:val="00A12E94"/>
  </w:style>
  <w:style w:type="paragraph" w:customStyle="1" w:styleId="74D16F30E30D4E4293873764368D4872">
    <w:name w:val="74D16F30E30D4E4293873764368D4872"/>
    <w:rsid w:val="00A12E94"/>
  </w:style>
  <w:style w:type="paragraph" w:customStyle="1" w:styleId="69D5F04A8B054E1182699D1290CB499A">
    <w:name w:val="69D5F04A8B054E1182699D1290CB499A"/>
    <w:rsid w:val="00A12E94"/>
  </w:style>
  <w:style w:type="paragraph" w:customStyle="1" w:styleId="FD805A572E3E49DE88896B567E63AFCD">
    <w:name w:val="FD805A572E3E49DE88896B567E63AFCD"/>
    <w:rsid w:val="00A12E94"/>
  </w:style>
  <w:style w:type="paragraph" w:customStyle="1" w:styleId="1DCD74CA316F48DD812EE6A02681B9A1">
    <w:name w:val="1DCD74CA316F48DD812EE6A02681B9A1"/>
    <w:rsid w:val="00A12E94"/>
  </w:style>
  <w:style w:type="paragraph" w:customStyle="1" w:styleId="33CE11E74CD94DFA88B7DD8937A353B8">
    <w:name w:val="33CE11E74CD94DFA88B7DD8937A353B8"/>
    <w:rsid w:val="00A12E94"/>
  </w:style>
  <w:style w:type="paragraph" w:customStyle="1" w:styleId="CCDC4EDC240044B58E84789913EF570C">
    <w:name w:val="CCDC4EDC240044B58E84789913EF570C"/>
    <w:rsid w:val="00A12E94"/>
  </w:style>
  <w:style w:type="paragraph" w:customStyle="1" w:styleId="355681CE941845BBB8CD374BF7171862">
    <w:name w:val="355681CE941845BBB8CD374BF7171862"/>
    <w:rsid w:val="00A12E94"/>
  </w:style>
  <w:style w:type="paragraph" w:customStyle="1" w:styleId="520C2EB0D7334EC0BFC62FE8D1D193BD">
    <w:name w:val="520C2EB0D7334EC0BFC62FE8D1D193BD"/>
    <w:rsid w:val="00A12E94"/>
  </w:style>
  <w:style w:type="paragraph" w:customStyle="1" w:styleId="3B8C9365806448AAAD9F7B395FA15ED3">
    <w:name w:val="3B8C9365806448AAAD9F7B395FA15ED3"/>
    <w:rsid w:val="00A12E94"/>
  </w:style>
  <w:style w:type="paragraph" w:customStyle="1" w:styleId="9A700ABB539D4CFEA851F390814E9011">
    <w:name w:val="9A700ABB539D4CFEA851F390814E9011"/>
    <w:rsid w:val="00A12E94"/>
  </w:style>
  <w:style w:type="paragraph" w:customStyle="1" w:styleId="728A04E8E87848D687FD9ABCE9F05C43">
    <w:name w:val="728A04E8E87848D687FD9ABCE9F05C43"/>
    <w:rsid w:val="00A12E94"/>
  </w:style>
  <w:style w:type="paragraph" w:customStyle="1" w:styleId="7F08B6F04A0849679FBFF5D21F5CC04C">
    <w:name w:val="7F08B6F04A0849679FBFF5D21F5CC04C"/>
    <w:rsid w:val="00A12E94"/>
  </w:style>
  <w:style w:type="paragraph" w:customStyle="1" w:styleId="8DDD3BAD162849DE9F48BF957FC5CC21">
    <w:name w:val="8DDD3BAD162849DE9F48BF957FC5CC21"/>
    <w:rsid w:val="00A12E94"/>
  </w:style>
  <w:style w:type="paragraph" w:customStyle="1" w:styleId="56D878BEF6FC46098D97A14200BE3BEA">
    <w:name w:val="56D878BEF6FC46098D97A14200BE3BEA"/>
    <w:rsid w:val="00A12E94"/>
  </w:style>
  <w:style w:type="paragraph" w:customStyle="1" w:styleId="EFE3D18E232A495EA653ED646EABE815">
    <w:name w:val="EFE3D18E232A495EA653ED646EABE815"/>
    <w:rsid w:val="00A12E94"/>
  </w:style>
  <w:style w:type="paragraph" w:customStyle="1" w:styleId="08201960E1C44B05BCD52C78EDE9D96D">
    <w:name w:val="08201960E1C44B05BCD52C78EDE9D96D"/>
    <w:rsid w:val="00A12E94"/>
  </w:style>
  <w:style w:type="paragraph" w:customStyle="1" w:styleId="765E6D9E93FD4BE4BB343C1BDC2E5FD9">
    <w:name w:val="765E6D9E93FD4BE4BB343C1BDC2E5FD9"/>
    <w:rsid w:val="00A12E94"/>
  </w:style>
  <w:style w:type="paragraph" w:customStyle="1" w:styleId="6CD399934F2E4E89823871EBF42D5579">
    <w:name w:val="6CD399934F2E4E89823871EBF42D5579"/>
    <w:rsid w:val="00A12E94"/>
  </w:style>
  <w:style w:type="paragraph" w:customStyle="1" w:styleId="BF6F0ACFAD15417BB24E1D838E2C242A">
    <w:name w:val="BF6F0ACFAD15417BB24E1D838E2C242A"/>
    <w:rsid w:val="00A12E94"/>
  </w:style>
  <w:style w:type="paragraph" w:customStyle="1" w:styleId="FB69050B689A45D69677EAB941F6BFB6">
    <w:name w:val="FB69050B689A45D69677EAB941F6BFB6"/>
    <w:rsid w:val="00A12E94"/>
  </w:style>
  <w:style w:type="paragraph" w:customStyle="1" w:styleId="FE4B054EAB3B4A468A187EA1B5E4DDB6">
    <w:name w:val="FE4B054EAB3B4A468A187EA1B5E4DDB6"/>
    <w:rsid w:val="00A12E94"/>
  </w:style>
  <w:style w:type="paragraph" w:customStyle="1" w:styleId="F81179ED8BD345EF819B7C03733A55EA">
    <w:name w:val="F81179ED8BD345EF819B7C03733A55EA"/>
    <w:rsid w:val="00A12E94"/>
  </w:style>
  <w:style w:type="paragraph" w:customStyle="1" w:styleId="390A94D64E1342B2AA2693DB335F981F">
    <w:name w:val="390A94D64E1342B2AA2693DB335F981F"/>
    <w:rsid w:val="00A12E94"/>
  </w:style>
  <w:style w:type="paragraph" w:customStyle="1" w:styleId="013E2C7F4F4643E480BBCC953FC2D56C">
    <w:name w:val="013E2C7F4F4643E480BBCC953FC2D56C"/>
    <w:rsid w:val="00A12E94"/>
  </w:style>
  <w:style w:type="paragraph" w:customStyle="1" w:styleId="CB4A1CBFFC804325AF96B3DD4DC14820">
    <w:name w:val="CB4A1CBFFC804325AF96B3DD4DC14820"/>
    <w:rsid w:val="00A12E94"/>
  </w:style>
  <w:style w:type="paragraph" w:customStyle="1" w:styleId="300573A3CD334EE4A928C7BE5F7BF68E">
    <w:name w:val="300573A3CD334EE4A928C7BE5F7BF68E"/>
    <w:rsid w:val="00A12E94"/>
  </w:style>
  <w:style w:type="paragraph" w:customStyle="1" w:styleId="4471D53FB0E34A6684FE1A129EAFD070">
    <w:name w:val="4471D53FB0E34A6684FE1A129EAFD070"/>
    <w:rsid w:val="00A12E94"/>
  </w:style>
  <w:style w:type="paragraph" w:customStyle="1" w:styleId="5E58CBAAE2644BEBAF734310A190654E">
    <w:name w:val="5E58CBAAE2644BEBAF734310A190654E"/>
    <w:rsid w:val="00A12E94"/>
  </w:style>
  <w:style w:type="paragraph" w:customStyle="1" w:styleId="71824BEE168A407C81CEAE6A4E5C3D28">
    <w:name w:val="71824BEE168A407C81CEAE6A4E5C3D28"/>
    <w:rsid w:val="00A12E94"/>
  </w:style>
  <w:style w:type="paragraph" w:customStyle="1" w:styleId="54E4AA70BF614199A789014450E85EC6">
    <w:name w:val="54E4AA70BF614199A789014450E85EC6"/>
    <w:rsid w:val="00A12E94"/>
  </w:style>
  <w:style w:type="paragraph" w:customStyle="1" w:styleId="8724A408BA64428992D55054235E3CAA">
    <w:name w:val="8724A408BA64428992D55054235E3CAA"/>
    <w:rsid w:val="00A12E94"/>
  </w:style>
  <w:style w:type="paragraph" w:customStyle="1" w:styleId="71200CA68B794E8BBF09D340A753C955">
    <w:name w:val="71200CA68B794E8BBF09D340A753C955"/>
    <w:rsid w:val="00A12E94"/>
  </w:style>
  <w:style w:type="paragraph" w:customStyle="1" w:styleId="A53A2A77DBCC44C0B30BD65A028960A1">
    <w:name w:val="A53A2A77DBCC44C0B30BD65A028960A1"/>
    <w:rsid w:val="00A12E94"/>
  </w:style>
  <w:style w:type="paragraph" w:customStyle="1" w:styleId="74D006AD76F347B48B4EF35FAC45BD44">
    <w:name w:val="74D006AD76F347B48B4EF35FAC45BD44"/>
    <w:rsid w:val="00A12E94"/>
  </w:style>
  <w:style w:type="paragraph" w:customStyle="1" w:styleId="25E6FC6A050745309F8B5174CCD7B78B">
    <w:name w:val="25E6FC6A050745309F8B5174CCD7B78B"/>
    <w:rsid w:val="00A12E94"/>
  </w:style>
  <w:style w:type="paragraph" w:customStyle="1" w:styleId="ADB8EC954D99479E87B7C365B7459EA8">
    <w:name w:val="ADB8EC954D99479E87B7C365B7459EA8"/>
    <w:rsid w:val="00A12E94"/>
  </w:style>
  <w:style w:type="paragraph" w:customStyle="1" w:styleId="13D763C6AC5A411F9F34A64293C06108">
    <w:name w:val="13D763C6AC5A411F9F34A64293C06108"/>
    <w:rsid w:val="00A12E94"/>
  </w:style>
  <w:style w:type="paragraph" w:customStyle="1" w:styleId="F4C488FDA5324DEF8E015F6AFCDA15DD">
    <w:name w:val="F4C488FDA5324DEF8E015F6AFCDA15DD"/>
    <w:rsid w:val="00A12E94"/>
  </w:style>
  <w:style w:type="paragraph" w:customStyle="1" w:styleId="3104FB6FE8814B3E9E42CAF405B5C3C4">
    <w:name w:val="3104FB6FE8814B3E9E42CAF405B5C3C4"/>
    <w:rsid w:val="00A12E94"/>
  </w:style>
  <w:style w:type="paragraph" w:customStyle="1" w:styleId="7BDB80AAACB44F4B96907162EF763A81">
    <w:name w:val="7BDB80AAACB44F4B96907162EF763A81"/>
    <w:rsid w:val="00A12E94"/>
  </w:style>
  <w:style w:type="paragraph" w:customStyle="1" w:styleId="A16ECD29AB5041749BA62E38513EA080">
    <w:name w:val="A16ECD29AB5041749BA62E38513EA080"/>
    <w:rsid w:val="00A12E94"/>
  </w:style>
  <w:style w:type="paragraph" w:customStyle="1" w:styleId="0BD8D18A893E47FB94A662FF1D741F4B">
    <w:name w:val="0BD8D18A893E47FB94A662FF1D741F4B"/>
    <w:rsid w:val="00A12E94"/>
  </w:style>
  <w:style w:type="paragraph" w:customStyle="1" w:styleId="8B361813E61A4A1882BB3FD65145E74A">
    <w:name w:val="8B361813E61A4A1882BB3FD65145E74A"/>
    <w:rsid w:val="00A12E94"/>
  </w:style>
  <w:style w:type="paragraph" w:customStyle="1" w:styleId="4968BF5CE3EE4059883AE6C0C0C7147B">
    <w:name w:val="4968BF5CE3EE4059883AE6C0C0C7147B"/>
    <w:rsid w:val="00A12E94"/>
  </w:style>
  <w:style w:type="paragraph" w:customStyle="1" w:styleId="0A88BA19E36043138D1B034AF0EDC947">
    <w:name w:val="0A88BA19E36043138D1B034AF0EDC947"/>
    <w:rsid w:val="00A12E94"/>
  </w:style>
  <w:style w:type="paragraph" w:customStyle="1" w:styleId="65078629D6BC4B8BB2ECC51F7F1226AA">
    <w:name w:val="65078629D6BC4B8BB2ECC51F7F1226AA"/>
    <w:rsid w:val="00A12E94"/>
  </w:style>
  <w:style w:type="paragraph" w:customStyle="1" w:styleId="D276C1D7657F401587F9A512237B9BB7">
    <w:name w:val="D276C1D7657F401587F9A512237B9BB7"/>
    <w:rsid w:val="00A12E94"/>
  </w:style>
  <w:style w:type="paragraph" w:customStyle="1" w:styleId="0DA5CA09D0434453BCEE6184E9BB5A48">
    <w:name w:val="0DA5CA09D0434453BCEE6184E9BB5A48"/>
    <w:rsid w:val="00A12E94"/>
  </w:style>
  <w:style w:type="paragraph" w:customStyle="1" w:styleId="64311F11DD3B40C5B53E635334BDB32E">
    <w:name w:val="64311F11DD3B40C5B53E635334BDB32E"/>
    <w:rsid w:val="00A12E94"/>
  </w:style>
  <w:style w:type="paragraph" w:customStyle="1" w:styleId="EC474B8246C345D1BD2B7F90744A2CBC">
    <w:name w:val="EC474B8246C345D1BD2B7F90744A2CBC"/>
    <w:rsid w:val="00A12E94"/>
  </w:style>
  <w:style w:type="paragraph" w:customStyle="1" w:styleId="A6B7BF21ADC248D5A049C094756533A0">
    <w:name w:val="A6B7BF21ADC248D5A049C094756533A0"/>
    <w:rsid w:val="00A12E94"/>
  </w:style>
  <w:style w:type="paragraph" w:customStyle="1" w:styleId="C60FC4751C6545C0A068E141D3690FE0">
    <w:name w:val="C60FC4751C6545C0A068E141D3690FE0"/>
    <w:rsid w:val="00A12E94"/>
  </w:style>
  <w:style w:type="paragraph" w:customStyle="1" w:styleId="AC6B8A4553E64F4A9E4FB5B94F412BD6">
    <w:name w:val="AC6B8A4553E64F4A9E4FB5B94F412BD6"/>
    <w:rsid w:val="00A12E94"/>
  </w:style>
  <w:style w:type="paragraph" w:customStyle="1" w:styleId="DD695626DBB5485384FE15B78595439F">
    <w:name w:val="DD695626DBB5485384FE15B78595439F"/>
    <w:rsid w:val="00A12E94"/>
  </w:style>
  <w:style w:type="paragraph" w:customStyle="1" w:styleId="43523B95582D43C6A7ECD196FB012B52">
    <w:name w:val="43523B95582D43C6A7ECD196FB012B52"/>
    <w:rsid w:val="00A12E94"/>
  </w:style>
  <w:style w:type="paragraph" w:customStyle="1" w:styleId="53EC4F2428524E9EBE308CA3D3CD4F91">
    <w:name w:val="53EC4F2428524E9EBE308CA3D3CD4F91"/>
    <w:rsid w:val="00A12E94"/>
  </w:style>
  <w:style w:type="paragraph" w:customStyle="1" w:styleId="78FAF0AFD9CF446C9F5D79F9E393B4DC">
    <w:name w:val="78FAF0AFD9CF446C9F5D79F9E393B4DC"/>
    <w:rsid w:val="00A12E94"/>
  </w:style>
  <w:style w:type="paragraph" w:customStyle="1" w:styleId="F4E0914098444691AC6076E0EEBE25D9">
    <w:name w:val="F4E0914098444691AC6076E0EEBE25D9"/>
    <w:rsid w:val="00A12E94"/>
  </w:style>
  <w:style w:type="paragraph" w:customStyle="1" w:styleId="547C62A510DB43319E010FC709BB8568">
    <w:name w:val="547C62A510DB43319E010FC709BB8568"/>
    <w:rsid w:val="00A12E94"/>
  </w:style>
  <w:style w:type="paragraph" w:customStyle="1" w:styleId="047327AFDDAE4CBCACB225646CF45CD1">
    <w:name w:val="047327AFDDAE4CBCACB225646CF45CD1"/>
    <w:rsid w:val="00A12E94"/>
  </w:style>
  <w:style w:type="paragraph" w:customStyle="1" w:styleId="7C0FE347F4F74569BEC6C6A4CE9F7AE7">
    <w:name w:val="7C0FE347F4F74569BEC6C6A4CE9F7AE7"/>
    <w:rsid w:val="00A12E94"/>
  </w:style>
  <w:style w:type="paragraph" w:customStyle="1" w:styleId="EC7EB6128BF6424DBCA126E6911F7A16">
    <w:name w:val="EC7EB6128BF6424DBCA126E6911F7A16"/>
    <w:rsid w:val="00A12E94"/>
  </w:style>
  <w:style w:type="paragraph" w:customStyle="1" w:styleId="4C83BFB250FF442AA2C597F0D10D9067">
    <w:name w:val="4C83BFB250FF442AA2C597F0D10D9067"/>
    <w:rsid w:val="00A12E94"/>
  </w:style>
  <w:style w:type="paragraph" w:customStyle="1" w:styleId="79B7FFBC077F447DA7C7EC32C036AC0E">
    <w:name w:val="79B7FFBC077F447DA7C7EC32C036AC0E"/>
    <w:rsid w:val="00A12E94"/>
  </w:style>
  <w:style w:type="paragraph" w:customStyle="1" w:styleId="6C21BFBD7667442FA4BB6377CD20C95B">
    <w:name w:val="6C21BFBD7667442FA4BB6377CD20C95B"/>
    <w:rsid w:val="00A12E94"/>
  </w:style>
  <w:style w:type="paragraph" w:customStyle="1" w:styleId="08B31ADDFAFC46F2B6FCF9A9F35DAE93">
    <w:name w:val="08B31ADDFAFC46F2B6FCF9A9F35DAE93"/>
    <w:rsid w:val="00A12E94"/>
  </w:style>
  <w:style w:type="paragraph" w:customStyle="1" w:styleId="98BB3D8E004A4DE7B6A64B5409878A2B">
    <w:name w:val="98BB3D8E004A4DE7B6A64B5409878A2B"/>
    <w:rsid w:val="00A12E94"/>
  </w:style>
  <w:style w:type="paragraph" w:customStyle="1" w:styleId="95A572B1EDAE434D8F5533938A500463">
    <w:name w:val="95A572B1EDAE434D8F5533938A500463"/>
    <w:rsid w:val="00A12E94"/>
  </w:style>
  <w:style w:type="paragraph" w:customStyle="1" w:styleId="5EE369FE9FA241DD8A31389CB0F321F5">
    <w:name w:val="5EE369FE9FA241DD8A31389CB0F321F5"/>
    <w:rsid w:val="00A12E94"/>
  </w:style>
  <w:style w:type="paragraph" w:customStyle="1" w:styleId="01662945AEC049019F575358A6F47C9C">
    <w:name w:val="01662945AEC049019F575358A6F47C9C"/>
    <w:rsid w:val="00A12E94"/>
  </w:style>
  <w:style w:type="paragraph" w:customStyle="1" w:styleId="E2A2ABB2914241F0A261FB03E62EC17E">
    <w:name w:val="E2A2ABB2914241F0A261FB03E62EC17E"/>
    <w:rsid w:val="00A12E94"/>
  </w:style>
  <w:style w:type="paragraph" w:customStyle="1" w:styleId="887089548B2C4024B03CFC97D1E8185B">
    <w:name w:val="887089548B2C4024B03CFC97D1E8185B"/>
    <w:rsid w:val="00A12E94"/>
  </w:style>
  <w:style w:type="paragraph" w:customStyle="1" w:styleId="F86A5CF2E3324F62977101D74F475906">
    <w:name w:val="F86A5CF2E3324F62977101D74F475906"/>
    <w:rsid w:val="00A12E94"/>
  </w:style>
  <w:style w:type="paragraph" w:customStyle="1" w:styleId="2C05BFA20D10466B94396A5B1FD4198F">
    <w:name w:val="2C05BFA20D10466B94396A5B1FD4198F"/>
    <w:rsid w:val="00A12E94"/>
  </w:style>
  <w:style w:type="paragraph" w:customStyle="1" w:styleId="9D32BF9E45254D28B8EFCE806DD93D2C">
    <w:name w:val="9D32BF9E45254D28B8EFCE806DD93D2C"/>
    <w:rsid w:val="00A12E94"/>
  </w:style>
  <w:style w:type="paragraph" w:customStyle="1" w:styleId="A413B3766B564FF19F7331B3A1192C68">
    <w:name w:val="A413B3766B564FF19F7331B3A1192C68"/>
    <w:rsid w:val="00A12E94"/>
  </w:style>
  <w:style w:type="paragraph" w:customStyle="1" w:styleId="7406542291F34DCFAA8920893D0CC38B">
    <w:name w:val="7406542291F34DCFAA8920893D0CC38B"/>
    <w:rsid w:val="00A12E94"/>
  </w:style>
  <w:style w:type="paragraph" w:customStyle="1" w:styleId="01098FC2F49546C89B1A3F5C42763B04">
    <w:name w:val="01098FC2F49546C89B1A3F5C42763B04"/>
    <w:rsid w:val="00A12E94"/>
  </w:style>
  <w:style w:type="paragraph" w:customStyle="1" w:styleId="07415109D3FC420187BC031917157A2B">
    <w:name w:val="07415109D3FC420187BC031917157A2B"/>
    <w:rsid w:val="00A12E94"/>
  </w:style>
  <w:style w:type="paragraph" w:customStyle="1" w:styleId="B65653E5E669419BB87B8C24B372451B">
    <w:name w:val="B65653E5E669419BB87B8C24B372451B"/>
    <w:rsid w:val="00A12E94"/>
  </w:style>
  <w:style w:type="paragraph" w:customStyle="1" w:styleId="72A5A57D5CE445899B766D89D58E4E74">
    <w:name w:val="72A5A57D5CE445899B766D89D58E4E74"/>
    <w:rsid w:val="00A12E94"/>
  </w:style>
  <w:style w:type="paragraph" w:customStyle="1" w:styleId="0A05870139A14D6A9E008E3917519B09">
    <w:name w:val="0A05870139A14D6A9E008E3917519B09"/>
    <w:rsid w:val="00A12E94"/>
  </w:style>
  <w:style w:type="paragraph" w:customStyle="1" w:styleId="24E0C7CF5D62417F9A3F159C5A025B19">
    <w:name w:val="24E0C7CF5D62417F9A3F159C5A025B19"/>
    <w:rsid w:val="00A12E94"/>
  </w:style>
  <w:style w:type="paragraph" w:customStyle="1" w:styleId="23DFD1BF432F44A69A28DD3E4F63F879">
    <w:name w:val="23DFD1BF432F44A69A28DD3E4F63F879"/>
    <w:rsid w:val="00A12E94"/>
  </w:style>
  <w:style w:type="paragraph" w:customStyle="1" w:styleId="98B760EB8B0240AF87BE35005E91BACC">
    <w:name w:val="98B760EB8B0240AF87BE35005E91BACC"/>
    <w:rsid w:val="00A12E94"/>
  </w:style>
  <w:style w:type="paragraph" w:customStyle="1" w:styleId="5BDE0F18A0224F6E9A7E8A0412A89F29">
    <w:name w:val="5BDE0F18A0224F6E9A7E8A0412A89F29"/>
    <w:rsid w:val="00A12E94"/>
  </w:style>
  <w:style w:type="paragraph" w:customStyle="1" w:styleId="B6115DEB700D4D77AD0AD90EB9C3070E">
    <w:name w:val="B6115DEB700D4D77AD0AD90EB9C3070E"/>
    <w:rsid w:val="00A12E94"/>
  </w:style>
  <w:style w:type="paragraph" w:customStyle="1" w:styleId="304A0CA88D5544F996FDE620ECFDF3DF">
    <w:name w:val="304A0CA88D5544F996FDE620ECFDF3DF"/>
    <w:rsid w:val="00A12E94"/>
  </w:style>
  <w:style w:type="paragraph" w:customStyle="1" w:styleId="C32E5263E4174476AC4CD022AB93E678">
    <w:name w:val="C32E5263E4174476AC4CD022AB93E678"/>
    <w:rsid w:val="00A12E94"/>
  </w:style>
  <w:style w:type="paragraph" w:customStyle="1" w:styleId="F4437087B18B4FE49E49E6DA2C82118E">
    <w:name w:val="F4437087B18B4FE49E49E6DA2C82118E"/>
    <w:rsid w:val="00A12E94"/>
  </w:style>
  <w:style w:type="paragraph" w:customStyle="1" w:styleId="EF4027643A4F4637A3FD65DA2C21ED9F">
    <w:name w:val="EF4027643A4F4637A3FD65DA2C21ED9F"/>
    <w:rsid w:val="00A12E94"/>
  </w:style>
  <w:style w:type="paragraph" w:customStyle="1" w:styleId="D8D8C2A1250E4741BF1C4D2FB8FCCCA3">
    <w:name w:val="D8D8C2A1250E4741BF1C4D2FB8FCCCA3"/>
    <w:rsid w:val="00A12E94"/>
  </w:style>
  <w:style w:type="paragraph" w:customStyle="1" w:styleId="FB60BBBAB837473F9FF8AF7395854E5F">
    <w:name w:val="FB60BBBAB837473F9FF8AF7395854E5F"/>
    <w:rsid w:val="00A12E94"/>
  </w:style>
  <w:style w:type="paragraph" w:customStyle="1" w:styleId="0B81779E14F049BDBE6580FD800306EE">
    <w:name w:val="0B81779E14F049BDBE6580FD800306EE"/>
    <w:rsid w:val="00A12E94"/>
  </w:style>
  <w:style w:type="paragraph" w:customStyle="1" w:styleId="DD64DB7D84DA4D9883032B81660FCE80">
    <w:name w:val="DD64DB7D84DA4D9883032B81660FCE80"/>
    <w:rsid w:val="00A12E94"/>
  </w:style>
  <w:style w:type="paragraph" w:customStyle="1" w:styleId="C46731D424014E74B2943CBE5F5217E2">
    <w:name w:val="C46731D424014E74B2943CBE5F5217E2"/>
    <w:rsid w:val="00A12E94"/>
  </w:style>
  <w:style w:type="paragraph" w:customStyle="1" w:styleId="605FFC744FA34E94894433E9BB588702">
    <w:name w:val="605FFC744FA34E94894433E9BB588702"/>
    <w:rsid w:val="00A12E94"/>
  </w:style>
  <w:style w:type="paragraph" w:customStyle="1" w:styleId="BC29267C8D2A4E078D7955F6C7B33A1F">
    <w:name w:val="BC29267C8D2A4E078D7955F6C7B33A1F"/>
    <w:rsid w:val="00A12E94"/>
  </w:style>
  <w:style w:type="paragraph" w:customStyle="1" w:styleId="955AC85F94F14B7F8E37EB7AFBE3A42F">
    <w:name w:val="955AC85F94F14B7F8E37EB7AFBE3A42F"/>
    <w:rsid w:val="00A12E94"/>
  </w:style>
  <w:style w:type="paragraph" w:customStyle="1" w:styleId="6245A2EAB8CA4199908AA3006A5B083C">
    <w:name w:val="6245A2EAB8CA4199908AA3006A5B083C"/>
    <w:rsid w:val="00A12E94"/>
  </w:style>
  <w:style w:type="paragraph" w:customStyle="1" w:styleId="6F6A9261400F4A089CE180EA081119E8">
    <w:name w:val="6F6A9261400F4A089CE180EA081119E8"/>
    <w:rsid w:val="00A12E94"/>
  </w:style>
  <w:style w:type="paragraph" w:customStyle="1" w:styleId="33CACF1A5AAF462B8B1896938E9E131C">
    <w:name w:val="33CACF1A5AAF462B8B1896938E9E131C"/>
    <w:rsid w:val="00A12E94"/>
  </w:style>
  <w:style w:type="paragraph" w:customStyle="1" w:styleId="084CEF39055B45EC8F784B62C09A0E83">
    <w:name w:val="084CEF39055B45EC8F784B62C09A0E83"/>
    <w:rsid w:val="00A12E94"/>
  </w:style>
  <w:style w:type="paragraph" w:customStyle="1" w:styleId="FD1A2C6878664C628D647AD1C3DCC274">
    <w:name w:val="FD1A2C6878664C628D647AD1C3DCC274"/>
    <w:rsid w:val="00A12E94"/>
  </w:style>
  <w:style w:type="paragraph" w:customStyle="1" w:styleId="5FB962B8F87D421982EEA9BC8C3A748C">
    <w:name w:val="5FB962B8F87D421982EEA9BC8C3A748C"/>
    <w:rsid w:val="00A12E94"/>
  </w:style>
  <w:style w:type="paragraph" w:customStyle="1" w:styleId="CD1A195C6E2144FDBEB23D033FEFA5BC">
    <w:name w:val="CD1A195C6E2144FDBEB23D033FEFA5BC"/>
    <w:rsid w:val="00A12E94"/>
  </w:style>
  <w:style w:type="paragraph" w:customStyle="1" w:styleId="7B72D9DCED9249C9AFBB5C0D455B5C17">
    <w:name w:val="7B72D9DCED9249C9AFBB5C0D455B5C17"/>
    <w:rsid w:val="00A12E94"/>
  </w:style>
  <w:style w:type="paragraph" w:customStyle="1" w:styleId="9AA1782AD90341A087D7F54C77B37C4B">
    <w:name w:val="9AA1782AD90341A087D7F54C77B37C4B"/>
    <w:rsid w:val="00A12E94"/>
  </w:style>
  <w:style w:type="paragraph" w:customStyle="1" w:styleId="2EB7DB829F2D42A7B2F15E26736AFB24">
    <w:name w:val="2EB7DB829F2D42A7B2F15E26736AFB24"/>
    <w:rsid w:val="00A12E94"/>
  </w:style>
  <w:style w:type="paragraph" w:customStyle="1" w:styleId="350560FF03044365865868A32FCB9C05">
    <w:name w:val="350560FF03044365865868A32FCB9C05"/>
    <w:rsid w:val="00A12E94"/>
  </w:style>
  <w:style w:type="paragraph" w:customStyle="1" w:styleId="0F4F73FC4DD64A53AB99B28B69D797D6">
    <w:name w:val="0F4F73FC4DD64A53AB99B28B69D797D6"/>
    <w:rsid w:val="00A12E94"/>
  </w:style>
  <w:style w:type="paragraph" w:customStyle="1" w:styleId="F5353DA4F897468282888961DBBA2656">
    <w:name w:val="F5353DA4F897468282888961DBBA2656"/>
    <w:rsid w:val="00A12E94"/>
  </w:style>
  <w:style w:type="paragraph" w:customStyle="1" w:styleId="1C825F27E0124B4EB421BCEA1EBC0430">
    <w:name w:val="1C825F27E0124B4EB421BCEA1EBC0430"/>
    <w:rsid w:val="00A12E94"/>
  </w:style>
  <w:style w:type="paragraph" w:customStyle="1" w:styleId="649062E78CB54F3C8CA05FF09B472FC4">
    <w:name w:val="649062E78CB54F3C8CA05FF09B472FC4"/>
    <w:rsid w:val="00A12E94"/>
  </w:style>
  <w:style w:type="paragraph" w:customStyle="1" w:styleId="4BFB755454A544C682A0820785E6CCBA">
    <w:name w:val="4BFB755454A544C682A0820785E6CCBA"/>
    <w:rsid w:val="00A12E94"/>
  </w:style>
  <w:style w:type="paragraph" w:customStyle="1" w:styleId="8EF36944DA484AD282C7311061D83065">
    <w:name w:val="8EF36944DA484AD282C7311061D83065"/>
    <w:rsid w:val="00A12E94"/>
  </w:style>
  <w:style w:type="paragraph" w:customStyle="1" w:styleId="A402303316AA44CB829DA6AE0B708456">
    <w:name w:val="A402303316AA44CB829DA6AE0B708456"/>
    <w:rsid w:val="00A12E94"/>
  </w:style>
  <w:style w:type="paragraph" w:customStyle="1" w:styleId="17809991845D4B5B8EED770C2265D529">
    <w:name w:val="17809991845D4B5B8EED770C2265D529"/>
    <w:rsid w:val="00A12E94"/>
  </w:style>
  <w:style w:type="paragraph" w:customStyle="1" w:styleId="C51AD1AC81BB4B1AA085473B4FB7AAB8">
    <w:name w:val="C51AD1AC81BB4B1AA085473B4FB7AAB8"/>
    <w:rsid w:val="00A12E94"/>
  </w:style>
  <w:style w:type="paragraph" w:customStyle="1" w:styleId="1473EE46382F46F592CBB8FB1E1D49D2">
    <w:name w:val="1473EE46382F46F592CBB8FB1E1D49D2"/>
    <w:rsid w:val="00A12E94"/>
  </w:style>
  <w:style w:type="paragraph" w:customStyle="1" w:styleId="FA222F6BB045478A96E600055CC769EE">
    <w:name w:val="FA222F6BB045478A96E600055CC769EE"/>
    <w:rsid w:val="00A12E94"/>
  </w:style>
  <w:style w:type="paragraph" w:customStyle="1" w:styleId="EF764D0D3AF9465C8543DB51C1B92623">
    <w:name w:val="EF764D0D3AF9465C8543DB51C1B92623"/>
    <w:rsid w:val="00A12E94"/>
  </w:style>
  <w:style w:type="paragraph" w:customStyle="1" w:styleId="E6AF24A2C58F4E2B9A0750F0824185A8">
    <w:name w:val="E6AF24A2C58F4E2B9A0750F0824185A8"/>
    <w:rsid w:val="00A12E94"/>
  </w:style>
  <w:style w:type="paragraph" w:customStyle="1" w:styleId="E63D083C91104E33A1DAF9FA2E46642A">
    <w:name w:val="E63D083C91104E33A1DAF9FA2E46642A"/>
    <w:rsid w:val="00A12E94"/>
  </w:style>
  <w:style w:type="paragraph" w:customStyle="1" w:styleId="60651CF3632649318084D92452F7E2E9">
    <w:name w:val="60651CF3632649318084D92452F7E2E9"/>
    <w:rsid w:val="00A12E94"/>
  </w:style>
  <w:style w:type="paragraph" w:customStyle="1" w:styleId="AEC57BE1875046B4B37EFB3FCA7B5D87">
    <w:name w:val="AEC57BE1875046B4B37EFB3FCA7B5D87"/>
    <w:rsid w:val="00A12E94"/>
  </w:style>
  <w:style w:type="paragraph" w:customStyle="1" w:styleId="20E97C683EB342FDABD9AD112DFD74E8">
    <w:name w:val="20E97C683EB342FDABD9AD112DFD74E8"/>
    <w:rsid w:val="00A12E94"/>
  </w:style>
  <w:style w:type="paragraph" w:customStyle="1" w:styleId="C46689145D344A09A8CA13F372C06205">
    <w:name w:val="C46689145D344A09A8CA13F372C06205"/>
    <w:rsid w:val="00A12E94"/>
  </w:style>
  <w:style w:type="paragraph" w:customStyle="1" w:styleId="4CA36ECDCA3B4737A7553F6C6CF22646">
    <w:name w:val="4CA36ECDCA3B4737A7553F6C6CF22646"/>
    <w:rsid w:val="00A12E94"/>
  </w:style>
  <w:style w:type="paragraph" w:customStyle="1" w:styleId="386130CEF39B4F6F9F1674792EE2ABFB">
    <w:name w:val="386130CEF39B4F6F9F1674792EE2ABFB"/>
    <w:rsid w:val="00A12E94"/>
  </w:style>
  <w:style w:type="paragraph" w:customStyle="1" w:styleId="B30D4934D020410491E4C64FC61288A4">
    <w:name w:val="B30D4934D020410491E4C64FC61288A4"/>
    <w:rsid w:val="00A12E94"/>
  </w:style>
  <w:style w:type="paragraph" w:customStyle="1" w:styleId="EC31131B102A45E09A776EE2253723D4">
    <w:name w:val="EC31131B102A45E09A776EE2253723D4"/>
    <w:rsid w:val="00A12E94"/>
  </w:style>
  <w:style w:type="paragraph" w:customStyle="1" w:styleId="278D8FCF2E204598843180483FF2051B">
    <w:name w:val="278D8FCF2E204598843180483FF2051B"/>
    <w:rsid w:val="00A12E94"/>
  </w:style>
  <w:style w:type="paragraph" w:customStyle="1" w:styleId="7AAFB30CFF9D42448BCB98B7E0C6B222">
    <w:name w:val="7AAFB30CFF9D42448BCB98B7E0C6B222"/>
    <w:rsid w:val="00A12E94"/>
  </w:style>
  <w:style w:type="paragraph" w:customStyle="1" w:styleId="A469B30C98CE4247BA14888A911E2096">
    <w:name w:val="A469B30C98CE4247BA14888A911E2096"/>
    <w:rsid w:val="00A12E94"/>
  </w:style>
  <w:style w:type="paragraph" w:customStyle="1" w:styleId="B80BFF8DBC634B8F8B79253A6A7299A0">
    <w:name w:val="B80BFF8DBC634B8F8B79253A6A7299A0"/>
    <w:rsid w:val="00A12E94"/>
  </w:style>
  <w:style w:type="paragraph" w:customStyle="1" w:styleId="D2372B4A02EB406F883EF0FFA076C4C4">
    <w:name w:val="D2372B4A02EB406F883EF0FFA076C4C4"/>
    <w:rsid w:val="00A12E94"/>
  </w:style>
  <w:style w:type="paragraph" w:customStyle="1" w:styleId="A6B21FA27CA44B269704203F9DDB8459">
    <w:name w:val="A6B21FA27CA44B269704203F9DDB8459"/>
    <w:rsid w:val="00A12E94"/>
  </w:style>
  <w:style w:type="paragraph" w:customStyle="1" w:styleId="4FC599983C2C4884AE1142BCE3D2AA82">
    <w:name w:val="4FC599983C2C4884AE1142BCE3D2AA82"/>
    <w:rsid w:val="00A12E94"/>
  </w:style>
  <w:style w:type="paragraph" w:customStyle="1" w:styleId="279267628DCD4D4CB6537E3216A59705">
    <w:name w:val="279267628DCD4D4CB6537E3216A59705"/>
    <w:rsid w:val="00A12E94"/>
  </w:style>
  <w:style w:type="paragraph" w:customStyle="1" w:styleId="40DA76AB1E544573A33E0928C967237E">
    <w:name w:val="40DA76AB1E544573A33E0928C967237E"/>
    <w:rsid w:val="00A12E94"/>
  </w:style>
  <w:style w:type="paragraph" w:customStyle="1" w:styleId="C3A7B3E39C944F329E291214B7944C07">
    <w:name w:val="C3A7B3E39C944F329E291214B7944C07"/>
    <w:rsid w:val="00A12E94"/>
  </w:style>
  <w:style w:type="paragraph" w:customStyle="1" w:styleId="E6C06798ED92480A8743DF58CD75F8EA">
    <w:name w:val="E6C06798ED92480A8743DF58CD75F8EA"/>
    <w:rsid w:val="00A12E94"/>
  </w:style>
  <w:style w:type="paragraph" w:customStyle="1" w:styleId="2A3DC127654349BB8EC42E1AF0A983C1">
    <w:name w:val="2A3DC127654349BB8EC42E1AF0A983C1"/>
    <w:rsid w:val="00A12E94"/>
  </w:style>
  <w:style w:type="paragraph" w:customStyle="1" w:styleId="88E12443DDAF4FA8BF1D92E01CCD0A6E">
    <w:name w:val="88E12443DDAF4FA8BF1D92E01CCD0A6E"/>
    <w:rsid w:val="00A12E94"/>
  </w:style>
  <w:style w:type="paragraph" w:customStyle="1" w:styleId="F44D5BB8DADF49E6B6098C3B75309F82">
    <w:name w:val="F44D5BB8DADF49E6B6098C3B75309F82"/>
    <w:rsid w:val="00A12E94"/>
  </w:style>
  <w:style w:type="paragraph" w:customStyle="1" w:styleId="DF397F7655C244858215032F10F21753">
    <w:name w:val="DF397F7655C244858215032F10F21753"/>
    <w:rsid w:val="00A12E94"/>
  </w:style>
  <w:style w:type="paragraph" w:customStyle="1" w:styleId="B7FFA2BAE8D24A21BA856D333487C553">
    <w:name w:val="B7FFA2BAE8D24A21BA856D333487C553"/>
    <w:rsid w:val="00A12E94"/>
  </w:style>
  <w:style w:type="paragraph" w:customStyle="1" w:styleId="C858E859440C422993C2F9EC56706045">
    <w:name w:val="C858E859440C422993C2F9EC56706045"/>
    <w:rsid w:val="00A12E94"/>
  </w:style>
  <w:style w:type="paragraph" w:customStyle="1" w:styleId="1C32E1217F0541CA8285B736D649ACEB">
    <w:name w:val="1C32E1217F0541CA8285B736D649ACEB"/>
    <w:rsid w:val="00A12E94"/>
  </w:style>
  <w:style w:type="paragraph" w:customStyle="1" w:styleId="AE0B74B61AC44AA297C07117E0E68A42">
    <w:name w:val="AE0B74B61AC44AA297C07117E0E68A42"/>
    <w:rsid w:val="00A12E94"/>
  </w:style>
  <w:style w:type="paragraph" w:customStyle="1" w:styleId="CDD02FC8198A41E2A610CF1B080566D2">
    <w:name w:val="CDD02FC8198A41E2A610CF1B080566D2"/>
    <w:rsid w:val="00A12E94"/>
  </w:style>
  <w:style w:type="paragraph" w:customStyle="1" w:styleId="A1A588F4B4B048BBB2A3C10D275558C8">
    <w:name w:val="A1A588F4B4B048BBB2A3C10D275558C8"/>
    <w:rsid w:val="00A12E94"/>
  </w:style>
  <w:style w:type="paragraph" w:customStyle="1" w:styleId="65F87A8ACDA74F91A22236E23BAB22F1">
    <w:name w:val="65F87A8ACDA74F91A22236E23BAB22F1"/>
    <w:rsid w:val="00A12E94"/>
  </w:style>
  <w:style w:type="paragraph" w:customStyle="1" w:styleId="735F3DF3D6034AC1A552331228E32FA2">
    <w:name w:val="735F3DF3D6034AC1A552331228E32FA2"/>
    <w:rsid w:val="00A12E94"/>
  </w:style>
  <w:style w:type="paragraph" w:customStyle="1" w:styleId="2CDCB99A61E64F0B81FB14C27828A8B2">
    <w:name w:val="2CDCB99A61E64F0B81FB14C27828A8B2"/>
    <w:rsid w:val="00A12E94"/>
  </w:style>
  <w:style w:type="paragraph" w:customStyle="1" w:styleId="4EE3196807734264BB9D45DB1A4C24BE">
    <w:name w:val="4EE3196807734264BB9D45DB1A4C24BE"/>
    <w:rsid w:val="00A12E94"/>
  </w:style>
  <w:style w:type="paragraph" w:customStyle="1" w:styleId="47293D1263514233921AE1B5C8CD1E5D">
    <w:name w:val="47293D1263514233921AE1B5C8CD1E5D"/>
    <w:rsid w:val="00A12E94"/>
  </w:style>
  <w:style w:type="paragraph" w:customStyle="1" w:styleId="78FA10EB17B243A782C7D49539374C21">
    <w:name w:val="78FA10EB17B243A782C7D49539374C21"/>
    <w:rsid w:val="00A12E94"/>
  </w:style>
  <w:style w:type="paragraph" w:customStyle="1" w:styleId="D9C8F3FDD91247829F1977E16583D620">
    <w:name w:val="D9C8F3FDD91247829F1977E16583D620"/>
    <w:rsid w:val="00A12E94"/>
  </w:style>
  <w:style w:type="paragraph" w:customStyle="1" w:styleId="FC3FFD89673A411E8EFFC3CE8C37FC95">
    <w:name w:val="FC3FFD89673A411E8EFFC3CE8C37FC95"/>
    <w:rsid w:val="00A12E94"/>
  </w:style>
  <w:style w:type="paragraph" w:customStyle="1" w:styleId="413777C684AD498F82B44073B416F837">
    <w:name w:val="413777C684AD498F82B44073B416F837"/>
    <w:rsid w:val="00A12E94"/>
  </w:style>
  <w:style w:type="paragraph" w:customStyle="1" w:styleId="AFE24A3C8292478D89358B333D02E91B">
    <w:name w:val="AFE24A3C8292478D89358B333D02E91B"/>
    <w:rsid w:val="00A12E94"/>
  </w:style>
  <w:style w:type="paragraph" w:customStyle="1" w:styleId="FE72C19A93E843D0966C3F3AE3CD8293">
    <w:name w:val="FE72C19A93E843D0966C3F3AE3CD8293"/>
    <w:rsid w:val="00A12E94"/>
  </w:style>
  <w:style w:type="paragraph" w:customStyle="1" w:styleId="0C7B7CABB38943B3B273F5B2F580329E">
    <w:name w:val="0C7B7CABB38943B3B273F5B2F580329E"/>
    <w:rsid w:val="00A12E94"/>
  </w:style>
  <w:style w:type="paragraph" w:customStyle="1" w:styleId="93F427A3B2F64BA2883AEA7CFD299C8E">
    <w:name w:val="93F427A3B2F64BA2883AEA7CFD299C8E"/>
    <w:rsid w:val="00A12E94"/>
  </w:style>
  <w:style w:type="paragraph" w:customStyle="1" w:styleId="D78E1F6E5C394BD886910DE9323B5603">
    <w:name w:val="D78E1F6E5C394BD886910DE9323B5603"/>
    <w:rsid w:val="00A12E94"/>
  </w:style>
  <w:style w:type="paragraph" w:customStyle="1" w:styleId="BD095C8FEB4C460F9696E23BDA589542">
    <w:name w:val="BD095C8FEB4C460F9696E23BDA589542"/>
    <w:rsid w:val="00A12E94"/>
  </w:style>
  <w:style w:type="paragraph" w:customStyle="1" w:styleId="2B26409D76C14CC2886EEDB4BAC6C1B9">
    <w:name w:val="2B26409D76C14CC2886EEDB4BAC6C1B9"/>
    <w:rsid w:val="00A12E94"/>
  </w:style>
  <w:style w:type="paragraph" w:customStyle="1" w:styleId="248A06C7EECC474BB1FE5966C412A574">
    <w:name w:val="248A06C7EECC474BB1FE5966C412A574"/>
    <w:rsid w:val="00A12E94"/>
  </w:style>
  <w:style w:type="paragraph" w:customStyle="1" w:styleId="6722B6536305455BA26139E3E35D4B7B">
    <w:name w:val="6722B6536305455BA26139E3E35D4B7B"/>
    <w:rsid w:val="00A12E94"/>
  </w:style>
  <w:style w:type="paragraph" w:customStyle="1" w:styleId="D15FFAAE30E94306A63996E17A29B321">
    <w:name w:val="D15FFAAE30E94306A63996E17A29B321"/>
    <w:rsid w:val="00A12E94"/>
  </w:style>
  <w:style w:type="paragraph" w:customStyle="1" w:styleId="77D1D1238B2B4C5EB0EF40A4D91C8356">
    <w:name w:val="77D1D1238B2B4C5EB0EF40A4D91C8356"/>
    <w:rsid w:val="00A12E94"/>
  </w:style>
  <w:style w:type="paragraph" w:customStyle="1" w:styleId="D56BD56DF249414483C47B375F5BB86E">
    <w:name w:val="D56BD56DF249414483C47B375F5BB86E"/>
    <w:rsid w:val="00A12E94"/>
  </w:style>
  <w:style w:type="paragraph" w:customStyle="1" w:styleId="EA74024FC9F3470B823063E8F345D806">
    <w:name w:val="EA74024FC9F3470B823063E8F345D806"/>
    <w:rsid w:val="00A12E94"/>
  </w:style>
  <w:style w:type="paragraph" w:customStyle="1" w:styleId="1232D4856806497489FEE472E1EE142B">
    <w:name w:val="1232D4856806497489FEE472E1EE142B"/>
    <w:rsid w:val="00A12E94"/>
  </w:style>
  <w:style w:type="paragraph" w:customStyle="1" w:styleId="2750F9992F34468BBFF924B9762D76DB">
    <w:name w:val="2750F9992F34468BBFF924B9762D76DB"/>
    <w:rsid w:val="00A12E94"/>
  </w:style>
  <w:style w:type="paragraph" w:customStyle="1" w:styleId="6AF42D711BE74B7FB7CA15430B20AB1B">
    <w:name w:val="6AF42D711BE74B7FB7CA15430B20AB1B"/>
    <w:rsid w:val="00A12E94"/>
  </w:style>
  <w:style w:type="paragraph" w:customStyle="1" w:styleId="B2AC2C171ECD4C61AB1EC76D235D56D5">
    <w:name w:val="B2AC2C171ECD4C61AB1EC76D235D56D5"/>
    <w:rsid w:val="00A12E94"/>
  </w:style>
  <w:style w:type="paragraph" w:customStyle="1" w:styleId="9741D65C3D9E4FD2A699E726DD168744">
    <w:name w:val="9741D65C3D9E4FD2A699E726DD168744"/>
    <w:rsid w:val="00A12E94"/>
  </w:style>
  <w:style w:type="paragraph" w:customStyle="1" w:styleId="84A04AD1E6B24548A89EC485D09C0B57">
    <w:name w:val="84A04AD1E6B24548A89EC485D09C0B57"/>
    <w:rsid w:val="00A12E94"/>
  </w:style>
  <w:style w:type="paragraph" w:customStyle="1" w:styleId="E7DAB07C2D8D418AB5DDAA9808467FBF">
    <w:name w:val="E7DAB07C2D8D418AB5DDAA9808467FBF"/>
    <w:rsid w:val="00A12E94"/>
  </w:style>
  <w:style w:type="paragraph" w:customStyle="1" w:styleId="2A2D8C662BF74F70A0E9ABBD99180F8E">
    <w:name w:val="2A2D8C662BF74F70A0E9ABBD99180F8E"/>
    <w:rsid w:val="00A12E94"/>
  </w:style>
  <w:style w:type="paragraph" w:customStyle="1" w:styleId="FB3DDCCDB77349398D656D7FEDC03420">
    <w:name w:val="FB3DDCCDB77349398D656D7FEDC03420"/>
    <w:rsid w:val="00A12E94"/>
  </w:style>
  <w:style w:type="paragraph" w:customStyle="1" w:styleId="281468896A2D4C019E8365AD412E964B">
    <w:name w:val="281468896A2D4C019E8365AD412E964B"/>
    <w:rsid w:val="00A12E94"/>
  </w:style>
  <w:style w:type="paragraph" w:customStyle="1" w:styleId="851AA9CFCDA8451DAC0C116A5A2372DD">
    <w:name w:val="851AA9CFCDA8451DAC0C116A5A2372DD"/>
    <w:rsid w:val="002F2183"/>
    <w:rPr>
      <w:rFonts w:eastAsiaTheme="minorHAnsi"/>
      <w:lang w:eastAsia="en-US"/>
    </w:rPr>
  </w:style>
  <w:style w:type="paragraph" w:customStyle="1" w:styleId="F68294DC4B8E46CF811C9449D0C883CA5">
    <w:name w:val="F68294DC4B8E46CF811C9449D0C883CA5"/>
    <w:rsid w:val="002F2183"/>
    <w:rPr>
      <w:rFonts w:eastAsiaTheme="minorHAnsi"/>
      <w:lang w:eastAsia="en-US"/>
    </w:rPr>
  </w:style>
  <w:style w:type="paragraph" w:customStyle="1" w:styleId="622B93E2BC554A83BD6A08D9386A3A523">
    <w:name w:val="622B93E2BC554A83BD6A08D9386A3A523"/>
    <w:rsid w:val="002F2183"/>
    <w:rPr>
      <w:rFonts w:eastAsiaTheme="minorHAnsi"/>
      <w:lang w:eastAsia="en-US"/>
    </w:rPr>
  </w:style>
  <w:style w:type="paragraph" w:customStyle="1" w:styleId="8BE6F5777ACB4144A0173602BCB332F62">
    <w:name w:val="8BE6F5777ACB4144A0173602BCB332F62"/>
    <w:rsid w:val="002F2183"/>
    <w:rPr>
      <w:rFonts w:eastAsiaTheme="minorHAnsi"/>
      <w:lang w:eastAsia="en-US"/>
    </w:rPr>
  </w:style>
  <w:style w:type="paragraph" w:customStyle="1" w:styleId="74B78E08F9174B24AB76DBE4C434687C2">
    <w:name w:val="74B78E08F9174B24AB76DBE4C434687C2"/>
    <w:rsid w:val="002F2183"/>
    <w:rPr>
      <w:rFonts w:eastAsiaTheme="minorHAnsi"/>
      <w:lang w:eastAsia="en-US"/>
    </w:rPr>
  </w:style>
  <w:style w:type="paragraph" w:customStyle="1" w:styleId="04DAFF943C3D489BB4A1A27C7CB476472">
    <w:name w:val="04DAFF943C3D489BB4A1A27C7CB476472"/>
    <w:rsid w:val="002F2183"/>
    <w:rPr>
      <w:rFonts w:eastAsiaTheme="minorHAnsi"/>
      <w:lang w:eastAsia="en-US"/>
    </w:rPr>
  </w:style>
  <w:style w:type="paragraph" w:customStyle="1" w:styleId="5131F293B3B746168A674E48C47AFAAD2">
    <w:name w:val="5131F293B3B746168A674E48C47AFAAD2"/>
    <w:rsid w:val="002F2183"/>
    <w:rPr>
      <w:rFonts w:eastAsiaTheme="minorHAnsi"/>
      <w:lang w:eastAsia="en-US"/>
    </w:rPr>
  </w:style>
  <w:style w:type="paragraph" w:customStyle="1" w:styleId="DF2E249465A24F9E9F31529E61FD2F212">
    <w:name w:val="DF2E249465A24F9E9F31529E61FD2F212"/>
    <w:rsid w:val="002F2183"/>
    <w:rPr>
      <w:rFonts w:eastAsiaTheme="minorHAnsi"/>
      <w:lang w:eastAsia="en-US"/>
    </w:rPr>
  </w:style>
  <w:style w:type="paragraph" w:customStyle="1" w:styleId="E6AF24A2C58F4E2B9A0750F0824185A81">
    <w:name w:val="E6AF24A2C58F4E2B9A0750F0824185A81"/>
    <w:rsid w:val="002F2183"/>
    <w:rPr>
      <w:rFonts w:eastAsiaTheme="minorHAnsi"/>
      <w:lang w:eastAsia="en-US"/>
    </w:rPr>
  </w:style>
  <w:style w:type="paragraph" w:customStyle="1" w:styleId="E63D083C91104E33A1DAF9FA2E46642A1">
    <w:name w:val="E63D083C91104E33A1DAF9FA2E46642A1"/>
    <w:rsid w:val="002F2183"/>
    <w:rPr>
      <w:rFonts w:eastAsiaTheme="minorHAnsi"/>
      <w:lang w:eastAsia="en-US"/>
    </w:rPr>
  </w:style>
  <w:style w:type="paragraph" w:customStyle="1" w:styleId="60651CF3632649318084D92452F7E2E91">
    <w:name w:val="60651CF3632649318084D92452F7E2E91"/>
    <w:rsid w:val="002F2183"/>
    <w:rPr>
      <w:rFonts w:eastAsiaTheme="minorHAnsi"/>
      <w:lang w:eastAsia="en-US"/>
    </w:rPr>
  </w:style>
  <w:style w:type="paragraph" w:customStyle="1" w:styleId="AEC57BE1875046B4B37EFB3FCA7B5D871">
    <w:name w:val="AEC57BE1875046B4B37EFB3FCA7B5D871"/>
    <w:rsid w:val="002F2183"/>
    <w:rPr>
      <w:rFonts w:eastAsiaTheme="minorHAnsi"/>
      <w:lang w:eastAsia="en-US"/>
    </w:rPr>
  </w:style>
  <w:style w:type="paragraph" w:customStyle="1" w:styleId="20E97C683EB342FDABD9AD112DFD74E81">
    <w:name w:val="20E97C683EB342FDABD9AD112DFD74E81"/>
    <w:rsid w:val="002F2183"/>
    <w:rPr>
      <w:rFonts w:eastAsiaTheme="minorHAnsi"/>
      <w:lang w:eastAsia="en-US"/>
    </w:rPr>
  </w:style>
  <w:style w:type="paragraph" w:customStyle="1" w:styleId="C46689145D344A09A8CA13F372C062051">
    <w:name w:val="C46689145D344A09A8CA13F372C062051"/>
    <w:rsid w:val="002F2183"/>
    <w:rPr>
      <w:rFonts w:eastAsiaTheme="minorHAnsi"/>
      <w:lang w:eastAsia="en-US"/>
    </w:rPr>
  </w:style>
  <w:style w:type="paragraph" w:customStyle="1" w:styleId="4CA36ECDCA3B4737A7553F6C6CF226461">
    <w:name w:val="4CA36ECDCA3B4737A7553F6C6CF226461"/>
    <w:rsid w:val="002F2183"/>
    <w:rPr>
      <w:rFonts w:eastAsiaTheme="minorHAnsi"/>
      <w:lang w:eastAsia="en-US"/>
    </w:rPr>
  </w:style>
  <w:style w:type="paragraph" w:customStyle="1" w:styleId="386130CEF39B4F6F9F1674792EE2ABFB1">
    <w:name w:val="386130CEF39B4F6F9F1674792EE2ABFB1"/>
    <w:rsid w:val="002F2183"/>
    <w:rPr>
      <w:rFonts w:eastAsiaTheme="minorHAnsi"/>
      <w:lang w:eastAsia="en-US"/>
    </w:rPr>
  </w:style>
  <w:style w:type="paragraph" w:customStyle="1" w:styleId="B30D4934D020410491E4C64FC61288A41">
    <w:name w:val="B30D4934D020410491E4C64FC61288A41"/>
    <w:rsid w:val="002F2183"/>
    <w:rPr>
      <w:rFonts w:eastAsiaTheme="minorHAnsi"/>
      <w:lang w:eastAsia="en-US"/>
    </w:rPr>
  </w:style>
  <w:style w:type="paragraph" w:customStyle="1" w:styleId="EC31131B102A45E09A776EE2253723D41">
    <w:name w:val="EC31131B102A45E09A776EE2253723D41"/>
    <w:rsid w:val="002F2183"/>
    <w:rPr>
      <w:rFonts w:eastAsiaTheme="minorHAnsi"/>
      <w:lang w:eastAsia="en-US"/>
    </w:rPr>
  </w:style>
  <w:style w:type="paragraph" w:customStyle="1" w:styleId="278D8FCF2E204598843180483FF2051B1">
    <w:name w:val="278D8FCF2E204598843180483FF2051B1"/>
    <w:rsid w:val="002F2183"/>
    <w:rPr>
      <w:rFonts w:eastAsiaTheme="minorHAnsi"/>
      <w:lang w:eastAsia="en-US"/>
    </w:rPr>
  </w:style>
  <w:style w:type="paragraph" w:customStyle="1" w:styleId="7AAFB30CFF9D42448BCB98B7E0C6B2221">
    <w:name w:val="7AAFB30CFF9D42448BCB98B7E0C6B2221"/>
    <w:rsid w:val="002F2183"/>
    <w:rPr>
      <w:rFonts w:eastAsiaTheme="minorHAnsi"/>
      <w:lang w:eastAsia="en-US"/>
    </w:rPr>
  </w:style>
  <w:style w:type="paragraph" w:customStyle="1" w:styleId="A469B30C98CE4247BA14888A911E20961">
    <w:name w:val="A469B30C98CE4247BA14888A911E20961"/>
    <w:rsid w:val="002F2183"/>
    <w:rPr>
      <w:rFonts w:eastAsiaTheme="minorHAnsi"/>
      <w:lang w:eastAsia="en-US"/>
    </w:rPr>
  </w:style>
  <w:style w:type="paragraph" w:customStyle="1" w:styleId="B80BFF8DBC634B8F8B79253A6A7299A01">
    <w:name w:val="B80BFF8DBC634B8F8B79253A6A7299A01"/>
    <w:rsid w:val="002F2183"/>
    <w:rPr>
      <w:rFonts w:eastAsiaTheme="minorHAnsi"/>
      <w:lang w:eastAsia="en-US"/>
    </w:rPr>
  </w:style>
  <w:style w:type="paragraph" w:customStyle="1" w:styleId="D2372B4A02EB406F883EF0FFA076C4C41">
    <w:name w:val="D2372B4A02EB406F883EF0FFA076C4C41"/>
    <w:rsid w:val="002F2183"/>
    <w:rPr>
      <w:rFonts w:eastAsiaTheme="minorHAnsi"/>
      <w:lang w:eastAsia="en-US"/>
    </w:rPr>
  </w:style>
  <w:style w:type="paragraph" w:customStyle="1" w:styleId="A6B21FA27CA44B269704203F9DDB84591">
    <w:name w:val="A6B21FA27CA44B269704203F9DDB84591"/>
    <w:rsid w:val="002F2183"/>
    <w:rPr>
      <w:rFonts w:eastAsiaTheme="minorHAnsi"/>
      <w:lang w:eastAsia="en-US"/>
    </w:rPr>
  </w:style>
  <w:style w:type="paragraph" w:customStyle="1" w:styleId="4FC599983C2C4884AE1142BCE3D2AA821">
    <w:name w:val="4FC599983C2C4884AE1142BCE3D2AA821"/>
    <w:rsid w:val="002F2183"/>
    <w:rPr>
      <w:rFonts w:eastAsiaTheme="minorHAnsi"/>
      <w:lang w:eastAsia="en-US"/>
    </w:rPr>
  </w:style>
  <w:style w:type="paragraph" w:customStyle="1" w:styleId="279267628DCD4D4CB6537E3216A597051">
    <w:name w:val="279267628DCD4D4CB6537E3216A597051"/>
    <w:rsid w:val="002F2183"/>
    <w:rPr>
      <w:rFonts w:eastAsiaTheme="minorHAnsi"/>
      <w:lang w:eastAsia="en-US"/>
    </w:rPr>
  </w:style>
  <w:style w:type="paragraph" w:customStyle="1" w:styleId="40DA76AB1E544573A33E0928C967237E1">
    <w:name w:val="40DA76AB1E544573A33E0928C967237E1"/>
    <w:rsid w:val="002F2183"/>
    <w:rPr>
      <w:rFonts w:eastAsiaTheme="minorHAnsi"/>
      <w:lang w:eastAsia="en-US"/>
    </w:rPr>
  </w:style>
  <w:style w:type="paragraph" w:customStyle="1" w:styleId="C3A7B3E39C944F329E291214B7944C071">
    <w:name w:val="C3A7B3E39C944F329E291214B7944C071"/>
    <w:rsid w:val="002F2183"/>
    <w:rPr>
      <w:rFonts w:eastAsiaTheme="minorHAnsi"/>
      <w:lang w:eastAsia="en-US"/>
    </w:rPr>
  </w:style>
  <w:style w:type="paragraph" w:customStyle="1" w:styleId="E6C06798ED92480A8743DF58CD75F8EA1">
    <w:name w:val="E6C06798ED92480A8743DF58CD75F8EA1"/>
    <w:rsid w:val="002F2183"/>
    <w:rPr>
      <w:rFonts w:eastAsiaTheme="minorHAnsi"/>
      <w:lang w:eastAsia="en-US"/>
    </w:rPr>
  </w:style>
  <w:style w:type="paragraph" w:customStyle="1" w:styleId="2A3DC127654349BB8EC42E1AF0A983C11">
    <w:name w:val="2A3DC127654349BB8EC42E1AF0A983C11"/>
    <w:rsid w:val="002F2183"/>
    <w:rPr>
      <w:rFonts w:eastAsiaTheme="minorHAnsi"/>
      <w:lang w:eastAsia="en-US"/>
    </w:rPr>
  </w:style>
  <w:style w:type="paragraph" w:customStyle="1" w:styleId="88E12443DDAF4FA8BF1D92E01CCD0A6E1">
    <w:name w:val="88E12443DDAF4FA8BF1D92E01CCD0A6E1"/>
    <w:rsid w:val="002F2183"/>
    <w:rPr>
      <w:rFonts w:eastAsiaTheme="minorHAnsi"/>
      <w:lang w:eastAsia="en-US"/>
    </w:rPr>
  </w:style>
  <w:style w:type="paragraph" w:customStyle="1" w:styleId="F44D5BB8DADF49E6B6098C3B75309F821">
    <w:name w:val="F44D5BB8DADF49E6B6098C3B75309F821"/>
    <w:rsid w:val="002F2183"/>
    <w:rPr>
      <w:rFonts w:eastAsiaTheme="minorHAnsi"/>
      <w:lang w:eastAsia="en-US"/>
    </w:rPr>
  </w:style>
  <w:style w:type="paragraph" w:customStyle="1" w:styleId="DF397F7655C244858215032F10F217531">
    <w:name w:val="DF397F7655C244858215032F10F217531"/>
    <w:rsid w:val="002F2183"/>
    <w:rPr>
      <w:rFonts w:eastAsiaTheme="minorHAnsi"/>
      <w:lang w:eastAsia="en-US"/>
    </w:rPr>
  </w:style>
  <w:style w:type="paragraph" w:customStyle="1" w:styleId="B7FFA2BAE8D24A21BA856D333487C5531">
    <w:name w:val="B7FFA2BAE8D24A21BA856D333487C5531"/>
    <w:rsid w:val="002F2183"/>
    <w:rPr>
      <w:rFonts w:eastAsiaTheme="minorHAnsi"/>
      <w:lang w:eastAsia="en-US"/>
    </w:rPr>
  </w:style>
  <w:style w:type="paragraph" w:customStyle="1" w:styleId="C858E859440C422993C2F9EC567060451">
    <w:name w:val="C858E859440C422993C2F9EC567060451"/>
    <w:rsid w:val="002F2183"/>
    <w:rPr>
      <w:rFonts w:eastAsiaTheme="minorHAnsi"/>
      <w:lang w:eastAsia="en-US"/>
    </w:rPr>
  </w:style>
  <w:style w:type="paragraph" w:customStyle="1" w:styleId="1C32E1217F0541CA8285B736D649ACEB1">
    <w:name w:val="1C32E1217F0541CA8285B736D649ACEB1"/>
    <w:rsid w:val="002F2183"/>
    <w:rPr>
      <w:rFonts w:eastAsiaTheme="minorHAnsi"/>
      <w:lang w:eastAsia="en-US"/>
    </w:rPr>
  </w:style>
  <w:style w:type="paragraph" w:customStyle="1" w:styleId="AE0B74B61AC44AA297C07117E0E68A421">
    <w:name w:val="AE0B74B61AC44AA297C07117E0E68A421"/>
    <w:rsid w:val="002F2183"/>
    <w:rPr>
      <w:rFonts w:eastAsiaTheme="minorHAnsi"/>
      <w:lang w:eastAsia="en-US"/>
    </w:rPr>
  </w:style>
  <w:style w:type="paragraph" w:customStyle="1" w:styleId="CDD02FC8198A41E2A610CF1B080566D21">
    <w:name w:val="CDD02FC8198A41E2A610CF1B080566D21"/>
    <w:rsid w:val="002F2183"/>
    <w:rPr>
      <w:rFonts w:eastAsiaTheme="minorHAnsi"/>
      <w:lang w:eastAsia="en-US"/>
    </w:rPr>
  </w:style>
  <w:style w:type="paragraph" w:customStyle="1" w:styleId="A1A588F4B4B048BBB2A3C10D275558C81">
    <w:name w:val="A1A588F4B4B048BBB2A3C10D275558C81"/>
    <w:rsid w:val="002F2183"/>
    <w:rPr>
      <w:rFonts w:eastAsiaTheme="minorHAnsi"/>
      <w:lang w:eastAsia="en-US"/>
    </w:rPr>
  </w:style>
  <w:style w:type="paragraph" w:customStyle="1" w:styleId="65F87A8ACDA74F91A22236E23BAB22F11">
    <w:name w:val="65F87A8ACDA74F91A22236E23BAB22F11"/>
    <w:rsid w:val="002F2183"/>
    <w:rPr>
      <w:rFonts w:eastAsiaTheme="minorHAnsi"/>
      <w:lang w:eastAsia="en-US"/>
    </w:rPr>
  </w:style>
  <w:style w:type="paragraph" w:customStyle="1" w:styleId="735F3DF3D6034AC1A552331228E32FA21">
    <w:name w:val="735F3DF3D6034AC1A552331228E32FA21"/>
    <w:rsid w:val="002F2183"/>
    <w:rPr>
      <w:rFonts w:eastAsiaTheme="minorHAnsi"/>
      <w:lang w:eastAsia="en-US"/>
    </w:rPr>
  </w:style>
  <w:style w:type="paragraph" w:customStyle="1" w:styleId="2CDCB99A61E64F0B81FB14C27828A8B21">
    <w:name w:val="2CDCB99A61E64F0B81FB14C27828A8B21"/>
    <w:rsid w:val="002F2183"/>
    <w:rPr>
      <w:rFonts w:eastAsiaTheme="minorHAnsi"/>
      <w:lang w:eastAsia="en-US"/>
    </w:rPr>
  </w:style>
  <w:style w:type="paragraph" w:customStyle="1" w:styleId="4EE3196807734264BB9D45DB1A4C24BE1">
    <w:name w:val="4EE3196807734264BB9D45DB1A4C24BE1"/>
    <w:rsid w:val="002F2183"/>
    <w:rPr>
      <w:rFonts w:eastAsiaTheme="minorHAnsi"/>
      <w:lang w:eastAsia="en-US"/>
    </w:rPr>
  </w:style>
  <w:style w:type="paragraph" w:customStyle="1" w:styleId="47293D1263514233921AE1B5C8CD1E5D1">
    <w:name w:val="47293D1263514233921AE1B5C8CD1E5D1"/>
    <w:rsid w:val="002F2183"/>
    <w:rPr>
      <w:rFonts w:eastAsiaTheme="minorHAnsi"/>
      <w:lang w:eastAsia="en-US"/>
    </w:rPr>
  </w:style>
  <w:style w:type="paragraph" w:customStyle="1" w:styleId="78FA10EB17B243A782C7D49539374C211">
    <w:name w:val="78FA10EB17B243A782C7D49539374C211"/>
    <w:rsid w:val="002F2183"/>
    <w:rPr>
      <w:rFonts w:eastAsiaTheme="minorHAnsi"/>
      <w:lang w:eastAsia="en-US"/>
    </w:rPr>
  </w:style>
  <w:style w:type="paragraph" w:customStyle="1" w:styleId="D9C8F3FDD91247829F1977E16583D6201">
    <w:name w:val="D9C8F3FDD91247829F1977E16583D6201"/>
    <w:rsid w:val="002F2183"/>
    <w:rPr>
      <w:rFonts w:eastAsiaTheme="minorHAnsi"/>
      <w:lang w:eastAsia="en-US"/>
    </w:rPr>
  </w:style>
  <w:style w:type="paragraph" w:customStyle="1" w:styleId="FC3FFD89673A411E8EFFC3CE8C37FC951">
    <w:name w:val="FC3FFD89673A411E8EFFC3CE8C37FC951"/>
    <w:rsid w:val="002F2183"/>
    <w:rPr>
      <w:rFonts w:eastAsiaTheme="minorHAnsi"/>
      <w:lang w:eastAsia="en-US"/>
    </w:rPr>
  </w:style>
  <w:style w:type="paragraph" w:customStyle="1" w:styleId="413777C684AD498F82B44073B416F8371">
    <w:name w:val="413777C684AD498F82B44073B416F8371"/>
    <w:rsid w:val="002F2183"/>
    <w:rPr>
      <w:rFonts w:eastAsiaTheme="minorHAnsi"/>
      <w:lang w:eastAsia="en-US"/>
    </w:rPr>
  </w:style>
  <w:style w:type="paragraph" w:customStyle="1" w:styleId="AFE24A3C8292478D89358B333D02E91B1">
    <w:name w:val="AFE24A3C8292478D89358B333D02E91B1"/>
    <w:rsid w:val="002F2183"/>
    <w:rPr>
      <w:rFonts w:eastAsiaTheme="minorHAnsi"/>
      <w:lang w:eastAsia="en-US"/>
    </w:rPr>
  </w:style>
  <w:style w:type="paragraph" w:customStyle="1" w:styleId="FE72C19A93E843D0966C3F3AE3CD82931">
    <w:name w:val="FE72C19A93E843D0966C3F3AE3CD82931"/>
    <w:rsid w:val="002F2183"/>
    <w:rPr>
      <w:rFonts w:eastAsiaTheme="minorHAnsi"/>
      <w:lang w:eastAsia="en-US"/>
    </w:rPr>
  </w:style>
  <w:style w:type="paragraph" w:customStyle="1" w:styleId="0C7B7CABB38943B3B273F5B2F580329E1">
    <w:name w:val="0C7B7CABB38943B3B273F5B2F580329E1"/>
    <w:rsid w:val="002F2183"/>
    <w:rPr>
      <w:rFonts w:eastAsiaTheme="minorHAnsi"/>
      <w:lang w:eastAsia="en-US"/>
    </w:rPr>
  </w:style>
  <w:style w:type="paragraph" w:customStyle="1" w:styleId="93F427A3B2F64BA2883AEA7CFD299C8E1">
    <w:name w:val="93F427A3B2F64BA2883AEA7CFD299C8E1"/>
    <w:rsid w:val="002F2183"/>
    <w:rPr>
      <w:rFonts w:eastAsiaTheme="minorHAnsi"/>
      <w:lang w:eastAsia="en-US"/>
    </w:rPr>
  </w:style>
  <w:style w:type="paragraph" w:customStyle="1" w:styleId="D78E1F6E5C394BD886910DE9323B56031">
    <w:name w:val="D78E1F6E5C394BD886910DE9323B56031"/>
    <w:rsid w:val="002F2183"/>
    <w:rPr>
      <w:rFonts w:eastAsiaTheme="minorHAnsi"/>
      <w:lang w:eastAsia="en-US"/>
    </w:rPr>
  </w:style>
  <w:style w:type="paragraph" w:customStyle="1" w:styleId="BD095C8FEB4C460F9696E23BDA5895421">
    <w:name w:val="BD095C8FEB4C460F9696E23BDA5895421"/>
    <w:rsid w:val="002F2183"/>
    <w:rPr>
      <w:rFonts w:eastAsiaTheme="minorHAnsi"/>
      <w:lang w:eastAsia="en-US"/>
    </w:rPr>
  </w:style>
  <w:style w:type="paragraph" w:customStyle="1" w:styleId="2B26409D76C14CC2886EEDB4BAC6C1B91">
    <w:name w:val="2B26409D76C14CC2886EEDB4BAC6C1B91"/>
    <w:rsid w:val="002F2183"/>
    <w:rPr>
      <w:rFonts w:eastAsiaTheme="minorHAnsi"/>
      <w:lang w:eastAsia="en-US"/>
    </w:rPr>
  </w:style>
  <w:style w:type="paragraph" w:customStyle="1" w:styleId="248A06C7EECC474BB1FE5966C412A5741">
    <w:name w:val="248A06C7EECC474BB1FE5966C412A5741"/>
    <w:rsid w:val="002F2183"/>
    <w:rPr>
      <w:rFonts w:eastAsiaTheme="minorHAnsi"/>
      <w:lang w:eastAsia="en-US"/>
    </w:rPr>
  </w:style>
  <w:style w:type="paragraph" w:customStyle="1" w:styleId="6722B6536305455BA26139E3E35D4B7B1">
    <w:name w:val="6722B6536305455BA26139E3E35D4B7B1"/>
    <w:rsid w:val="002F2183"/>
    <w:rPr>
      <w:rFonts w:eastAsiaTheme="minorHAnsi"/>
      <w:lang w:eastAsia="en-US"/>
    </w:rPr>
  </w:style>
  <w:style w:type="paragraph" w:customStyle="1" w:styleId="D15FFAAE30E94306A63996E17A29B3211">
    <w:name w:val="D15FFAAE30E94306A63996E17A29B3211"/>
    <w:rsid w:val="002F2183"/>
    <w:rPr>
      <w:rFonts w:eastAsiaTheme="minorHAnsi"/>
      <w:lang w:eastAsia="en-US"/>
    </w:rPr>
  </w:style>
  <w:style w:type="paragraph" w:customStyle="1" w:styleId="77D1D1238B2B4C5EB0EF40A4D91C83561">
    <w:name w:val="77D1D1238B2B4C5EB0EF40A4D91C83561"/>
    <w:rsid w:val="002F2183"/>
    <w:rPr>
      <w:rFonts w:eastAsiaTheme="minorHAnsi"/>
      <w:lang w:eastAsia="en-US"/>
    </w:rPr>
  </w:style>
  <w:style w:type="paragraph" w:customStyle="1" w:styleId="D56BD56DF249414483C47B375F5BB86E1">
    <w:name w:val="D56BD56DF249414483C47B375F5BB86E1"/>
    <w:rsid w:val="002F2183"/>
    <w:rPr>
      <w:rFonts w:eastAsiaTheme="minorHAnsi"/>
      <w:lang w:eastAsia="en-US"/>
    </w:rPr>
  </w:style>
  <w:style w:type="paragraph" w:customStyle="1" w:styleId="EA74024FC9F3470B823063E8F345D8061">
    <w:name w:val="EA74024FC9F3470B823063E8F345D8061"/>
    <w:rsid w:val="002F2183"/>
    <w:rPr>
      <w:rFonts w:eastAsiaTheme="minorHAnsi"/>
      <w:lang w:eastAsia="en-US"/>
    </w:rPr>
  </w:style>
  <w:style w:type="paragraph" w:customStyle="1" w:styleId="1232D4856806497489FEE472E1EE142B1">
    <w:name w:val="1232D4856806497489FEE472E1EE142B1"/>
    <w:rsid w:val="002F2183"/>
    <w:rPr>
      <w:rFonts w:eastAsiaTheme="minorHAnsi"/>
      <w:lang w:eastAsia="en-US"/>
    </w:rPr>
  </w:style>
  <w:style w:type="paragraph" w:customStyle="1" w:styleId="2750F9992F34468BBFF924B9762D76DB1">
    <w:name w:val="2750F9992F34468BBFF924B9762D76DB1"/>
    <w:rsid w:val="002F2183"/>
    <w:rPr>
      <w:rFonts w:eastAsiaTheme="minorHAnsi"/>
      <w:lang w:eastAsia="en-US"/>
    </w:rPr>
  </w:style>
  <w:style w:type="paragraph" w:customStyle="1" w:styleId="6AF42D711BE74B7FB7CA15430B20AB1B1">
    <w:name w:val="6AF42D711BE74B7FB7CA15430B20AB1B1"/>
    <w:rsid w:val="002F2183"/>
    <w:rPr>
      <w:rFonts w:eastAsiaTheme="minorHAnsi"/>
      <w:lang w:eastAsia="en-US"/>
    </w:rPr>
  </w:style>
  <w:style w:type="paragraph" w:customStyle="1" w:styleId="B2AC2C171ECD4C61AB1EC76D235D56D51">
    <w:name w:val="B2AC2C171ECD4C61AB1EC76D235D56D51"/>
    <w:rsid w:val="002F2183"/>
    <w:rPr>
      <w:rFonts w:eastAsiaTheme="minorHAnsi"/>
      <w:lang w:eastAsia="en-US"/>
    </w:rPr>
  </w:style>
  <w:style w:type="paragraph" w:customStyle="1" w:styleId="9741D65C3D9E4FD2A699E726DD1687441">
    <w:name w:val="9741D65C3D9E4FD2A699E726DD1687441"/>
    <w:rsid w:val="002F2183"/>
    <w:rPr>
      <w:rFonts w:eastAsiaTheme="minorHAnsi"/>
      <w:lang w:eastAsia="en-US"/>
    </w:rPr>
  </w:style>
  <w:style w:type="paragraph" w:customStyle="1" w:styleId="84A04AD1E6B24548A89EC485D09C0B571">
    <w:name w:val="84A04AD1E6B24548A89EC485D09C0B571"/>
    <w:rsid w:val="002F2183"/>
    <w:rPr>
      <w:rFonts w:eastAsiaTheme="minorHAnsi"/>
      <w:lang w:eastAsia="en-US"/>
    </w:rPr>
  </w:style>
  <w:style w:type="paragraph" w:customStyle="1" w:styleId="E7DAB07C2D8D418AB5DDAA9808467FBF1">
    <w:name w:val="E7DAB07C2D8D418AB5DDAA9808467FBF1"/>
    <w:rsid w:val="002F2183"/>
    <w:rPr>
      <w:rFonts w:eastAsiaTheme="minorHAnsi"/>
      <w:lang w:eastAsia="en-US"/>
    </w:rPr>
  </w:style>
  <w:style w:type="paragraph" w:customStyle="1" w:styleId="2A2D8C662BF74F70A0E9ABBD99180F8E1">
    <w:name w:val="2A2D8C662BF74F70A0E9ABBD99180F8E1"/>
    <w:rsid w:val="002F2183"/>
    <w:rPr>
      <w:rFonts w:eastAsiaTheme="minorHAnsi"/>
      <w:lang w:eastAsia="en-US"/>
    </w:rPr>
  </w:style>
  <w:style w:type="paragraph" w:customStyle="1" w:styleId="FB3DDCCDB77349398D656D7FEDC034201">
    <w:name w:val="FB3DDCCDB77349398D656D7FEDC034201"/>
    <w:rsid w:val="002F2183"/>
    <w:rPr>
      <w:rFonts w:eastAsiaTheme="minorHAnsi"/>
      <w:lang w:eastAsia="en-US"/>
    </w:rPr>
  </w:style>
  <w:style w:type="paragraph" w:customStyle="1" w:styleId="281468896A2D4C019E8365AD412E964B1">
    <w:name w:val="281468896A2D4C019E8365AD412E964B1"/>
    <w:rsid w:val="002F2183"/>
    <w:rPr>
      <w:rFonts w:eastAsiaTheme="minorHAnsi"/>
      <w:lang w:eastAsia="en-US"/>
    </w:rPr>
  </w:style>
  <w:style w:type="paragraph" w:customStyle="1" w:styleId="43A5AAF12A83468188F0A60E960F32CE">
    <w:name w:val="43A5AAF12A83468188F0A60E960F32CE"/>
    <w:rsid w:val="002F2183"/>
    <w:rPr>
      <w:rFonts w:eastAsiaTheme="minorHAnsi"/>
      <w:lang w:eastAsia="en-US"/>
    </w:rPr>
  </w:style>
  <w:style w:type="paragraph" w:customStyle="1" w:styleId="F68294DC4B8E46CF811C9449D0C883CA6">
    <w:name w:val="F68294DC4B8E46CF811C9449D0C883CA6"/>
    <w:rsid w:val="002F2183"/>
    <w:rPr>
      <w:rFonts w:eastAsiaTheme="minorHAnsi"/>
      <w:lang w:eastAsia="en-US"/>
    </w:rPr>
  </w:style>
  <w:style w:type="paragraph" w:customStyle="1" w:styleId="622B93E2BC554A83BD6A08D9386A3A524">
    <w:name w:val="622B93E2BC554A83BD6A08D9386A3A524"/>
    <w:rsid w:val="002F2183"/>
    <w:rPr>
      <w:rFonts w:eastAsiaTheme="minorHAnsi"/>
      <w:lang w:eastAsia="en-US"/>
    </w:rPr>
  </w:style>
  <w:style w:type="paragraph" w:customStyle="1" w:styleId="8BE6F5777ACB4144A0173602BCB332F63">
    <w:name w:val="8BE6F5777ACB4144A0173602BCB332F63"/>
    <w:rsid w:val="002F2183"/>
    <w:rPr>
      <w:rFonts w:eastAsiaTheme="minorHAnsi"/>
      <w:lang w:eastAsia="en-US"/>
    </w:rPr>
  </w:style>
  <w:style w:type="paragraph" w:customStyle="1" w:styleId="74B78E08F9174B24AB76DBE4C434687C3">
    <w:name w:val="74B78E08F9174B24AB76DBE4C434687C3"/>
    <w:rsid w:val="002F2183"/>
    <w:rPr>
      <w:rFonts w:eastAsiaTheme="minorHAnsi"/>
      <w:lang w:eastAsia="en-US"/>
    </w:rPr>
  </w:style>
  <w:style w:type="paragraph" w:customStyle="1" w:styleId="04DAFF943C3D489BB4A1A27C7CB476473">
    <w:name w:val="04DAFF943C3D489BB4A1A27C7CB476473"/>
    <w:rsid w:val="002F2183"/>
    <w:rPr>
      <w:rFonts w:eastAsiaTheme="minorHAnsi"/>
      <w:lang w:eastAsia="en-US"/>
    </w:rPr>
  </w:style>
  <w:style w:type="paragraph" w:customStyle="1" w:styleId="5131F293B3B746168A674E48C47AFAAD3">
    <w:name w:val="5131F293B3B746168A674E48C47AFAAD3"/>
    <w:rsid w:val="002F2183"/>
    <w:rPr>
      <w:rFonts w:eastAsiaTheme="minorHAnsi"/>
      <w:lang w:eastAsia="en-US"/>
    </w:rPr>
  </w:style>
  <w:style w:type="paragraph" w:customStyle="1" w:styleId="DF2E249465A24F9E9F31529E61FD2F213">
    <w:name w:val="DF2E249465A24F9E9F31529E61FD2F213"/>
    <w:rsid w:val="002F2183"/>
    <w:rPr>
      <w:rFonts w:eastAsiaTheme="minorHAnsi"/>
      <w:lang w:eastAsia="en-US"/>
    </w:rPr>
  </w:style>
  <w:style w:type="paragraph" w:customStyle="1" w:styleId="E6AF24A2C58F4E2B9A0750F0824185A82">
    <w:name w:val="E6AF24A2C58F4E2B9A0750F0824185A82"/>
    <w:rsid w:val="002F2183"/>
    <w:rPr>
      <w:rFonts w:eastAsiaTheme="minorHAnsi"/>
      <w:lang w:eastAsia="en-US"/>
    </w:rPr>
  </w:style>
  <w:style w:type="paragraph" w:customStyle="1" w:styleId="E63D083C91104E33A1DAF9FA2E46642A2">
    <w:name w:val="E63D083C91104E33A1DAF9FA2E46642A2"/>
    <w:rsid w:val="002F2183"/>
    <w:rPr>
      <w:rFonts w:eastAsiaTheme="minorHAnsi"/>
      <w:lang w:eastAsia="en-US"/>
    </w:rPr>
  </w:style>
  <w:style w:type="paragraph" w:customStyle="1" w:styleId="60651CF3632649318084D92452F7E2E92">
    <w:name w:val="60651CF3632649318084D92452F7E2E92"/>
    <w:rsid w:val="002F2183"/>
    <w:rPr>
      <w:rFonts w:eastAsiaTheme="minorHAnsi"/>
      <w:lang w:eastAsia="en-US"/>
    </w:rPr>
  </w:style>
  <w:style w:type="paragraph" w:customStyle="1" w:styleId="AEC57BE1875046B4B37EFB3FCA7B5D872">
    <w:name w:val="AEC57BE1875046B4B37EFB3FCA7B5D872"/>
    <w:rsid w:val="002F2183"/>
    <w:rPr>
      <w:rFonts w:eastAsiaTheme="minorHAnsi"/>
      <w:lang w:eastAsia="en-US"/>
    </w:rPr>
  </w:style>
  <w:style w:type="paragraph" w:customStyle="1" w:styleId="20E97C683EB342FDABD9AD112DFD74E82">
    <w:name w:val="20E97C683EB342FDABD9AD112DFD74E82"/>
    <w:rsid w:val="002F2183"/>
    <w:rPr>
      <w:rFonts w:eastAsiaTheme="minorHAnsi"/>
      <w:lang w:eastAsia="en-US"/>
    </w:rPr>
  </w:style>
  <w:style w:type="paragraph" w:customStyle="1" w:styleId="C46689145D344A09A8CA13F372C062052">
    <w:name w:val="C46689145D344A09A8CA13F372C062052"/>
    <w:rsid w:val="002F2183"/>
    <w:rPr>
      <w:rFonts w:eastAsiaTheme="minorHAnsi"/>
      <w:lang w:eastAsia="en-US"/>
    </w:rPr>
  </w:style>
  <w:style w:type="paragraph" w:customStyle="1" w:styleId="4CA36ECDCA3B4737A7553F6C6CF226462">
    <w:name w:val="4CA36ECDCA3B4737A7553F6C6CF226462"/>
    <w:rsid w:val="002F2183"/>
    <w:rPr>
      <w:rFonts w:eastAsiaTheme="minorHAnsi"/>
      <w:lang w:eastAsia="en-US"/>
    </w:rPr>
  </w:style>
  <w:style w:type="paragraph" w:customStyle="1" w:styleId="386130CEF39B4F6F9F1674792EE2ABFB2">
    <w:name w:val="386130CEF39B4F6F9F1674792EE2ABFB2"/>
    <w:rsid w:val="002F2183"/>
    <w:rPr>
      <w:rFonts w:eastAsiaTheme="minorHAnsi"/>
      <w:lang w:eastAsia="en-US"/>
    </w:rPr>
  </w:style>
  <w:style w:type="paragraph" w:customStyle="1" w:styleId="B30D4934D020410491E4C64FC61288A42">
    <w:name w:val="B30D4934D020410491E4C64FC61288A42"/>
    <w:rsid w:val="002F2183"/>
    <w:rPr>
      <w:rFonts w:eastAsiaTheme="minorHAnsi"/>
      <w:lang w:eastAsia="en-US"/>
    </w:rPr>
  </w:style>
  <w:style w:type="paragraph" w:customStyle="1" w:styleId="EC31131B102A45E09A776EE2253723D42">
    <w:name w:val="EC31131B102A45E09A776EE2253723D42"/>
    <w:rsid w:val="002F2183"/>
    <w:rPr>
      <w:rFonts w:eastAsiaTheme="minorHAnsi"/>
      <w:lang w:eastAsia="en-US"/>
    </w:rPr>
  </w:style>
  <w:style w:type="paragraph" w:customStyle="1" w:styleId="278D8FCF2E204598843180483FF2051B2">
    <w:name w:val="278D8FCF2E204598843180483FF2051B2"/>
    <w:rsid w:val="002F2183"/>
    <w:rPr>
      <w:rFonts w:eastAsiaTheme="minorHAnsi"/>
      <w:lang w:eastAsia="en-US"/>
    </w:rPr>
  </w:style>
  <w:style w:type="paragraph" w:customStyle="1" w:styleId="7AAFB30CFF9D42448BCB98B7E0C6B2222">
    <w:name w:val="7AAFB30CFF9D42448BCB98B7E0C6B2222"/>
    <w:rsid w:val="002F2183"/>
    <w:rPr>
      <w:rFonts w:eastAsiaTheme="minorHAnsi"/>
      <w:lang w:eastAsia="en-US"/>
    </w:rPr>
  </w:style>
  <w:style w:type="paragraph" w:customStyle="1" w:styleId="A469B30C98CE4247BA14888A911E20962">
    <w:name w:val="A469B30C98CE4247BA14888A911E20962"/>
    <w:rsid w:val="002F2183"/>
    <w:rPr>
      <w:rFonts w:eastAsiaTheme="minorHAnsi"/>
      <w:lang w:eastAsia="en-US"/>
    </w:rPr>
  </w:style>
  <w:style w:type="paragraph" w:customStyle="1" w:styleId="B80BFF8DBC634B8F8B79253A6A7299A02">
    <w:name w:val="B80BFF8DBC634B8F8B79253A6A7299A02"/>
    <w:rsid w:val="002F2183"/>
    <w:rPr>
      <w:rFonts w:eastAsiaTheme="minorHAnsi"/>
      <w:lang w:eastAsia="en-US"/>
    </w:rPr>
  </w:style>
  <w:style w:type="paragraph" w:customStyle="1" w:styleId="D2372B4A02EB406F883EF0FFA076C4C42">
    <w:name w:val="D2372B4A02EB406F883EF0FFA076C4C42"/>
    <w:rsid w:val="002F2183"/>
    <w:rPr>
      <w:rFonts w:eastAsiaTheme="minorHAnsi"/>
      <w:lang w:eastAsia="en-US"/>
    </w:rPr>
  </w:style>
  <w:style w:type="paragraph" w:customStyle="1" w:styleId="A6B21FA27CA44B269704203F9DDB84592">
    <w:name w:val="A6B21FA27CA44B269704203F9DDB84592"/>
    <w:rsid w:val="002F2183"/>
    <w:rPr>
      <w:rFonts w:eastAsiaTheme="minorHAnsi"/>
      <w:lang w:eastAsia="en-US"/>
    </w:rPr>
  </w:style>
  <w:style w:type="paragraph" w:customStyle="1" w:styleId="4FC599983C2C4884AE1142BCE3D2AA822">
    <w:name w:val="4FC599983C2C4884AE1142BCE3D2AA822"/>
    <w:rsid w:val="002F2183"/>
    <w:rPr>
      <w:rFonts w:eastAsiaTheme="minorHAnsi"/>
      <w:lang w:eastAsia="en-US"/>
    </w:rPr>
  </w:style>
  <w:style w:type="paragraph" w:customStyle="1" w:styleId="279267628DCD4D4CB6537E3216A597052">
    <w:name w:val="279267628DCD4D4CB6537E3216A597052"/>
    <w:rsid w:val="002F2183"/>
    <w:rPr>
      <w:rFonts w:eastAsiaTheme="minorHAnsi"/>
      <w:lang w:eastAsia="en-US"/>
    </w:rPr>
  </w:style>
  <w:style w:type="paragraph" w:customStyle="1" w:styleId="40DA76AB1E544573A33E0928C967237E2">
    <w:name w:val="40DA76AB1E544573A33E0928C967237E2"/>
    <w:rsid w:val="002F2183"/>
    <w:rPr>
      <w:rFonts w:eastAsiaTheme="minorHAnsi"/>
      <w:lang w:eastAsia="en-US"/>
    </w:rPr>
  </w:style>
  <w:style w:type="paragraph" w:customStyle="1" w:styleId="C3A7B3E39C944F329E291214B7944C072">
    <w:name w:val="C3A7B3E39C944F329E291214B7944C072"/>
    <w:rsid w:val="002F2183"/>
    <w:rPr>
      <w:rFonts w:eastAsiaTheme="minorHAnsi"/>
      <w:lang w:eastAsia="en-US"/>
    </w:rPr>
  </w:style>
  <w:style w:type="paragraph" w:customStyle="1" w:styleId="E6C06798ED92480A8743DF58CD75F8EA2">
    <w:name w:val="E6C06798ED92480A8743DF58CD75F8EA2"/>
    <w:rsid w:val="002F2183"/>
    <w:rPr>
      <w:rFonts w:eastAsiaTheme="minorHAnsi"/>
      <w:lang w:eastAsia="en-US"/>
    </w:rPr>
  </w:style>
  <w:style w:type="paragraph" w:customStyle="1" w:styleId="2A3DC127654349BB8EC42E1AF0A983C12">
    <w:name w:val="2A3DC127654349BB8EC42E1AF0A983C12"/>
    <w:rsid w:val="002F2183"/>
    <w:rPr>
      <w:rFonts w:eastAsiaTheme="minorHAnsi"/>
      <w:lang w:eastAsia="en-US"/>
    </w:rPr>
  </w:style>
  <w:style w:type="paragraph" w:customStyle="1" w:styleId="88E12443DDAF4FA8BF1D92E01CCD0A6E2">
    <w:name w:val="88E12443DDAF4FA8BF1D92E01CCD0A6E2"/>
    <w:rsid w:val="002F2183"/>
    <w:rPr>
      <w:rFonts w:eastAsiaTheme="minorHAnsi"/>
      <w:lang w:eastAsia="en-US"/>
    </w:rPr>
  </w:style>
  <w:style w:type="paragraph" w:customStyle="1" w:styleId="F44D5BB8DADF49E6B6098C3B75309F822">
    <w:name w:val="F44D5BB8DADF49E6B6098C3B75309F822"/>
    <w:rsid w:val="002F2183"/>
    <w:rPr>
      <w:rFonts w:eastAsiaTheme="minorHAnsi"/>
      <w:lang w:eastAsia="en-US"/>
    </w:rPr>
  </w:style>
  <w:style w:type="paragraph" w:customStyle="1" w:styleId="DF397F7655C244858215032F10F217532">
    <w:name w:val="DF397F7655C244858215032F10F217532"/>
    <w:rsid w:val="002F2183"/>
    <w:rPr>
      <w:rFonts w:eastAsiaTheme="minorHAnsi"/>
      <w:lang w:eastAsia="en-US"/>
    </w:rPr>
  </w:style>
  <w:style w:type="paragraph" w:customStyle="1" w:styleId="B7FFA2BAE8D24A21BA856D333487C5532">
    <w:name w:val="B7FFA2BAE8D24A21BA856D333487C5532"/>
    <w:rsid w:val="002F2183"/>
    <w:rPr>
      <w:rFonts w:eastAsiaTheme="minorHAnsi"/>
      <w:lang w:eastAsia="en-US"/>
    </w:rPr>
  </w:style>
  <w:style w:type="paragraph" w:customStyle="1" w:styleId="C858E859440C422993C2F9EC567060452">
    <w:name w:val="C858E859440C422993C2F9EC567060452"/>
    <w:rsid w:val="002F2183"/>
    <w:rPr>
      <w:rFonts w:eastAsiaTheme="minorHAnsi"/>
      <w:lang w:eastAsia="en-US"/>
    </w:rPr>
  </w:style>
  <w:style w:type="paragraph" w:customStyle="1" w:styleId="1C32E1217F0541CA8285B736D649ACEB2">
    <w:name w:val="1C32E1217F0541CA8285B736D649ACEB2"/>
    <w:rsid w:val="002F2183"/>
    <w:rPr>
      <w:rFonts w:eastAsiaTheme="minorHAnsi"/>
      <w:lang w:eastAsia="en-US"/>
    </w:rPr>
  </w:style>
  <w:style w:type="paragraph" w:customStyle="1" w:styleId="AE0B74B61AC44AA297C07117E0E68A422">
    <w:name w:val="AE0B74B61AC44AA297C07117E0E68A422"/>
    <w:rsid w:val="002F2183"/>
    <w:rPr>
      <w:rFonts w:eastAsiaTheme="minorHAnsi"/>
      <w:lang w:eastAsia="en-US"/>
    </w:rPr>
  </w:style>
  <w:style w:type="paragraph" w:customStyle="1" w:styleId="CDD02FC8198A41E2A610CF1B080566D22">
    <w:name w:val="CDD02FC8198A41E2A610CF1B080566D22"/>
    <w:rsid w:val="002F2183"/>
    <w:rPr>
      <w:rFonts w:eastAsiaTheme="minorHAnsi"/>
      <w:lang w:eastAsia="en-US"/>
    </w:rPr>
  </w:style>
  <w:style w:type="paragraph" w:customStyle="1" w:styleId="A1A588F4B4B048BBB2A3C10D275558C82">
    <w:name w:val="A1A588F4B4B048BBB2A3C10D275558C82"/>
    <w:rsid w:val="002F2183"/>
    <w:rPr>
      <w:rFonts w:eastAsiaTheme="minorHAnsi"/>
      <w:lang w:eastAsia="en-US"/>
    </w:rPr>
  </w:style>
  <w:style w:type="paragraph" w:customStyle="1" w:styleId="65F87A8ACDA74F91A22236E23BAB22F12">
    <w:name w:val="65F87A8ACDA74F91A22236E23BAB22F12"/>
    <w:rsid w:val="002F2183"/>
    <w:rPr>
      <w:rFonts w:eastAsiaTheme="minorHAnsi"/>
      <w:lang w:eastAsia="en-US"/>
    </w:rPr>
  </w:style>
  <w:style w:type="paragraph" w:customStyle="1" w:styleId="735F3DF3D6034AC1A552331228E32FA22">
    <w:name w:val="735F3DF3D6034AC1A552331228E32FA22"/>
    <w:rsid w:val="002F2183"/>
    <w:rPr>
      <w:rFonts w:eastAsiaTheme="minorHAnsi"/>
      <w:lang w:eastAsia="en-US"/>
    </w:rPr>
  </w:style>
  <w:style w:type="paragraph" w:customStyle="1" w:styleId="2CDCB99A61E64F0B81FB14C27828A8B22">
    <w:name w:val="2CDCB99A61E64F0B81FB14C27828A8B22"/>
    <w:rsid w:val="002F2183"/>
    <w:rPr>
      <w:rFonts w:eastAsiaTheme="minorHAnsi"/>
      <w:lang w:eastAsia="en-US"/>
    </w:rPr>
  </w:style>
  <w:style w:type="paragraph" w:customStyle="1" w:styleId="4EE3196807734264BB9D45DB1A4C24BE2">
    <w:name w:val="4EE3196807734264BB9D45DB1A4C24BE2"/>
    <w:rsid w:val="002F2183"/>
    <w:rPr>
      <w:rFonts w:eastAsiaTheme="minorHAnsi"/>
      <w:lang w:eastAsia="en-US"/>
    </w:rPr>
  </w:style>
  <w:style w:type="paragraph" w:customStyle="1" w:styleId="47293D1263514233921AE1B5C8CD1E5D2">
    <w:name w:val="47293D1263514233921AE1B5C8CD1E5D2"/>
    <w:rsid w:val="002F2183"/>
    <w:rPr>
      <w:rFonts w:eastAsiaTheme="minorHAnsi"/>
      <w:lang w:eastAsia="en-US"/>
    </w:rPr>
  </w:style>
  <w:style w:type="paragraph" w:customStyle="1" w:styleId="78FA10EB17B243A782C7D49539374C212">
    <w:name w:val="78FA10EB17B243A782C7D49539374C212"/>
    <w:rsid w:val="002F2183"/>
    <w:rPr>
      <w:rFonts w:eastAsiaTheme="minorHAnsi"/>
      <w:lang w:eastAsia="en-US"/>
    </w:rPr>
  </w:style>
  <w:style w:type="paragraph" w:customStyle="1" w:styleId="D9C8F3FDD91247829F1977E16583D6202">
    <w:name w:val="D9C8F3FDD91247829F1977E16583D6202"/>
    <w:rsid w:val="002F2183"/>
    <w:rPr>
      <w:rFonts w:eastAsiaTheme="minorHAnsi"/>
      <w:lang w:eastAsia="en-US"/>
    </w:rPr>
  </w:style>
  <w:style w:type="paragraph" w:customStyle="1" w:styleId="FC3FFD89673A411E8EFFC3CE8C37FC952">
    <w:name w:val="FC3FFD89673A411E8EFFC3CE8C37FC952"/>
    <w:rsid w:val="002F2183"/>
    <w:rPr>
      <w:rFonts w:eastAsiaTheme="minorHAnsi"/>
      <w:lang w:eastAsia="en-US"/>
    </w:rPr>
  </w:style>
  <w:style w:type="paragraph" w:customStyle="1" w:styleId="413777C684AD498F82B44073B416F8372">
    <w:name w:val="413777C684AD498F82B44073B416F8372"/>
    <w:rsid w:val="002F2183"/>
    <w:rPr>
      <w:rFonts w:eastAsiaTheme="minorHAnsi"/>
      <w:lang w:eastAsia="en-US"/>
    </w:rPr>
  </w:style>
  <w:style w:type="paragraph" w:customStyle="1" w:styleId="AFE24A3C8292478D89358B333D02E91B2">
    <w:name w:val="AFE24A3C8292478D89358B333D02E91B2"/>
    <w:rsid w:val="002F2183"/>
    <w:rPr>
      <w:rFonts w:eastAsiaTheme="minorHAnsi"/>
      <w:lang w:eastAsia="en-US"/>
    </w:rPr>
  </w:style>
  <w:style w:type="paragraph" w:customStyle="1" w:styleId="FE72C19A93E843D0966C3F3AE3CD82932">
    <w:name w:val="FE72C19A93E843D0966C3F3AE3CD82932"/>
    <w:rsid w:val="002F2183"/>
    <w:rPr>
      <w:rFonts w:eastAsiaTheme="minorHAnsi"/>
      <w:lang w:eastAsia="en-US"/>
    </w:rPr>
  </w:style>
  <w:style w:type="paragraph" w:customStyle="1" w:styleId="0C7B7CABB38943B3B273F5B2F580329E2">
    <w:name w:val="0C7B7CABB38943B3B273F5B2F580329E2"/>
    <w:rsid w:val="002F2183"/>
    <w:rPr>
      <w:rFonts w:eastAsiaTheme="minorHAnsi"/>
      <w:lang w:eastAsia="en-US"/>
    </w:rPr>
  </w:style>
  <w:style w:type="paragraph" w:customStyle="1" w:styleId="93F427A3B2F64BA2883AEA7CFD299C8E2">
    <w:name w:val="93F427A3B2F64BA2883AEA7CFD299C8E2"/>
    <w:rsid w:val="002F2183"/>
    <w:rPr>
      <w:rFonts w:eastAsiaTheme="minorHAnsi"/>
      <w:lang w:eastAsia="en-US"/>
    </w:rPr>
  </w:style>
  <w:style w:type="paragraph" w:customStyle="1" w:styleId="D78E1F6E5C394BD886910DE9323B56032">
    <w:name w:val="D78E1F6E5C394BD886910DE9323B56032"/>
    <w:rsid w:val="002F2183"/>
    <w:rPr>
      <w:rFonts w:eastAsiaTheme="minorHAnsi"/>
      <w:lang w:eastAsia="en-US"/>
    </w:rPr>
  </w:style>
  <w:style w:type="paragraph" w:customStyle="1" w:styleId="BD095C8FEB4C460F9696E23BDA5895422">
    <w:name w:val="BD095C8FEB4C460F9696E23BDA5895422"/>
    <w:rsid w:val="002F2183"/>
    <w:rPr>
      <w:rFonts w:eastAsiaTheme="minorHAnsi"/>
      <w:lang w:eastAsia="en-US"/>
    </w:rPr>
  </w:style>
  <w:style w:type="paragraph" w:customStyle="1" w:styleId="2B26409D76C14CC2886EEDB4BAC6C1B92">
    <w:name w:val="2B26409D76C14CC2886EEDB4BAC6C1B92"/>
    <w:rsid w:val="002F2183"/>
    <w:rPr>
      <w:rFonts w:eastAsiaTheme="minorHAnsi"/>
      <w:lang w:eastAsia="en-US"/>
    </w:rPr>
  </w:style>
  <w:style w:type="paragraph" w:customStyle="1" w:styleId="248A06C7EECC474BB1FE5966C412A5742">
    <w:name w:val="248A06C7EECC474BB1FE5966C412A5742"/>
    <w:rsid w:val="002F2183"/>
    <w:rPr>
      <w:rFonts w:eastAsiaTheme="minorHAnsi"/>
      <w:lang w:eastAsia="en-US"/>
    </w:rPr>
  </w:style>
  <w:style w:type="paragraph" w:customStyle="1" w:styleId="6722B6536305455BA26139E3E35D4B7B2">
    <w:name w:val="6722B6536305455BA26139E3E35D4B7B2"/>
    <w:rsid w:val="002F2183"/>
    <w:rPr>
      <w:rFonts w:eastAsiaTheme="minorHAnsi"/>
      <w:lang w:eastAsia="en-US"/>
    </w:rPr>
  </w:style>
  <w:style w:type="paragraph" w:customStyle="1" w:styleId="D15FFAAE30E94306A63996E17A29B3212">
    <w:name w:val="D15FFAAE30E94306A63996E17A29B3212"/>
    <w:rsid w:val="002F2183"/>
    <w:rPr>
      <w:rFonts w:eastAsiaTheme="minorHAnsi"/>
      <w:lang w:eastAsia="en-US"/>
    </w:rPr>
  </w:style>
  <w:style w:type="paragraph" w:customStyle="1" w:styleId="77D1D1238B2B4C5EB0EF40A4D91C83562">
    <w:name w:val="77D1D1238B2B4C5EB0EF40A4D91C83562"/>
    <w:rsid w:val="002F2183"/>
    <w:rPr>
      <w:rFonts w:eastAsiaTheme="minorHAnsi"/>
      <w:lang w:eastAsia="en-US"/>
    </w:rPr>
  </w:style>
  <w:style w:type="paragraph" w:customStyle="1" w:styleId="D56BD56DF249414483C47B375F5BB86E2">
    <w:name w:val="D56BD56DF249414483C47B375F5BB86E2"/>
    <w:rsid w:val="002F2183"/>
    <w:rPr>
      <w:rFonts w:eastAsiaTheme="minorHAnsi"/>
      <w:lang w:eastAsia="en-US"/>
    </w:rPr>
  </w:style>
  <w:style w:type="paragraph" w:customStyle="1" w:styleId="EA74024FC9F3470B823063E8F345D8062">
    <w:name w:val="EA74024FC9F3470B823063E8F345D8062"/>
    <w:rsid w:val="002F2183"/>
    <w:rPr>
      <w:rFonts w:eastAsiaTheme="minorHAnsi"/>
      <w:lang w:eastAsia="en-US"/>
    </w:rPr>
  </w:style>
  <w:style w:type="paragraph" w:customStyle="1" w:styleId="1232D4856806497489FEE472E1EE142B2">
    <w:name w:val="1232D4856806497489FEE472E1EE142B2"/>
    <w:rsid w:val="002F2183"/>
    <w:rPr>
      <w:rFonts w:eastAsiaTheme="minorHAnsi"/>
      <w:lang w:eastAsia="en-US"/>
    </w:rPr>
  </w:style>
  <w:style w:type="paragraph" w:customStyle="1" w:styleId="2750F9992F34468BBFF924B9762D76DB2">
    <w:name w:val="2750F9992F34468BBFF924B9762D76DB2"/>
    <w:rsid w:val="002F2183"/>
    <w:rPr>
      <w:rFonts w:eastAsiaTheme="minorHAnsi"/>
      <w:lang w:eastAsia="en-US"/>
    </w:rPr>
  </w:style>
  <w:style w:type="paragraph" w:customStyle="1" w:styleId="6AF42D711BE74B7FB7CA15430B20AB1B2">
    <w:name w:val="6AF42D711BE74B7FB7CA15430B20AB1B2"/>
    <w:rsid w:val="002F2183"/>
    <w:rPr>
      <w:rFonts w:eastAsiaTheme="minorHAnsi"/>
      <w:lang w:eastAsia="en-US"/>
    </w:rPr>
  </w:style>
  <w:style w:type="paragraph" w:customStyle="1" w:styleId="B2AC2C171ECD4C61AB1EC76D235D56D52">
    <w:name w:val="B2AC2C171ECD4C61AB1EC76D235D56D52"/>
    <w:rsid w:val="002F2183"/>
    <w:rPr>
      <w:rFonts w:eastAsiaTheme="minorHAnsi"/>
      <w:lang w:eastAsia="en-US"/>
    </w:rPr>
  </w:style>
  <w:style w:type="paragraph" w:customStyle="1" w:styleId="9741D65C3D9E4FD2A699E726DD1687442">
    <w:name w:val="9741D65C3D9E4FD2A699E726DD1687442"/>
    <w:rsid w:val="002F2183"/>
    <w:rPr>
      <w:rFonts w:eastAsiaTheme="minorHAnsi"/>
      <w:lang w:eastAsia="en-US"/>
    </w:rPr>
  </w:style>
  <w:style w:type="paragraph" w:customStyle="1" w:styleId="84A04AD1E6B24548A89EC485D09C0B572">
    <w:name w:val="84A04AD1E6B24548A89EC485D09C0B572"/>
    <w:rsid w:val="002F2183"/>
    <w:rPr>
      <w:rFonts w:eastAsiaTheme="minorHAnsi"/>
      <w:lang w:eastAsia="en-US"/>
    </w:rPr>
  </w:style>
  <w:style w:type="paragraph" w:customStyle="1" w:styleId="E7DAB07C2D8D418AB5DDAA9808467FBF2">
    <w:name w:val="E7DAB07C2D8D418AB5DDAA9808467FBF2"/>
    <w:rsid w:val="002F2183"/>
    <w:rPr>
      <w:rFonts w:eastAsiaTheme="minorHAnsi"/>
      <w:lang w:eastAsia="en-US"/>
    </w:rPr>
  </w:style>
  <w:style w:type="paragraph" w:customStyle="1" w:styleId="2A2D8C662BF74F70A0E9ABBD99180F8E2">
    <w:name w:val="2A2D8C662BF74F70A0E9ABBD99180F8E2"/>
    <w:rsid w:val="002F2183"/>
    <w:rPr>
      <w:rFonts w:eastAsiaTheme="minorHAnsi"/>
      <w:lang w:eastAsia="en-US"/>
    </w:rPr>
  </w:style>
  <w:style w:type="paragraph" w:customStyle="1" w:styleId="FB3DDCCDB77349398D656D7FEDC034202">
    <w:name w:val="FB3DDCCDB77349398D656D7FEDC034202"/>
    <w:rsid w:val="002F2183"/>
    <w:rPr>
      <w:rFonts w:eastAsiaTheme="minorHAnsi"/>
      <w:lang w:eastAsia="en-US"/>
    </w:rPr>
  </w:style>
  <w:style w:type="paragraph" w:customStyle="1" w:styleId="281468896A2D4C019E8365AD412E964B2">
    <w:name w:val="281468896A2D4C019E8365AD412E964B2"/>
    <w:rsid w:val="002F2183"/>
    <w:rPr>
      <w:rFonts w:eastAsiaTheme="minorHAnsi"/>
      <w:lang w:eastAsia="en-US"/>
    </w:rPr>
  </w:style>
  <w:style w:type="paragraph" w:customStyle="1" w:styleId="35BD7AF534F44978BA5805845D6F4685">
    <w:name w:val="35BD7AF534F44978BA5805845D6F4685"/>
    <w:rsid w:val="002F2183"/>
  </w:style>
  <w:style w:type="paragraph" w:customStyle="1" w:styleId="EDBBD7DBAD66494F900CBC94321AC359">
    <w:name w:val="EDBBD7DBAD66494F900CBC94321AC359"/>
    <w:rsid w:val="002F2183"/>
  </w:style>
  <w:style w:type="paragraph" w:customStyle="1" w:styleId="EDBBD7DBAD66494F900CBC94321AC3591">
    <w:name w:val="EDBBD7DBAD66494F900CBC94321AC3591"/>
    <w:rsid w:val="002F2183"/>
    <w:rPr>
      <w:rFonts w:eastAsiaTheme="minorHAnsi"/>
      <w:lang w:eastAsia="en-US"/>
    </w:rPr>
  </w:style>
  <w:style w:type="paragraph" w:customStyle="1" w:styleId="F68294DC4B8E46CF811C9449D0C883CA7">
    <w:name w:val="F68294DC4B8E46CF811C9449D0C883CA7"/>
    <w:rsid w:val="002F2183"/>
    <w:rPr>
      <w:rFonts w:eastAsiaTheme="minorHAnsi"/>
      <w:lang w:eastAsia="en-US"/>
    </w:rPr>
  </w:style>
  <w:style w:type="paragraph" w:customStyle="1" w:styleId="622B93E2BC554A83BD6A08D9386A3A525">
    <w:name w:val="622B93E2BC554A83BD6A08D9386A3A525"/>
    <w:rsid w:val="002F2183"/>
    <w:rPr>
      <w:rFonts w:eastAsiaTheme="minorHAnsi"/>
      <w:lang w:eastAsia="en-US"/>
    </w:rPr>
  </w:style>
  <w:style w:type="paragraph" w:customStyle="1" w:styleId="8BE6F5777ACB4144A0173602BCB332F64">
    <w:name w:val="8BE6F5777ACB4144A0173602BCB332F64"/>
    <w:rsid w:val="002F2183"/>
    <w:rPr>
      <w:rFonts w:eastAsiaTheme="minorHAnsi"/>
      <w:lang w:eastAsia="en-US"/>
    </w:rPr>
  </w:style>
  <w:style w:type="paragraph" w:customStyle="1" w:styleId="74B78E08F9174B24AB76DBE4C434687C4">
    <w:name w:val="74B78E08F9174B24AB76DBE4C434687C4"/>
    <w:rsid w:val="002F2183"/>
    <w:rPr>
      <w:rFonts w:eastAsiaTheme="minorHAnsi"/>
      <w:lang w:eastAsia="en-US"/>
    </w:rPr>
  </w:style>
  <w:style w:type="paragraph" w:customStyle="1" w:styleId="04DAFF943C3D489BB4A1A27C7CB476474">
    <w:name w:val="04DAFF943C3D489BB4A1A27C7CB476474"/>
    <w:rsid w:val="002F2183"/>
    <w:rPr>
      <w:rFonts w:eastAsiaTheme="minorHAnsi"/>
      <w:lang w:eastAsia="en-US"/>
    </w:rPr>
  </w:style>
  <w:style w:type="paragraph" w:customStyle="1" w:styleId="5131F293B3B746168A674E48C47AFAAD4">
    <w:name w:val="5131F293B3B746168A674E48C47AFAAD4"/>
    <w:rsid w:val="002F2183"/>
    <w:rPr>
      <w:rFonts w:eastAsiaTheme="minorHAnsi"/>
      <w:lang w:eastAsia="en-US"/>
    </w:rPr>
  </w:style>
  <w:style w:type="paragraph" w:customStyle="1" w:styleId="DF2E249465A24F9E9F31529E61FD2F214">
    <w:name w:val="DF2E249465A24F9E9F31529E61FD2F214"/>
    <w:rsid w:val="002F2183"/>
    <w:rPr>
      <w:rFonts w:eastAsiaTheme="minorHAnsi"/>
      <w:lang w:eastAsia="en-US"/>
    </w:rPr>
  </w:style>
  <w:style w:type="paragraph" w:customStyle="1" w:styleId="E6AF24A2C58F4E2B9A0750F0824185A83">
    <w:name w:val="E6AF24A2C58F4E2B9A0750F0824185A83"/>
    <w:rsid w:val="002F2183"/>
    <w:rPr>
      <w:rFonts w:eastAsiaTheme="minorHAnsi"/>
      <w:lang w:eastAsia="en-US"/>
    </w:rPr>
  </w:style>
  <w:style w:type="paragraph" w:customStyle="1" w:styleId="E63D083C91104E33A1DAF9FA2E46642A3">
    <w:name w:val="E63D083C91104E33A1DAF9FA2E46642A3"/>
    <w:rsid w:val="002F2183"/>
    <w:rPr>
      <w:rFonts w:eastAsiaTheme="minorHAnsi"/>
      <w:lang w:eastAsia="en-US"/>
    </w:rPr>
  </w:style>
  <w:style w:type="paragraph" w:customStyle="1" w:styleId="60651CF3632649318084D92452F7E2E93">
    <w:name w:val="60651CF3632649318084D92452F7E2E93"/>
    <w:rsid w:val="002F2183"/>
    <w:rPr>
      <w:rFonts w:eastAsiaTheme="minorHAnsi"/>
      <w:lang w:eastAsia="en-US"/>
    </w:rPr>
  </w:style>
  <w:style w:type="paragraph" w:customStyle="1" w:styleId="AEC57BE1875046B4B37EFB3FCA7B5D873">
    <w:name w:val="AEC57BE1875046B4B37EFB3FCA7B5D873"/>
    <w:rsid w:val="002F2183"/>
    <w:rPr>
      <w:rFonts w:eastAsiaTheme="minorHAnsi"/>
      <w:lang w:eastAsia="en-US"/>
    </w:rPr>
  </w:style>
  <w:style w:type="paragraph" w:customStyle="1" w:styleId="20E97C683EB342FDABD9AD112DFD74E83">
    <w:name w:val="20E97C683EB342FDABD9AD112DFD74E83"/>
    <w:rsid w:val="002F2183"/>
    <w:rPr>
      <w:rFonts w:eastAsiaTheme="minorHAnsi"/>
      <w:lang w:eastAsia="en-US"/>
    </w:rPr>
  </w:style>
  <w:style w:type="paragraph" w:customStyle="1" w:styleId="C46689145D344A09A8CA13F372C062053">
    <w:name w:val="C46689145D344A09A8CA13F372C062053"/>
    <w:rsid w:val="002F2183"/>
    <w:rPr>
      <w:rFonts w:eastAsiaTheme="minorHAnsi"/>
      <w:lang w:eastAsia="en-US"/>
    </w:rPr>
  </w:style>
  <w:style w:type="paragraph" w:customStyle="1" w:styleId="4CA36ECDCA3B4737A7553F6C6CF226463">
    <w:name w:val="4CA36ECDCA3B4737A7553F6C6CF226463"/>
    <w:rsid w:val="002F2183"/>
    <w:rPr>
      <w:rFonts w:eastAsiaTheme="minorHAnsi"/>
      <w:lang w:eastAsia="en-US"/>
    </w:rPr>
  </w:style>
  <w:style w:type="paragraph" w:customStyle="1" w:styleId="386130CEF39B4F6F9F1674792EE2ABFB3">
    <w:name w:val="386130CEF39B4F6F9F1674792EE2ABFB3"/>
    <w:rsid w:val="002F2183"/>
    <w:rPr>
      <w:rFonts w:eastAsiaTheme="minorHAnsi"/>
      <w:lang w:eastAsia="en-US"/>
    </w:rPr>
  </w:style>
  <w:style w:type="paragraph" w:customStyle="1" w:styleId="B30D4934D020410491E4C64FC61288A43">
    <w:name w:val="B30D4934D020410491E4C64FC61288A43"/>
    <w:rsid w:val="002F2183"/>
    <w:rPr>
      <w:rFonts w:eastAsiaTheme="minorHAnsi"/>
      <w:lang w:eastAsia="en-US"/>
    </w:rPr>
  </w:style>
  <w:style w:type="paragraph" w:customStyle="1" w:styleId="EC31131B102A45E09A776EE2253723D43">
    <w:name w:val="EC31131B102A45E09A776EE2253723D43"/>
    <w:rsid w:val="002F2183"/>
    <w:rPr>
      <w:rFonts w:eastAsiaTheme="minorHAnsi"/>
      <w:lang w:eastAsia="en-US"/>
    </w:rPr>
  </w:style>
  <w:style w:type="paragraph" w:customStyle="1" w:styleId="278D8FCF2E204598843180483FF2051B3">
    <w:name w:val="278D8FCF2E204598843180483FF2051B3"/>
    <w:rsid w:val="002F2183"/>
    <w:rPr>
      <w:rFonts w:eastAsiaTheme="minorHAnsi"/>
      <w:lang w:eastAsia="en-US"/>
    </w:rPr>
  </w:style>
  <w:style w:type="paragraph" w:customStyle="1" w:styleId="7AAFB30CFF9D42448BCB98B7E0C6B2223">
    <w:name w:val="7AAFB30CFF9D42448BCB98B7E0C6B2223"/>
    <w:rsid w:val="002F2183"/>
    <w:rPr>
      <w:rFonts w:eastAsiaTheme="minorHAnsi"/>
      <w:lang w:eastAsia="en-US"/>
    </w:rPr>
  </w:style>
  <w:style w:type="paragraph" w:customStyle="1" w:styleId="A469B30C98CE4247BA14888A911E20963">
    <w:name w:val="A469B30C98CE4247BA14888A911E20963"/>
    <w:rsid w:val="002F2183"/>
    <w:rPr>
      <w:rFonts w:eastAsiaTheme="minorHAnsi"/>
      <w:lang w:eastAsia="en-US"/>
    </w:rPr>
  </w:style>
  <w:style w:type="paragraph" w:customStyle="1" w:styleId="B80BFF8DBC634B8F8B79253A6A7299A03">
    <w:name w:val="B80BFF8DBC634B8F8B79253A6A7299A03"/>
    <w:rsid w:val="002F2183"/>
    <w:rPr>
      <w:rFonts w:eastAsiaTheme="minorHAnsi"/>
      <w:lang w:eastAsia="en-US"/>
    </w:rPr>
  </w:style>
  <w:style w:type="paragraph" w:customStyle="1" w:styleId="D2372B4A02EB406F883EF0FFA076C4C43">
    <w:name w:val="D2372B4A02EB406F883EF0FFA076C4C43"/>
    <w:rsid w:val="002F2183"/>
    <w:rPr>
      <w:rFonts w:eastAsiaTheme="minorHAnsi"/>
      <w:lang w:eastAsia="en-US"/>
    </w:rPr>
  </w:style>
  <w:style w:type="paragraph" w:customStyle="1" w:styleId="A6B21FA27CA44B269704203F9DDB84593">
    <w:name w:val="A6B21FA27CA44B269704203F9DDB84593"/>
    <w:rsid w:val="002F2183"/>
    <w:rPr>
      <w:rFonts w:eastAsiaTheme="minorHAnsi"/>
      <w:lang w:eastAsia="en-US"/>
    </w:rPr>
  </w:style>
  <w:style w:type="paragraph" w:customStyle="1" w:styleId="4FC599983C2C4884AE1142BCE3D2AA823">
    <w:name w:val="4FC599983C2C4884AE1142BCE3D2AA823"/>
    <w:rsid w:val="002F2183"/>
    <w:rPr>
      <w:rFonts w:eastAsiaTheme="minorHAnsi"/>
      <w:lang w:eastAsia="en-US"/>
    </w:rPr>
  </w:style>
  <w:style w:type="paragraph" w:customStyle="1" w:styleId="279267628DCD4D4CB6537E3216A597053">
    <w:name w:val="279267628DCD4D4CB6537E3216A597053"/>
    <w:rsid w:val="002F2183"/>
    <w:rPr>
      <w:rFonts w:eastAsiaTheme="minorHAnsi"/>
      <w:lang w:eastAsia="en-US"/>
    </w:rPr>
  </w:style>
  <w:style w:type="paragraph" w:customStyle="1" w:styleId="40DA76AB1E544573A33E0928C967237E3">
    <w:name w:val="40DA76AB1E544573A33E0928C967237E3"/>
    <w:rsid w:val="002F2183"/>
    <w:rPr>
      <w:rFonts w:eastAsiaTheme="minorHAnsi"/>
      <w:lang w:eastAsia="en-US"/>
    </w:rPr>
  </w:style>
  <w:style w:type="paragraph" w:customStyle="1" w:styleId="C3A7B3E39C944F329E291214B7944C073">
    <w:name w:val="C3A7B3E39C944F329E291214B7944C073"/>
    <w:rsid w:val="002F2183"/>
    <w:rPr>
      <w:rFonts w:eastAsiaTheme="minorHAnsi"/>
      <w:lang w:eastAsia="en-US"/>
    </w:rPr>
  </w:style>
  <w:style w:type="paragraph" w:customStyle="1" w:styleId="E6C06798ED92480A8743DF58CD75F8EA3">
    <w:name w:val="E6C06798ED92480A8743DF58CD75F8EA3"/>
    <w:rsid w:val="002F2183"/>
    <w:rPr>
      <w:rFonts w:eastAsiaTheme="minorHAnsi"/>
      <w:lang w:eastAsia="en-US"/>
    </w:rPr>
  </w:style>
  <w:style w:type="paragraph" w:customStyle="1" w:styleId="2A3DC127654349BB8EC42E1AF0A983C13">
    <w:name w:val="2A3DC127654349BB8EC42E1AF0A983C13"/>
    <w:rsid w:val="002F2183"/>
    <w:rPr>
      <w:rFonts w:eastAsiaTheme="minorHAnsi"/>
      <w:lang w:eastAsia="en-US"/>
    </w:rPr>
  </w:style>
  <w:style w:type="paragraph" w:customStyle="1" w:styleId="88E12443DDAF4FA8BF1D92E01CCD0A6E3">
    <w:name w:val="88E12443DDAF4FA8BF1D92E01CCD0A6E3"/>
    <w:rsid w:val="002F2183"/>
    <w:rPr>
      <w:rFonts w:eastAsiaTheme="minorHAnsi"/>
      <w:lang w:eastAsia="en-US"/>
    </w:rPr>
  </w:style>
  <w:style w:type="paragraph" w:customStyle="1" w:styleId="F44D5BB8DADF49E6B6098C3B75309F823">
    <w:name w:val="F44D5BB8DADF49E6B6098C3B75309F823"/>
    <w:rsid w:val="002F2183"/>
    <w:rPr>
      <w:rFonts w:eastAsiaTheme="minorHAnsi"/>
      <w:lang w:eastAsia="en-US"/>
    </w:rPr>
  </w:style>
  <w:style w:type="paragraph" w:customStyle="1" w:styleId="DF397F7655C244858215032F10F217533">
    <w:name w:val="DF397F7655C244858215032F10F217533"/>
    <w:rsid w:val="002F2183"/>
    <w:rPr>
      <w:rFonts w:eastAsiaTheme="minorHAnsi"/>
      <w:lang w:eastAsia="en-US"/>
    </w:rPr>
  </w:style>
  <w:style w:type="paragraph" w:customStyle="1" w:styleId="B7FFA2BAE8D24A21BA856D333487C5533">
    <w:name w:val="B7FFA2BAE8D24A21BA856D333487C5533"/>
    <w:rsid w:val="002F2183"/>
    <w:rPr>
      <w:rFonts w:eastAsiaTheme="minorHAnsi"/>
      <w:lang w:eastAsia="en-US"/>
    </w:rPr>
  </w:style>
  <w:style w:type="paragraph" w:customStyle="1" w:styleId="C858E859440C422993C2F9EC567060453">
    <w:name w:val="C858E859440C422993C2F9EC567060453"/>
    <w:rsid w:val="002F2183"/>
    <w:rPr>
      <w:rFonts w:eastAsiaTheme="minorHAnsi"/>
      <w:lang w:eastAsia="en-US"/>
    </w:rPr>
  </w:style>
  <w:style w:type="paragraph" w:customStyle="1" w:styleId="1C32E1217F0541CA8285B736D649ACEB3">
    <w:name w:val="1C32E1217F0541CA8285B736D649ACEB3"/>
    <w:rsid w:val="002F2183"/>
    <w:rPr>
      <w:rFonts w:eastAsiaTheme="minorHAnsi"/>
      <w:lang w:eastAsia="en-US"/>
    </w:rPr>
  </w:style>
  <w:style w:type="paragraph" w:customStyle="1" w:styleId="AE0B74B61AC44AA297C07117E0E68A423">
    <w:name w:val="AE0B74B61AC44AA297C07117E0E68A423"/>
    <w:rsid w:val="002F2183"/>
    <w:rPr>
      <w:rFonts w:eastAsiaTheme="minorHAnsi"/>
      <w:lang w:eastAsia="en-US"/>
    </w:rPr>
  </w:style>
  <w:style w:type="paragraph" w:customStyle="1" w:styleId="CDD02FC8198A41E2A610CF1B080566D23">
    <w:name w:val="CDD02FC8198A41E2A610CF1B080566D23"/>
    <w:rsid w:val="002F2183"/>
    <w:rPr>
      <w:rFonts w:eastAsiaTheme="minorHAnsi"/>
      <w:lang w:eastAsia="en-US"/>
    </w:rPr>
  </w:style>
  <w:style w:type="paragraph" w:customStyle="1" w:styleId="A1A588F4B4B048BBB2A3C10D275558C83">
    <w:name w:val="A1A588F4B4B048BBB2A3C10D275558C83"/>
    <w:rsid w:val="002F2183"/>
    <w:rPr>
      <w:rFonts w:eastAsiaTheme="minorHAnsi"/>
      <w:lang w:eastAsia="en-US"/>
    </w:rPr>
  </w:style>
  <w:style w:type="paragraph" w:customStyle="1" w:styleId="65F87A8ACDA74F91A22236E23BAB22F13">
    <w:name w:val="65F87A8ACDA74F91A22236E23BAB22F13"/>
    <w:rsid w:val="002F2183"/>
    <w:rPr>
      <w:rFonts w:eastAsiaTheme="minorHAnsi"/>
      <w:lang w:eastAsia="en-US"/>
    </w:rPr>
  </w:style>
  <w:style w:type="paragraph" w:customStyle="1" w:styleId="735F3DF3D6034AC1A552331228E32FA23">
    <w:name w:val="735F3DF3D6034AC1A552331228E32FA23"/>
    <w:rsid w:val="002F2183"/>
    <w:rPr>
      <w:rFonts w:eastAsiaTheme="minorHAnsi"/>
      <w:lang w:eastAsia="en-US"/>
    </w:rPr>
  </w:style>
  <w:style w:type="paragraph" w:customStyle="1" w:styleId="2CDCB99A61E64F0B81FB14C27828A8B23">
    <w:name w:val="2CDCB99A61E64F0B81FB14C27828A8B23"/>
    <w:rsid w:val="002F2183"/>
    <w:rPr>
      <w:rFonts w:eastAsiaTheme="minorHAnsi"/>
      <w:lang w:eastAsia="en-US"/>
    </w:rPr>
  </w:style>
  <w:style w:type="paragraph" w:customStyle="1" w:styleId="4EE3196807734264BB9D45DB1A4C24BE3">
    <w:name w:val="4EE3196807734264BB9D45DB1A4C24BE3"/>
    <w:rsid w:val="002F2183"/>
    <w:rPr>
      <w:rFonts w:eastAsiaTheme="minorHAnsi"/>
      <w:lang w:eastAsia="en-US"/>
    </w:rPr>
  </w:style>
  <w:style w:type="paragraph" w:customStyle="1" w:styleId="47293D1263514233921AE1B5C8CD1E5D3">
    <w:name w:val="47293D1263514233921AE1B5C8CD1E5D3"/>
    <w:rsid w:val="002F2183"/>
    <w:rPr>
      <w:rFonts w:eastAsiaTheme="minorHAnsi"/>
      <w:lang w:eastAsia="en-US"/>
    </w:rPr>
  </w:style>
  <w:style w:type="paragraph" w:customStyle="1" w:styleId="78FA10EB17B243A782C7D49539374C213">
    <w:name w:val="78FA10EB17B243A782C7D49539374C213"/>
    <w:rsid w:val="002F2183"/>
    <w:rPr>
      <w:rFonts w:eastAsiaTheme="minorHAnsi"/>
      <w:lang w:eastAsia="en-US"/>
    </w:rPr>
  </w:style>
  <w:style w:type="paragraph" w:customStyle="1" w:styleId="D9C8F3FDD91247829F1977E16583D6203">
    <w:name w:val="D9C8F3FDD91247829F1977E16583D6203"/>
    <w:rsid w:val="002F2183"/>
    <w:rPr>
      <w:rFonts w:eastAsiaTheme="minorHAnsi"/>
      <w:lang w:eastAsia="en-US"/>
    </w:rPr>
  </w:style>
  <w:style w:type="paragraph" w:customStyle="1" w:styleId="FC3FFD89673A411E8EFFC3CE8C37FC953">
    <w:name w:val="FC3FFD89673A411E8EFFC3CE8C37FC953"/>
    <w:rsid w:val="002F2183"/>
    <w:rPr>
      <w:rFonts w:eastAsiaTheme="minorHAnsi"/>
      <w:lang w:eastAsia="en-US"/>
    </w:rPr>
  </w:style>
  <w:style w:type="paragraph" w:customStyle="1" w:styleId="413777C684AD498F82B44073B416F8373">
    <w:name w:val="413777C684AD498F82B44073B416F8373"/>
    <w:rsid w:val="002F2183"/>
    <w:rPr>
      <w:rFonts w:eastAsiaTheme="minorHAnsi"/>
      <w:lang w:eastAsia="en-US"/>
    </w:rPr>
  </w:style>
  <w:style w:type="paragraph" w:customStyle="1" w:styleId="AFE24A3C8292478D89358B333D02E91B3">
    <w:name w:val="AFE24A3C8292478D89358B333D02E91B3"/>
    <w:rsid w:val="002F2183"/>
    <w:rPr>
      <w:rFonts w:eastAsiaTheme="minorHAnsi"/>
      <w:lang w:eastAsia="en-US"/>
    </w:rPr>
  </w:style>
  <w:style w:type="paragraph" w:customStyle="1" w:styleId="FE72C19A93E843D0966C3F3AE3CD82933">
    <w:name w:val="FE72C19A93E843D0966C3F3AE3CD82933"/>
    <w:rsid w:val="002F2183"/>
    <w:rPr>
      <w:rFonts w:eastAsiaTheme="minorHAnsi"/>
      <w:lang w:eastAsia="en-US"/>
    </w:rPr>
  </w:style>
  <w:style w:type="paragraph" w:customStyle="1" w:styleId="0C7B7CABB38943B3B273F5B2F580329E3">
    <w:name w:val="0C7B7CABB38943B3B273F5B2F580329E3"/>
    <w:rsid w:val="002F2183"/>
    <w:rPr>
      <w:rFonts w:eastAsiaTheme="minorHAnsi"/>
      <w:lang w:eastAsia="en-US"/>
    </w:rPr>
  </w:style>
  <w:style w:type="paragraph" w:customStyle="1" w:styleId="93F427A3B2F64BA2883AEA7CFD299C8E3">
    <w:name w:val="93F427A3B2F64BA2883AEA7CFD299C8E3"/>
    <w:rsid w:val="002F2183"/>
    <w:rPr>
      <w:rFonts w:eastAsiaTheme="minorHAnsi"/>
      <w:lang w:eastAsia="en-US"/>
    </w:rPr>
  </w:style>
  <w:style w:type="paragraph" w:customStyle="1" w:styleId="D78E1F6E5C394BD886910DE9323B56033">
    <w:name w:val="D78E1F6E5C394BD886910DE9323B56033"/>
    <w:rsid w:val="002F2183"/>
    <w:rPr>
      <w:rFonts w:eastAsiaTheme="minorHAnsi"/>
      <w:lang w:eastAsia="en-US"/>
    </w:rPr>
  </w:style>
  <w:style w:type="paragraph" w:customStyle="1" w:styleId="BD095C8FEB4C460F9696E23BDA5895423">
    <w:name w:val="BD095C8FEB4C460F9696E23BDA5895423"/>
    <w:rsid w:val="002F2183"/>
    <w:rPr>
      <w:rFonts w:eastAsiaTheme="minorHAnsi"/>
      <w:lang w:eastAsia="en-US"/>
    </w:rPr>
  </w:style>
  <w:style w:type="paragraph" w:customStyle="1" w:styleId="2B26409D76C14CC2886EEDB4BAC6C1B93">
    <w:name w:val="2B26409D76C14CC2886EEDB4BAC6C1B93"/>
    <w:rsid w:val="002F2183"/>
    <w:rPr>
      <w:rFonts w:eastAsiaTheme="minorHAnsi"/>
      <w:lang w:eastAsia="en-US"/>
    </w:rPr>
  </w:style>
  <w:style w:type="paragraph" w:customStyle="1" w:styleId="248A06C7EECC474BB1FE5966C412A5743">
    <w:name w:val="248A06C7EECC474BB1FE5966C412A5743"/>
    <w:rsid w:val="002F2183"/>
    <w:rPr>
      <w:rFonts w:eastAsiaTheme="minorHAnsi"/>
      <w:lang w:eastAsia="en-US"/>
    </w:rPr>
  </w:style>
  <w:style w:type="paragraph" w:customStyle="1" w:styleId="6722B6536305455BA26139E3E35D4B7B3">
    <w:name w:val="6722B6536305455BA26139E3E35D4B7B3"/>
    <w:rsid w:val="002F2183"/>
    <w:rPr>
      <w:rFonts w:eastAsiaTheme="minorHAnsi"/>
      <w:lang w:eastAsia="en-US"/>
    </w:rPr>
  </w:style>
  <w:style w:type="paragraph" w:customStyle="1" w:styleId="D15FFAAE30E94306A63996E17A29B3213">
    <w:name w:val="D15FFAAE30E94306A63996E17A29B3213"/>
    <w:rsid w:val="002F2183"/>
    <w:rPr>
      <w:rFonts w:eastAsiaTheme="minorHAnsi"/>
      <w:lang w:eastAsia="en-US"/>
    </w:rPr>
  </w:style>
  <w:style w:type="paragraph" w:customStyle="1" w:styleId="77D1D1238B2B4C5EB0EF40A4D91C83563">
    <w:name w:val="77D1D1238B2B4C5EB0EF40A4D91C83563"/>
    <w:rsid w:val="002F2183"/>
    <w:rPr>
      <w:rFonts w:eastAsiaTheme="minorHAnsi"/>
      <w:lang w:eastAsia="en-US"/>
    </w:rPr>
  </w:style>
  <w:style w:type="paragraph" w:customStyle="1" w:styleId="D56BD56DF249414483C47B375F5BB86E3">
    <w:name w:val="D56BD56DF249414483C47B375F5BB86E3"/>
    <w:rsid w:val="002F2183"/>
    <w:rPr>
      <w:rFonts w:eastAsiaTheme="minorHAnsi"/>
      <w:lang w:eastAsia="en-US"/>
    </w:rPr>
  </w:style>
  <w:style w:type="paragraph" w:customStyle="1" w:styleId="EA74024FC9F3470B823063E8F345D8063">
    <w:name w:val="EA74024FC9F3470B823063E8F345D8063"/>
    <w:rsid w:val="002F2183"/>
    <w:rPr>
      <w:rFonts w:eastAsiaTheme="minorHAnsi"/>
      <w:lang w:eastAsia="en-US"/>
    </w:rPr>
  </w:style>
  <w:style w:type="paragraph" w:customStyle="1" w:styleId="1232D4856806497489FEE472E1EE142B3">
    <w:name w:val="1232D4856806497489FEE472E1EE142B3"/>
    <w:rsid w:val="002F2183"/>
    <w:rPr>
      <w:rFonts w:eastAsiaTheme="minorHAnsi"/>
      <w:lang w:eastAsia="en-US"/>
    </w:rPr>
  </w:style>
  <w:style w:type="paragraph" w:customStyle="1" w:styleId="2750F9992F34468BBFF924B9762D76DB3">
    <w:name w:val="2750F9992F34468BBFF924B9762D76DB3"/>
    <w:rsid w:val="002F2183"/>
    <w:rPr>
      <w:rFonts w:eastAsiaTheme="minorHAnsi"/>
      <w:lang w:eastAsia="en-US"/>
    </w:rPr>
  </w:style>
  <w:style w:type="paragraph" w:customStyle="1" w:styleId="6AF42D711BE74B7FB7CA15430B20AB1B3">
    <w:name w:val="6AF42D711BE74B7FB7CA15430B20AB1B3"/>
    <w:rsid w:val="002F2183"/>
    <w:rPr>
      <w:rFonts w:eastAsiaTheme="minorHAnsi"/>
      <w:lang w:eastAsia="en-US"/>
    </w:rPr>
  </w:style>
  <w:style w:type="paragraph" w:customStyle="1" w:styleId="B2AC2C171ECD4C61AB1EC76D235D56D53">
    <w:name w:val="B2AC2C171ECD4C61AB1EC76D235D56D53"/>
    <w:rsid w:val="002F2183"/>
    <w:rPr>
      <w:rFonts w:eastAsiaTheme="minorHAnsi"/>
      <w:lang w:eastAsia="en-US"/>
    </w:rPr>
  </w:style>
  <w:style w:type="paragraph" w:customStyle="1" w:styleId="9741D65C3D9E4FD2A699E726DD1687443">
    <w:name w:val="9741D65C3D9E4FD2A699E726DD1687443"/>
    <w:rsid w:val="002F2183"/>
    <w:rPr>
      <w:rFonts w:eastAsiaTheme="minorHAnsi"/>
      <w:lang w:eastAsia="en-US"/>
    </w:rPr>
  </w:style>
  <w:style w:type="paragraph" w:customStyle="1" w:styleId="84A04AD1E6B24548A89EC485D09C0B573">
    <w:name w:val="84A04AD1E6B24548A89EC485D09C0B573"/>
    <w:rsid w:val="002F2183"/>
    <w:rPr>
      <w:rFonts w:eastAsiaTheme="minorHAnsi"/>
      <w:lang w:eastAsia="en-US"/>
    </w:rPr>
  </w:style>
  <w:style w:type="paragraph" w:customStyle="1" w:styleId="E7DAB07C2D8D418AB5DDAA9808467FBF3">
    <w:name w:val="E7DAB07C2D8D418AB5DDAA9808467FBF3"/>
    <w:rsid w:val="002F2183"/>
    <w:rPr>
      <w:rFonts w:eastAsiaTheme="minorHAnsi"/>
      <w:lang w:eastAsia="en-US"/>
    </w:rPr>
  </w:style>
  <w:style w:type="paragraph" w:customStyle="1" w:styleId="2A2D8C662BF74F70A0E9ABBD99180F8E3">
    <w:name w:val="2A2D8C662BF74F70A0E9ABBD99180F8E3"/>
    <w:rsid w:val="002F2183"/>
    <w:rPr>
      <w:rFonts w:eastAsiaTheme="minorHAnsi"/>
      <w:lang w:eastAsia="en-US"/>
    </w:rPr>
  </w:style>
  <w:style w:type="paragraph" w:customStyle="1" w:styleId="FB3DDCCDB77349398D656D7FEDC034203">
    <w:name w:val="FB3DDCCDB77349398D656D7FEDC034203"/>
    <w:rsid w:val="002F2183"/>
    <w:rPr>
      <w:rFonts w:eastAsiaTheme="minorHAnsi"/>
      <w:lang w:eastAsia="en-US"/>
    </w:rPr>
  </w:style>
  <w:style w:type="paragraph" w:customStyle="1" w:styleId="281468896A2D4C019E8365AD412E964B3">
    <w:name w:val="281468896A2D4C019E8365AD412E964B3"/>
    <w:rsid w:val="002F2183"/>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6C77C3AF.dotm</Template>
  <TotalTime>63</TotalTime>
  <Pages>6</Pages>
  <Words>1202</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Author contributions</vt:lpstr>
    </vt:vector>
  </TitlesOfParts>
  <Company>Centre for Science and Technology Studies, Leiden University</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contributions</dc:title>
  <dc:creator>Ludo Waltman</dc:creator>
  <cp:lastModifiedBy>Waltman, L.</cp:lastModifiedBy>
  <cp:revision>61</cp:revision>
  <dcterms:created xsi:type="dcterms:W3CDTF">2015-05-03T20:08:00Z</dcterms:created>
  <dcterms:modified xsi:type="dcterms:W3CDTF">2015-05-03T21:23:00Z</dcterms:modified>
</cp:coreProperties>
</file>